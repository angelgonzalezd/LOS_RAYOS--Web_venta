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4CDF" w14:textId="74C833AB" w:rsidR="00A75DB8" w:rsidRDefault="00A75DB8" w:rsidP="00741200">
      <w:pPr>
        <w:rPr>
          <w:lang w:val="es-EC"/>
        </w:rPr>
      </w:pPr>
    </w:p>
    <w:p w14:paraId="18EA3914" w14:textId="77777777" w:rsidR="00A75DB8" w:rsidRDefault="00A75DB8" w:rsidP="00A75DB8">
      <w:pPr>
        <w:pBdr>
          <w:top w:val="single" w:sz="6" w:space="1" w:color="auto"/>
        </w:pBdr>
      </w:pPr>
    </w:p>
    <w:p w14:paraId="6C9C7261" w14:textId="77777777" w:rsidR="00A75DB8" w:rsidRPr="00135254" w:rsidRDefault="00A75DB8" w:rsidP="00A75DB8">
      <w:pPr>
        <w:pBdr>
          <w:bottom w:val="single" w:sz="6" w:space="1" w:color="auto"/>
        </w:pBdr>
        <w:jc w:val="center"/>
        <w:rPr>
          <w:rFonts w:ascii="Lucida Sans" w:hAnsi="Lucida Sans"/>
          <w:b/>
          <w:sz w:val="40"/>
          <w:szCs w:val="40"/>
        </w:rPr>
      </w:pPr>
      <w:r>
        <w:rPr>
          <w:rFonts w:ascii="Lucida Sans" w:hAnsi="Lucida Sans"/>
          <w:b/>
          <w:sz w:val="40"/>
          <w:szCs w:val="40"/>
        </w:rPr>
        <w:t>LOS RAYOS</w:t>
      </w:r>
    </w:p>
    <w:p w14:paraId="48DCE355" w14:textId="77777777" w:rsidR="00A75DB8" w:rsidRDefault="00A75DB8" w:rsidP="00A75DB8">
      <w:pPr>
        <w:pBdr>
          <w:bottom w:val="single" w:sz="6" w:space="1" w:color="auto"/>
        </w:pBdr>
        <w:jc w:val="right"/>
      </w:pPr>
    </w:p>
    <w:p w14:paraId="37085EA0" w14:textId="5722FE16" w:rsidR="00A75DB8" w:rsidRDefault="00A75DB8" w:rsidP="00741200">
      <w:pPr>
        <w:rPr>
          <w:lang w:val="es-EC"/>
        </w:rPr>
      </w:pPr>
    </w:p>
    <w:p w14:paraId="747A6349" w14:textId="73CD726F" w:rsidR="00A75DB8" w:rsidRDefault="00A75DB8" w:rsidP="00741200">
      <w:pPr>
        <w:rPr>
          <w:lang w:val="es-EC"/>
        </w:rPr>
      </w:pPr>
    </w:p>
    <w:p w14:paraId="42324B63" w14:textId="465EC156" w:rsidR="00A75DB8" w:rsidRDefault="00A75DB8" w:rsidP="00A75DB8">
      <w:pPr>
        <w:jc w:val="center"/>
        <w:rPr>
          <w:rFonts w:ascii="Lucida Sans" w:hAnsi="Lucida Sans"/>
          <w:b/>
          <w:sz w:val="32"/>
          <w:szCs w:val="32"/>
        </w:rPr>
      </w:pPr>
      <w:r w:rsidRPr="002D4DD8">
        <w:rPr>
          <w:noProof/>
        </w:rPr>
        <w:drawing>
          <wp:inline distT="0" distB="0" distL="0" distR="0" wp14:anchorId="75433B33" wp14:editId="71F56E3C">
            <wp:extent cx="3679190" cy="3679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E492" w14:textId="77777777" w:rsidR="00A75DB8" w:rsidRDefault="00A75DB8" w:rsidP="00A75DB8">
      <w:pPr>
        <w:jc w:val="center"/>
        <w:rPr>
          <w:rFonts w:ascii="Lucida Sans" w:hAnsi="Lucida Sans"/>
          <w:b/>
          <w:sz w:val="32"/>
          <w:szCs w:val="32"/>
        </w:rPr>
      </w:pPr>
    </w:p>
    <w:p w14:paraId="1E82DBD9" w14:textId="5162DA85" w:rsidR="00A75DB8" w:rsidRPr="00135254" w:rsidRDefault="00A75DB8" w:rsidP="00A75DB8">
      <w:pPr>
        <w:jc w:val="right"/>
        <w:rPr>
          <w:rFonts w:ascii="Lucida Sans" w:hAnsi="Lucida Sans"/>
          <w:b/>
          <w:sz w:val="40"/>
          <w:szCs w:val="40"/>
        </w:rPr>
      </w:pPr>
      <w:r w:rsidRPr="00135254">
        <w:rPr>
          <w:rFonts w:ascii="Lucida Sans" w:hAnsi="Lucida Sans"/>
          <w:b/>
          <w:sz w:val="40"/>
          <w:szCs w:val="40"/>
        </w:rPr>
        <w:t>&lt;</w:t>
      </w:r>
      <w:proofErr w:type="spellStart"/>
      <w:r>
        <w:rPr>
          <w:rFonts w:ascii="Lucida Sans" w:hAnsi="Lucida Sans"/>
          <w:b/>
          <w:sz w:val="40"/>
          <w:szCs w:val="40"/>
        </w:rPr>
        <w:t>Web_Venta</w:t>
      </w:r>
      <w:proofErr w:type="spellEnd"/>
      <w:r w:rsidRPr="00135254">
        <w:rPr>
          <w:rFonts w:ascii="Lucida Sans" w:hAnsi="Lucida Sans"/>
          <w:b/>
          <w:sz w:val="40"/>
          <w:szCs w:val="40"/>
        </w:rPr>
        <w:t>&gt;</w:t>
      </w:r>
    </w:p>
    <w:p w14:paraId="1D38E73B" w14:textId="77777777" w:rsidR="00A75DB8" w:rsidRPr="00520DCA" w:rsidRDefault="00A75DB8" w:rsidP="00A75DB8">
      <w:pPr>
        <w:jc w:val="right"/>
        <w:rPr>
          <w:rFonts w:ascii="Lucida Sans" w:hAnsi="Lucida Sans"/>
          <w:b/>
          <w:sz w:val="40"/>
          <w:szCs w:val="40"/>
        </w:rPr>
      </w:pPr>
      <w:r w:rsidRPr="00135254">
        <w:rPr>
          <w:rFonts w:ascii="Lucida Sans" w:hAnsi="Lucida Sans"/>
          <w:b/>
          <w:sz w:val="40"/>
          <w:szCs w:val="40"/>
        </w:rPr>
        <w:t>Visión</w:t>
      </w:r>
    </w:p>
    <w:p w14:paraId="2B0B7C48" w14:textId="77777777" w:rsidR="00A75DB8" w:rsidRDefault="00A75DB8" w:rsidP="00A75DB8">
      <w:pPr>
        <w:jc w:val="right"/>
        <w:rPr>
          <w:rFonts w:ascii="Lucida Sans" w:hAnsi="Lucida Sans"/>
          <w:b/>
          <w:sz w:val="32"/>
          <w:szCs w:val="32"/>
        </w:rPr>
      </w:pPr>
      <w:r>
        <w:rPr>
          <w:rFonts w:ascii="Lucida Sans" w:hAnsi="Lucida Sans"/>
          <w:b/>
          <w:sz w:val="32"/>
          <w:szCs w:val="32"/>
        </w:rPr>
        <w:t xml:space="preserve">Versión </w:t>
      </w:r>
      <w:r w:rsidRPr="00C555BB">
        <w:rPr>
          <w:rFonts w:ascii="Lucida Sans" w:hAnsi="Lucida Sans"/>
          <w:b/>
          <w:sz w:val="32"/>
          <w:szCs w:val="32"/>
        </w:rPr>
        <w:t>&lt;1.0&gt;</w:t>
      </w:r>
    </w:p>
    <w:p w14:paraId="72AB9252" w14:textId="77777777" w:rsidR="00A75DB8" w:rsidRPr="00FD43E3" w:rsidRDefault="00A75DB8" w:rsidP="00A75DB8">
      <w:pPr>
        <w:jc w:val="center"/>
        <w:rPr>
          <w:rFonts w:ascii="Lucida Sans" w:hAnsi="Lucida Sans"/>
          <w:b/>
          <w:sz w:val="32"/>
          <w:szCs w:val="32"/>
        </w:rPr>
      </w:pPr>
      <w:r w:rsidRPr="00FD43E3">
        <w:rPr>
          <w:rFonts w:ascii="Lucida Sans" w:hAnsi="Lucida Sans"/>
          <w:b/>
          <w:sz w:val="32"/>
          <w:szCs w:val="32"/>
        </w:rPr>
        <w:t>Historial de Revisión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3"/>
        <w:gridCol w:w="1164"/>
        <w:gridCol w:w="3435"/>
        <w:gridCol w:w="2342"/>
      </w:tblGrid>
      <w:tr w:rsidR="00A75DB8" w:rsidRPr="00FD43E3" w14:paraId="0248498A" w14:textId="77777777" w:rsidTr="00C14EFA">
        <w:trPr>
          <w:trHeight w:val="302"/>
        </w:trPr>
        <w:tc>
          <w:tcPr>
            <w:tcW w:w="1554" w:type="dxa"/>
          </w:tcPr>
          <w:p w14:paraId="3B194E86" w14:textId="77777777" w:rsidR="00A75DB8" w:rsidRPr="00FD43E3" w:rsidRDefault="00A75DB8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Fecha</w:t>
            </w:r>
          </w:p>
        </w:tc>
        <w:tc>
          <w:tcPr>
            <w:tcW w:w="1164" w:type="dxa"/>
          </w:tcPr>
          <w:p w14:paraId="54E63289" w14:textId="77777777" w:rsidR="00A75DB8" w:rsidRPr="00FD43E3" w:rsidRDefault="00A75DB8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Versión</w:t>
            </w:r>
          </w:p>
        </w:tc>
        <w:tc>
          <w:tcPr>
            <w:tcW w:w="3567" w:type="dxa"/>
          </w:tcPr>
          <w:p w14:paraId="1E2D9307" w14:textId="77777777" w:rsidR="00A75DB8" w:rsidRPr="00FD43E3" w:rsidRDefault="00A75DB8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Descripción</w:t>
            </w:r>
          </w:p>
        </w:tc>
        <w:tc>
          <w:tcPr>
            <w:tcW w:w="2384" w:type="dxa"/>
          </w:tcPr>
          <w:p w14:paraId="556E448A" w14:textId="77777777" w:rsidR="00A75DB8" w:rsidRPr="00FD43E3" w:rsidRDefault="00A75DB8" w:rsidP="00C14EFA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Autor</w:t>
            </w:r>
          </w:p>
        </w:tc>
      </w:tr>
      <w:tr w:rsidR="00A75DB8" w:rsidRPr="00FD43E3" w14:paraId="2C23D230" w14:textId="77777777" w:rsidTr="00C14EFA">
        <w:trPr>
          <w:trHeight w:val="1344"/>
        </w:trPr>
        <w:tc>
          <w:tcPr>
            <w:tcW w:w="1554" w:type="dxa"/>
          </w:tcPr>
          <w:p w14:paraId="2A39D9B9" w14:textId="77777777" w:rsidR="00A75DB8" w:rsidRDefault="00A75DB8" w:rsidP="00C14EFA">
            <w:pPr>
              <w:pStyle w:val="Sinespaciado"/>
              <w:rPr>
                <w:rFonts w:ascii="Lucida Sans" w:hAnsi="Lucida Sans"/>
                <w:lang w:val="en-US"/>
              </w:rPr>
            </w:pPr>
          </w:p>
          <w:p w14:paraId="08625698" w14:textId="77777777" w:rsidR="00A75DB8" w:rsidRDefault="00A75DB8" w:rsidP="00C14EFA">
            <w:pPr>
              <w:pStyle w:val="Sinespaciado"/>
              <w:rPr>
                <w:rFonts w:ascii="Lucida Sans" w:hAnsi="Lucida Sans"/>
                <w:lang w:val="en-US"/>
              </w:rPr>
            </w:pPr>
          </w:p>
          <w:p w14:paraId="3FA0BB2B" w14:textId="32E7E676" w:rsidR="00A75DB8" w:rsidRPr="00FD43E3" w:rsidRDefault="00A75DB8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  <w:lang w:val="en-US"/>
              </w:rPr>
              <w:t>01</w:t>
            </w:r>
            <w:r w:rsidRPr="00FD43E3">
              <w:rPr>
                <w:rFonts w:ascii="Lucida Sans" w:hAnsi="Lucida Sans"/>
                <w:lang w:val="en-US"/>
              </w:rPr>
              <w:t>/</w:t>
            </w:r>
            <w:r>
              <w:rPr>
                <w:rFonts w:ascii="Lucida Sans" w:hAnsi="Lucida Sans"/>
                <w:lang w:val="en-US"/>
              </w:rPr>
              <w:t>0</w:t>
            </w:r>
            <w:r>
              <w:rPr>
                <w:rFonts w:ascii="Lucida Sans" w:hAnsi="Lucida Sans"/>
                <w:lang w:val="en-US"/>
              </w:rPr>
              <w:t>1</w:t>
            </w:r>
            <w:r w:rsidRPr="00FD43E3">
              <w:rPr>
                <w:rFonts w:ascii="Lucida Sans" w:hAnsi="Lucida Sans"/>
                <w:lang w:val="en-US"/>
              </w:rPr>
              <w:t>/</w:t>
            </w:r>
            <w:r>
              <w:rPr>
                <w:rFonts w:ascii="Lucida Sans" w:hAnsi="Lucida Sans"/>
                <w:lang w:val="en-US"/>
              </w:rPr>
              <w:t>202</w:t>
            </w:r>
            <w:r>
              <w:rPr>
                <w:rFonts w:ascii="Lucida Sans" w:hAnsi="Lucida Sans"/>
                <w:lang w:val="en-US"/>
              </w:rPr>
              <w:t>1</w:t>
            </w:r>
          </w:p>
        </w:tc>
        <w:tc>
          <w:tcPr>
            <w:tcW w:w="1164" w:type="dxa"/>
          </w:tcPr>
          <w:p w14:paraId="14393212" w14:textId="77777777" w:rsidR="00A75DB8" w:rsidRDefault="00A75DB8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 </w:t>
            </w:r>
          </w:p>
          <w:p w14:paraId="7142A105" w14:textId="77777777" w:rsidR="00A75DB8" w:rsidRDefault="00A75DB8" w:rsidP="00C14EFA">
            <w:pPr>
              <w:pStyle w:val="Sinespaciado"/>
              <w:rPr>
                <w:rFonts w:ascii="Lucida Sans" w:hAnsi="Lucida Sans"/>
              </w:rPr>
            </w:pPr>
          </w:p>
          <w:p w14:paraId="24283DC5" w14:textId="77777777" w:rsidR="00A75DB8" w:rsidRPr="00FD43E3" w:rsidRDefault="00A75DB8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    1.0</w:t>
            </w:r>
          </w:p>
        </w:tc>
        <w:tc>
          <w:tcPr>
            <w:tcW w:w="3567" w:type="dxa"/>
          </w:tcPr>
          <w:p w14:paraId="36D67945" w14:textId="77777777" w:rsidR="00A75DB8" w:rsidRDefault="00A75DB8" w:rsidP="00C14EFA">
            <w:pPr>
              <w:pStyle w:val="Sinespaciado"/>
              <w:rPr>
                <w:rFonts w:ascii="Lucida Sans" w:hAnsi="Lucida Sans"/>
              </w:rPr>
            </w:pPr>
          </w:p>
          <w:p w14:paraId="5CF72993" w14:textId="77777777" w:rsidR="00A75DB8" w:rsidRDefault="00A75DB8" w:rsidP="00C14EFA">
            <w:pPr>
              <w:pStyle w:val="Sinespaciado"/>
              <w:rPr>
                <w:rFonts w:ascii="Lucida Sans" w:hAnsi="Lucida Sans"/>
              </w:rPr>
            </w:pPr>
          </w:p>
          <w:p w14:paraId="1102E09F" w14:textId="05810B8C" w:rsidR="00A75DB8" w:rsidRPr="00520DCA" w:rsidRDefault="00A75DB8" w:rsidP="00C14EFA">
            <w:pPr>
              <w:pStyle w:val="Sinespaciado"/>
              <w:rPr>
                <w:rFonts w:ascii="Lucida Sans" w:hAnsi="Lucida Sans"/>
              </w:rPr>
            </w:pPr>
          </w:p>
        </w:tc>
        <w:tc>
          <w:tcPr>
            <w:tcW w:w="2384" w:type="dxa"/>
          </w:tcPr>
          <w:p w14:paraId="366FDCAC" w14:textId="77777777" w:rsidR="00A75DB8" w:rsidRDefault="00A75DB8" w:rsidP="00C14EFA">
            <w:pPr>
              <w:pStyle w:val="Sinespaciado"/>
              <w:rPr>
                <w:rFonts w:ascii="Lucida Sans" w:hAnsi="Lucida Sans"/>
              </w:rPr>
            </w:pPr>
          </w:p>
          <w:p w14:paraId="7C719310" w14:textId="77777777" w:rsidR="00A75DB8" w:rsidRPr="00FD43E3" w:rsidRDefault="00A75DB8" w:rsidP="00C14EFA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Lola Guambuguete, Angel Gonzalez, C</w:t>
            </w:r>
            <w:r w:rsidRPr="00520DCA">
              <w:rPr>
                <w:rFonts w:ascii="Lucida Sans" w:hAnsi="Lucida Sans"/>
              </w:rPr>
              <w:t>risthian</w:t>
            </w:r>
            <w:r>
              <w:rPr>
                <w:rFonts w:ascii="Lucida Sans" w:hAnsi="Lucida Sans"/>
              </w:rPr>
              <w:t xml:space="preserve"> E</w:t>
            </w:r>
            <w:r w:rsidRPr="00520DCA">
              <w:rPr>
                <w:rFonts w:ascii="Lucida Sans" w:hAnsi="Lucida Sans"/>
              </w:rPr>
              <w:t xml:space="preserve">spinoza </w:t>
            </w:r>
          </w:p>
        </w:tc>
      </w:tr>
    </w:tbl>
    <w:p w14:paraId="355A6A6C" w14:textId="67ACA477" w:rsidR="00A75DB8" w:rsidRDefault="00A75DB8" w:rsidP="00E222E9">
      <w:pPr>
        <w:rPr>
          <w:rFonts w:ascii="Lucida Sans" w:hAnsi="Lucida Sans"/>
        </w:rPr>
      </w:pPr>
    </w:p>
    <w:p w14:paraId="652E54C0" w14:textId="3D763CB1" w:rsidR="00A75DB8" w:rsidRDefault="00A75DB8" w:rsidP="00E222E9">
      <w:pPr>
        <w:rPr>
          <w:rFonts w:ascii="Lucida Sans" w:hAnsi="Lucida Sans"/>
        </w:rPr>
      </w:pPr>
    </w:p>
    <w:p w14:paraId="7C031E33" w14:textId="1EAA8ACF" w:rsidR="00A75DB8" w:rsidRDefault="00A75DB8" w:rsidP="00E222E9">
      <w:pPr>
        <w:rPr>
          <w:rFonts w:ascii="Lucida Sans" w:hAnsi="Lucida Sans"/>
        </w:rPr>
      </w:pPr>
    </w:p>
    <w:p w14:paraId="0F9BD97B" w14:textId="77777777" w:rsidR="00A75DB8" w:rsidRDefault="00A75DB8" w:rsidP="00E222E9">
      <w:pPr>
        <w:rPr>
          <w:rFonts w:ascii="Lucida Sans" w:hAnsi="Lucida Sans"/>
          <w:lang w:val="es-EC"/>
        </w:rPr>
      </w:pPr>
    </w:p>
    <w:p w14:paraId="7CAFFAE7" w14:textId="06395872" w:rsidR="00A75DB8" w:rsidRDefault="00A75DB8" w:rsidP="00E222E9">
      <w:pPr>
        <w:rPr>
          <w:rFonts w:ascii="Lucida Sans" w:hAnsi="Lucida Sans"/>
          <w:lang w:val="es-EC"/>
        </w:rPr>
      </w:pPr>
    </w:p>
    <w:p w14:paraId="6102CFE0" w14:textId="43EDA2A3" w:rsidR="00A75DB8" w:rsidRDefault="00A75DB8" w:rsidP="00E222E9">
      <w:pPr>
        <w:rPr>
          <w:rFonts w:ascii="Lucida Sans" w:hAnsi="Lucida Sans"/>
          <w:lang w:val="es-EC"/>
        </w:rPr>
      </w:pPr>
    </w:p>
    <w:bookmarkStart w:id="0" w:name="_Hlk60482543" w:displacedByCustomXml="next"/>
    <w:sdt>
      <w:sdtPr>
        <w:id w:val="-1653215896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sdtEndPr>
      <w:sdtContent>
        <w:p w14:paraId="2C7CCA38" w14:textId="07F90148" w:rsidR="00A75DB8" w:rsidRDefault="00A75DB8" w:rsidP="00A75DB8">
          <w:pPr>
            <w:pStyle w:val="TDC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587">
            <w:r>
              <w:rPr>
                <w:noProof/>
              </w:rPr>
              <w:t>Arquitectura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A66868F" w14:textId="3CA631EA" w:rsidR="00A75DB8" w:rsidRDefault="00A75DB8" w:rsidP="00A75DB8">
          <w:pPr>
            <w:pStyle w:val="TDC2"/>
            <w:tabs>
              <w:tab w:val="right" w:leader="dot" w:pos="8493"/>
            </w:tabs>
            <w:rPr>
              <w:noProof/>
            </w:rPr>
          </w:pPr>
          <w:hyperlink w:anchor="_Toc9588">
            <w:r>
              <w:rPr>
                <w:noProof/>
              </w:rPr>
              <w:t>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A44E8F9" w14:textId="0DB1464E" w:rsidR="00A75DB8" w:rsidRDefault="00A75DB8" w:rsidP="00A75DB8">
          <w:pPr>
            <w:pStyle w:val="TDC2"/>
            <w:tabs>
              <w:tab w:val="right" w:leader="dot" w:pos="8493"/>
            </w:tabs>
            <w:rPr>
              <w:noProof/>
            </w:rPr>
          </w:pPr>
          <w:hyperlink w:anchor="_Toc9589">
            <w:r>
              <w:rPr>
                <w:noProof/>
              </w:rPr>
              <w:t>Modelo de Repositorio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0AA8E2C" w14:textId="7D81935F" w:rsidR="00A75DB8" w:rsidRDefault="00A75DB8" w:rsidP="00A75DB8">
          <w:pPr>
            <w:pStyle w:val="TDC2"/>
            <w:tabs>
              <w:tab w:val="right" w:leader="dot" w:pos="8493"/>
            </w:tabs>
            <w:rPr>
              <w:noProof/>
            </w:rPr>
          </w:pPr>
          <w:hyperlink w:anchor="_Toc9590">
            <w:r>
              <w:rPr>
                <w:noProof/>
              </w:rPr>
              <w:t>Mapeo de Hardware y Software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A1CEF2C" w14:textId="07190247" w:rsidR="00A75DB8" w:rsidRDefault="00A75DB8" w:rsidP="00A75DB8">
          <w:pPr>
            <w:pStyle w:val="TDC2"/>
            <w:tabs>
              <w:tab w:val="right" w:leader="dot" w:pos="8493"/>
            </w:tabs>
            <w:rPr>
              <w:noProof/>
            </w:rPr>
          </w:pPr>
          <w:hyperlink w:anchor="_Toc9591">
            <w:r>
              <w:rPr>
                <w:noProof/>
              </w:rPr>
              <w:t>Diagrama de Clases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31045DF" w14:textId="4E19AEC2" w:rsidR="00A75DB8" w:rsidRDefault="00A75DB8" w:rsidP="00A75DB8">
          <w:pPr>
            <w:pStyle w:val="TDC2"/>
            <w:tabs>
              <w:tab w:val="right" w:leader="dot" w:pos="8493"/>
            </w:tabs>
            <w:rPr>
              <w:noProof/>
            </w:rPr>
          </w:pPr>
          <w:hyperlink w:anchor="_Toc9592">
            <w:r>
              <w:rPr>
                <w:noProof/>
              </w:rPr>
              <w:t>Control de Acceso y Seguridad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2556284" w14:textId="791762B9" w:rsidR="00A75DB8" w:rsidRDefault="00A75DB8" w:rsidP="00A75DB8">
          <w:pPr>
            <w:pStyle w:val="TDC3"/>
            <w:tabs>
              <w:tab w:val="right" w:leader="dot" w:pos="8493"/>
            </w:tabs>
            <w:rPr>
              <w:noProof/>
            </w:rPr>
          </w:pPr>
          <w:hyperlink w:anchor="_Toc9593">
            <w:r>
              <w:rPr>
                <w:noProof/>
              </w:rPr>
              <w:t>Acciones  clasificadas por módulos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0B12804" w14:textId="009C1E83" w:rsidR="00A75DB8" w:rsidRDefault="00A75DB8" w:rsidP="00A75DB8">
          <w:pPr>
            <w:pStyle w:val="TDC4"/>
            <w:tabs>
              <w:tab w:val="right" w:leader="dot" w:pos="8493"/>
            </w:tabs>
            <w:rPr>
              <w:noProof/>
            </w:rPr>
          </w:pPr>
          <w:hyperlink w:anchor="_Toc9594">
            <w:r>
              <w:rPr>
                <w:noProof/>
              </w:rPr>
              <w:t>Modulo de Manejo de Cuentas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758CE8F" w14:textId="2F646079" w:rsidR="00A75DB8" w:rsidRDefault="00A75DB8" w:rsidP="00A75DB8">
          <w:pPr>
            <w:pStyle w:val="TDC4"/>
            <w:tabs>
              <w:tab w:val="right" w:leader="dot" w:pos="8493"/>
            </w:tabs>
            <w:rPr>
              <w:noProof/>
            </w:rPr>
          </w:pPr>
          <w:hyperlink w:anchor="_Toc9595">
            <w:r>
              <w:rPr>
                <w:noProof/>
              </w:rPr>
              <w:t>Modulo de Pedidos y Tracking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4F92B21" w14:textId="7D84B2BB" w:rsidR="00A75DB8" w:rsidRDefault="00A75DB8" w:rsidP="00A75DB8">
          <w:pPr>
            <w:pStyle w:val="TDC4"/>
            <w:tabs>
              <w:tab w:val="right" w:leader="dot" w:pos="8493"/>
            </w:tabs>
            <w:rPr>
              <w:noProof/>
            </w:rPr>
          </w:pPr>
          <w:hyperlink w:anchor="_Toc9596">
            <w:r>
              <w:rPr>
                <w:noProof/>
              </w:rPr>
              <w:t>Modulo de Manejo de Website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5F8491D" w14:textId="0C7EAD82" w:rsidR="00A75DB8" w:rsidRDefault="00A75DB8" w:rsidP="00A75DB8">
          <w:pPr>
            <w:pStyle w:val="TDC4"/>
            <w:tabs>
              <w:tab w:val="right" w:leader="dot" w:pos="8493"/>
            </w:tabs>
            <w:rPr>
              <w:noProof/>
            </w:rPr>
          </w:pPr>
          <w:hyperlink w:anchor="_Toc9597">
            <w:r>
              <w:rPr>
                <w:noProof/>
              </w:rPr>
              <w:t>Modulo de Manejo de Productos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11992E3" w14:textId="2F4BFFB9" w:rsidR="00A75DB8" w:rsidRDefault="00A75DB8" w:rsidP="00A75DB8">
          <w:pPr>
            <w:pStyle w:val="TDC3"/>
            <w:tabs>
              <w:tab w:val="right" w:leader="dot" w:pos="8493"/>
            </w:tabs>
            <w:rPr>
              <w:noProof/>
            </w:rPr>
          </w:pPr>
          <w:hyperlink w:anchor="_Toc9598">
            <w:r>
              <w:rPr>
                <w:noProof/>
              </w:rPr>
              <w:t>Tabla de Contenido y Acceso de Seguridad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_Toc9598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EE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D24CE87" w14:textId="77777777" w:rsidR="00A75DB8" w:rsidRDefault="00A75DB8" w:rsidP="00A75DB8">
          <w:r>
            <w:fldChar w:fldCharType="end"/>
          </w:r>
        </w:p>
      </w:sdtContent>
    </w:sdt>
    <w:p w14:paraId="70E43DE0" w14:textId="7AA5CE20" w:rsidR="00A75DB8" w:rsidRDefault="00A75DB8" w:rsidP="00A75DB8">
      <w:r>
        <w:br w:type="page"/>
      </w:r>
    </w:p>
    <w:p w14:paraId="7F26AF1C" w14:textId="77777777" w:rsidR="00A75DB8" w:rsidRDefault="00A75DB8" w:rsidP="00A75DB8">
      <w:pPr>
        <w:pStyle w:val="Ttulo1"/>
        <w:spacing w:after="459"/>
      </w:pPr>
      <w:bookmarkStart w:id="1" w:name="_Toc9587"/>
      <w:r w:rsidRPr="00D7244C">
        <w:rPr>
          <w:rFonts w:ascii="Lucida Sans" w:hAnsi="Lucida Sans"/>
        </w:rPr>
        <w:lastRenderedPageBreak/>
        <w:t>Arquitectura</w:t>
      </w:r>
      <w:bookmarkEnd w:id="1"/>
    </w:p>
    <w:p w14:paraId="0A18C561" w14:textId="77777777" w:rsidR="00A75DB8" w:rsidRPr="00D7244C" w:rsidRDefault="00A75DB8" w:rsidP="00A75DB8">
      <w:pPr>
        <w:pStyle w:val="Ttulo2"/>
        <w:spacing w:after="317"/>
        <w:ind w:left="-5"/>
        <w:rPr>
          <w:rFonts w:ascii="Lucida Sans" w:hAnsi="Lucida Sans"/>
        </w:rPr>
      </w:pPr>
      <w:bookmarkStart w:id="2" w:name="_Toc9588"/>
      <w:r w:rsidRPr="00D7244C">
        <w:rPr>
          <w:rFonts w:ascii="Lucida Sans" w:hAnsi="Lucida Sans"/>
          <w:sz w:val="24"/>
          <w:szCs w:val="24"/>
        </w:rPr>
        <w:t>Introducción</w:t>
      </w:r>
      <w:bookmarkEnd w:id="2"/>
    </w:p>
    <w:p w14:paraId="180C6406" w14:textId="73FA2B79" w:rsidR="00A75DB8" w:rsidRPr="00D7244C" w:rsidRDefault="00A75DB8" w:rsidP="00A75DB8">
      <w:pPr>
        <w:spacing w:after="241" w:line="268" w:lineRule="auto"/>
        <w:ind w:firstLine="708"/>
        <w:jc w:val="both"/>
        <w:rPr>
          <w:rFonts w:eastAsia="Calibri"/>
        </w:rPr>
      </w:pPr>
      <w:r w:rsidRPr="00D7244C">
        <w:rPr>
          <w:rFonts w:eastAsia="Calibri"/>
        </w:rPr>
        <w:t xml:space="preserve">El Sistema </w:t>
      </w:r>
      <w:proofErr w:type="spellStart"/>
      <w:r w:rsidRPr="00D7244C">
        <w:rPr>
          <w:rFonts w:eastAsia="Calibri"/>
        </w:rPr>
        <w:t>Web_venta</w:t>
      </w:r>
      <w:proofErr w:type="spellEnd"/>
      <w:r w:rsidRPr="00D7244C">
        <w:rPr>
          <w:rFonts w:eastAsia="Calibri"/>
        </w:rPr>
        <w:t xml:space="preserve"> trabajará </w:t>
      </w:r>
      <w:proofErr w:type="gramStart"/>
      <w:r w:rsidRPr="00D7244C">
        <w:rPr>
          <w:rFonts w:eastAsia="Calibri"/>
        </w:rPr>
        <w:t>conjuntamente con</w:t>
      </w:r>
      <w:proofErr w:type="gramEnd"/>
      <w:r w:rsidRPr="00D7244C">
        <w:rPr>
          <w:rFonts w:eastAsia="Calibri"/>
        </w:rPr>
        <w:t xml:space="preserve"> la Base de Datos que utiliza </w:t>
      </w:r>
      <w:r w:rsidRPr="00D7244C">
        <w:rPr>
          <w:rFonts w:eastAsia="Calibri"/>
        </w:rPr>
        <w:t>MySQL</w:t>
      </w:r>
      <w:r w:rsidRPr="00D7244C">
        <w:rPr>
          <w:rFonts w:eastAsia="Calibri"/>
        </w:rPr>
        <w:t xml:space="preserve">, el cual es el sistema que utiliza la empresa </w:t>
      </w:r>
      <w:r w:rsidRPr="00D7244C">
        <w:rPr>
          <w:rFonts w:eastAsia="Calibri"/>
        </w:rPr>
        <w:t>LOS RAYOS</w:t>
      </w:r>
      <w:r w:rsidRPr="00D7244C">
        <w:rPr>
          <w:rFonts w:eastAsia="Calibri"/>
        </w:rPr>
        <w:t xml:space="preserve"> internamente para facturación, pedidos, inventario, etc. Esta Base de Datos se encuentra en el servidor que posee la empresa, y en el cual se probarán los primeros incrementos del sistema. En la actualidad esta Base está implementada en </w:t>
      </w:r>
      <w:r w:rsidRPr="00D7244C">
        <w:rPr>
          <w:rFonts w:eastAsia="Calibri"/>
        </w:rPr>
        <w:t>SQL.  Nuestro pagina web está diseñada con HTML, CSS, JS.</w:t>
      </w:r>
    </w:p>
    <w:p w14:paraId="2FA2451F" w14:textId="77777777" w:rsidR="00A75DB8" w:rsidRPr="00D7244C" w:rsidRDefault="00A75DB8" w:rsidP="00A75DB8">
      <w:pPr>
        <w:pStyle w:val="Ttulo2"/>
        <w:spacing w:after="234"/>
        <w:ind w:left="-5"/>
        <w:rPr>
          <w:rFonts w:ascii="Lucida Sans" w:hAnsi="Lucida Sans"/>
        </w:rPr>
      </w:pPr>
      <w:bookmarkStart w:id="3" w:name="_Toc9589"/>
      <w:r w:rsidRPr="00D7244C">
        <w:rPr>
          <w:rFonts w:ascii="Lucida Sans" w:hAnsi="Lucida Sans"/>
        </w:rPr>
        <w:t xml:space="preserve">Modelo de </w:t>
      </w:r>
      <w:r w:rsidRPr="00D7244C">
        <w:rPr>
          <w:rFonts w:ascii="Lucida Sans" w:hAnsi="Lucida Sans"/>
          <w:sz w:val="24"/>
          <w:szCs w:val="24"/>
        </w:rPr>
        <w:t>Repositorio</w:t>
      </w:r>
      <w:bookmarkEnd w:id="3"/>
    </w:p>
    <w:p w14:paraId="7F428083" w14:textId="4DA84441" w:rsidR="00A75DB8" w:rsidRDefault="005F1FE4" w:rsidP="00A75DB8">
      <w:pPr>
        <w:ind w:left="8"/>
      </w:pPr>
      <w:r w:rsidRPr="005F1FE4">
        <w:drawing>
          <wp:inline distT="0" distB="0" distL="0" distR="0" wp14:anchorId="4B4F636E" wp14:editId="54F9CA7B">
            <wp:extent cx="5400040" cy="32810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205" w14:textId="77777777" w:rsidR="00A75DB8" w:rsidRDefault="00A75DB8" w:rsidP="00A75DB8">
      <w:pPr>
        <w:pStyle w:val="Ttulo2"/>
        <w:ind w:left="-5"/>
      </w:pPr>
      <w:bookmarkStart w:id="4" w:name="_Toc9590"/>
      <w:r>
        <w:lastRenderedPageBreak/>
        <w:t xml:space="preserve">Mapeo de Hardware y </w:t>
      </w:r>
      <w:r w:rsidRPr="00D7244C">
        <w:rPr>
          <w:rFonts w:ascii="Lucida Sans" w:hAnsi="Lucida Sans"/>
          <w:sz w:val="24"/>
          <w:szCs w:val="24"/>
        </w:rPr>
        <w:t>Software</w:t>
      </w:r>
      <w:bookmarkEnd w:id="4"/>
    </w:p>
    <w:p w14:paraId="51AADA2E" w14:textId="2EE9A8A3" w:rsidR="00A75DB8" w:rsidRDefault="00647CAC" w:rsidP="00A75DB8">
      <w:pPr>
        <w:ind w:left="-2" w:right="-212"/>
      </w:pPr>
      <w:r w:rsidRPr="00647CAC">
        <w:rPr>
          <w:noProof/>
        </w:rPr>
        <w:t xml:space="preserve"> </w:t>
      </w:r>
      <w:r w:rsidRPr="00647CAC">
        <w:rPr>
          <w:noProof/>
        </w:rPr>
        <w:drawing>
          <wp:inline distT="0" distB="0" distL="0" distR="0" wp14:anchorId="7D6B9D64" wp14:editId="602CBA08">
            <wp:extent cx="5400040" cy="3805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F1AD" w14:textId="77777777" w:rsidR="00A75DB8" w:rsidRPr="00D7244C" w:rsidRDefault="00A75DB8" w:rsidP="00A75DB8">
      <w:pPr>
        <w:pStyle w:val="Ttulo2"/>
        <w:ind w:left="-5"/>
        <w:rPr>
          <w:rFonts w:ascii="Lucida Sans" w:hAnsi="Lucida Sans"/>
          <w:sz w:val="24"/>
          <w:szCs w:val="24"/>
        </w:rPr>
      </w:pPr>
      <w:bookmarkStart w:id="5" w:name="_Toc9591"/>
      <w:r w:rsidRPr="00D7244C">
        <w:rPr>
          <w:rFonts w:ascii="Lucida Sans" w:hAnsi="Lucida Sans"/>
          <w:sz w:val="24"/>
          <w:szCs w:val="24"/>
        </w:rPr>
        <w:lastRenderedPageBreak/>
        <w:t>Diagrama de Clases</w:t>
      </w:r>
      <w:bookmarkEnd w:id="5"/>
    </w:p>
    <w:p w14:paraId="47C440F4" w14:textId="45205D75" w:rsidR="00A75DB8" w:rsidRDefault="002A0B0E" w:rsidP="00A75DB8">
      <w:pPr>
        <w:ind w:left="-2" w:right="-131"/>
      </w:pPr>
      <w:r>
        <w:rPr>
          <w:noProof/>
        </w:rPr>
        <w:drawing>
          <wp:inline distT="0" distB="0" distL="0" distR="0" wp14:anchorId="05AE39E2" wp14:editId="1E9037FB">
            <wp:extent cx="5400040" cy="66905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D70" w14:textId="77777777" w:rsidR="00647CAC" w:rsidRDefault="00647CAC" w:rsidP="00A75DB8">
      <w:pPr>
        <w:pStyle w:val="Ttulo2"/>
        <w:spacing w:after="237"/>
        <w:ind w:left="-5"/>
      </w:pPr>
      <w:bookmarkStart w:id="6" w:name="_Toc9592"/>
    </w:p>
    <w:p w14:paraId="4EFCB8F1" w14:textId="15C4AF7B" w:rsidR="00A75DB8" w:rsidRPr="00D7244C" w:rsidRDefault="00A75DB8" w:rsidP="00A75DB8">
      <w:pPr>
        <w:pStyle w:val="Ttulo2"/>
        <w:spacing w:after="237"/>
        <w:ind w:left="-5"/>
        <w:rPr>
          <w:rFonts w:ascii="Lucida Sans" w:hAnsi="Lucida Sans"/>
          <w:sz w:val="24"/>
          <w:szCs w:val="24"/>
        </w:rPr>
      </w:pPr>
      <w:r w:rsidRPr="00D7244C">
        <w:rPr>
          <w:rFonts w:ascii="Lucida Sans" w:hAnsi="Lucida Sans"/>
          <w:sz w:val="24"/>
          <w:szCs w:val="24"/>
        </w:rPr>
        <w:t>Control de Acceso y Seguridad</w:t>
      </w:r>
      <w:bookmarkEnd w:id="6"/>
    </w:p>
    <w:p w14:paraId="504FC965" w14:textId="77777777" w:rsidR="00A75DB8" w:rsidRPr="00D7244C" w:rsidRDefault="00A75DB8" w:rsidP="00A75DB8">
      <w:pPr>
        <w:pStyle w:val="Ttulo3"/>
        <w:jc w:val="right"/>
        <w:rPr>
          <w:rFonts w:ascii="Lucida Sans" w:hAnsi="Lucida Sans" w:cs="Times New Roman"/>
        </w:rPr>
      </w:pPr>
      <w:bookmarkStart w:id="7" w:name="_Toc9593"/>
      <w:proofErr w:type="gramStart"/>
      <w:r w:rsidRPr="00D7244C">
        <w:rPr>
          <w:rFonts w:ascii="Lucida Sans" w:hAnsi="Lucida Sans" w:cs="Times New Roman"/>
        </w:rPr>
        <w:t>Acciones  clasificadas</w:t>
      </w:r>
      <w:proofErr w:type="gramEnd"/>
      <w:r w:rsidRPr="00D7244C">
        <w:rPr>
          <w:rFonts w:ascii="Lucida Sans" w:hAnsi="Lucida Sans" w:cs="Times New Roman"/>
        </w:rPr>
        <w:t xml:space="preserve"> por módulos.</w:t>
      </w:r>
      <w:bookmarkEnd w:id="7"/>
    </w:p>
    <w:p w14:paraId="1FEE0B59" w14:textId="77777777" w:rsidR="00A75DB8" w:rsidRPr="00D7244C" w:rsidRDefault="00A75DB8" w:rsidP="00A75DB8">
      <w:pPr>
        <w:pStyle w:val="Ttulo4"/>
        <w:ind w:left="708" w:firstLine="0"/>
        <w:rPr>
          <w:rFonts w:ascii="Lucida Sans" w:hAnsi="Lucida Sans"/>
        </w:rPr>
      </w:pPr>
      <w:bookmarkStart w:id="8" w:name="_Toc9594"/>
      <w:proofErr w:type="spellStart"/>
      <w:r w:rsidRPr="00D7244C">
        <w:rPr>
          <w:rFonts w:ascii="Lucida Sans" w:hAnsi="Lucida Sans"/>
          <w:b w:val="0"/>
        </w:rPr>
        <w:t>Modulo</w:t>
      </w:r>
      <w:proofErr w:type="spellEnd"/>
      <w:r w:rsidRPr="00D7244C">
        <w:rPr>
          <w:rFonts w:ascii="Lucida Sans" w:hAnsi="Lucida Sans"/>
          <w:b w:val="0"/>
        </w:rPr>
        <w:t xml:space="preserve"> de Manejo de Cuentas</w:t>
      </w:r>
      <w:bookmarkEnd w:id="8"/>
    </w:p>
    <w:tbl>
      <w:tblPr>
        <w:tblStyle w:val="TableGrid"/>
        <w:tblW w:w="8912" w:type="dxa"/>
        <w:tblInd w:w="-12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7544"/>
      </w:tblGrid>
      <w:tr w:rsidR="00A75DB8" w14:paraId="3A2A8DD2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A361F24" w14:textId="77777777" w:rsidR="00A75DB8" w:rsidRPr="00D7244C" w:rsidRDefault="00A75DB8" w:rsidP="00C14EFA">
            <w:pPr>
              <w:ind w:left="5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Código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9555855" w14:textId="77777777" w:rsidR="00A75DB8" w:rsidRPr="00D7244C" w:rsidRDefault="00A75DB8" w:rsidP="00C14EFA">
            <w:pPr>
              <w:ind w:left="6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Acciones</w:t>
            </w:r>
          </w:p>
        </w:tc>
      </w:tr>
      <w:tr w:rsidR="00A75DB8" w14:paraId="529602C3" w14:textId="77777777" w:rsidTr="00C14EFA">
        <w:trPr>
          <w:trHeight w:val="51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D8F7C12" w14:textId="6D60CE3A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7CA7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Realizar Solicitud</w:t>
            </w:r>
          </w:p>
        </w:tc>
      </w:tr>
      <w:tr w:rsidR="00A75DB8" w14:paraId="6E8F765C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FF4C27D" w14:textId="35D482C7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1278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Aprobar Solicitud</w:t>
            </w:r>
          </w:p>
        </w:tc>
      </w:tr>
      <w:tr w:rsidR="00A75DB8" w14:paraId="4F3DAED0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BC8F6D" w14:textId="34A9E1F0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92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Rechazar Solicitud</w:t>
            </w:r>
          </w:p>
        </w:tc>
      </w:tr>
      <w:tr w:rsidR="00A75DB8" w14:paraId="1CD6395A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C68503C" w14:textId="744D7F43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CC24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Editar Cuenta</w:t>
            </w:r>
          </w:p>
        </w:tc>
      </w:tr>
      <w:tr w:rsidR="00A75DB8" w14:paraId="0B893F5B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162F4FB" w14:textId="5C182DB1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1F5F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Eliminar Cuenta</w:t>
            </w:r>
          </w:p>
        </w:tc>
      </w:tr>
      <w:tr w:rsidR="00A75DB8" w14:paraId="33776C70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AA58A23" w14:textId="269DBEFC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47CAC">
              <w:rPr>
                <w:rFonts w:ascii="Calibri" w:eastAsia="Calibri" w:hAnsi="Calibri" w:cs="Calibri"/>
                <w:b/>
              </w:rPr>
              <w:t>06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14CA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Realizar Solicitud de Olvido de Contraseña</w:t>
            </w:r>
          </w:p>
        </w:tc>
      </w:tr>
    </w:tbl>
    <w:p w14:paraId="0787E37A" w14:textId="77777777" w:rsidR="00A75DB8" w:rsidRPr="00D7244C" w:rsidRDefault="00A75DB8" w:rsidP="00A75DB8">
      <w:pPr>
        <w:pStyle w:val="Ttulo4"/>
        <w:ind w:left="703"/>
        <w:rPr>
          <w:rFonts w:ascii="Lucida Sans" w:hAnsi="Lucida Sans"/>
        </w:rPr>
      </w:pPr>
      <w:bookmarkStart w:id="9" w:name="_Toc9595"/>
      <w:proofErr w:type="spellStart"/>
      <w:r w:rsidRPr="00D7244C">
        <w:rPr>
          <w:rFonts w:ascii="Lucida Sans" w:hAnsi="Lucida Sans"/>
        </w:rPr>
        <w:t>Modulo</w:t>
      </w:r>
      <w:proofErr w:type="spellEnd"/>
      <w:r w:rsidRPr="00D7244C">
        <w:rPr>
          <w:rFonts w:ascii="Lucida Sans" w:hAnsi="Lucida Sans"/>
        </w:rPr>
        <w:t xml:space="preserve"> de Pedidos y Tracking</w:t>
      </w:r>
      <w:bookmarkEnd w:id="9"/>
    </w:p>
    <w:tbl>
      <w:tblPr>
        <w:tblStyle w:val="TableGrid"/>
        <w:tblW w:w="8912" w:type="dxa"/>
        <w:tblInd w:w="-120" w:type="dxa"/>
        <w:tblCellMar>
          <w:top w:w="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3370"/>
        <w:gridCol w:w="4174"/>
      </w:tblGrid>
      <w:tr w:rsidR="00A75DB8" w14:paraId="62A0E944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32E6A2F" w14:textId="77777777" w:rsidR="00A75DB8" w:rsidRPr="00D7244C" w:rsidRDefault="00A75DB8" w:rsidP="00C14EFA">
            <w:pPr>
              <w:ind w:left="115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Código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26AC3CA8" w14:textId="77777777" w:rsidR="00A75DB8" w:rsidRPr="00D7244C" w:rsidRDefault="00A75DB8" w:rsidP="00C14EFA">
            <w:pPr>
              <w:rPr>
                <w:rFonts w:ascii="Lucida Sans" w:hAnsi="Lucida Sans"/>
              </w:rPr>
            </w:pP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89FB99F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Acciones</w:t>
            </w:r>
          </w:p>
        </w:tc>
      </w:tr>
      <w:tr w:rsidR="00A75DB8" w14:paraId="3F042457" w14:textId="77777777" w:rsidTr="00C14EFA">
        <w:trPr>
          <w:trHeight w:val="51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221D41B" w14:textId="0CB4A1AA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D2FA0E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Ingresar Solicitud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CFDAA8" w14:textId="77777777" w:rsidR="00A75DB8" w:rsidRDefault="00A75DB8" w:rsidP="00C14EFA"/>
        </w:tc>
      </w:tr>
      <w:tr w:rsidR="00A75DB8" w14:paraId="20E1F2A7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CF2F81F" w14:textId="08AAC19D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2580EC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Aprobar Solicitud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FB866" w14:textId="77777777" w:rsidR="00A75DB8" w:rsidRDefault="00A75DB8" w:rsidP="00C14EFA"/>
        </w:tc>
      </w:tr>
      <w:tr w:rsidR="00A75DB8" w14:paraId="52C7BC11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726C318" w14:textId="19D2691F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71BB4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Rechazar Solicitud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E93C5" w14:textId="77777777" w:rsidR="00A75DB8" w:rsidRDefault="00A75DB8" w:rsidP="00C14EFA"/>
        </w:tc>
      </w:tr>
      <w:tr w:rsidR="00A75DB8" w14:paraId="448D08D5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86A74D" w14:textId="38178FDF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CD079E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Editar Solicitud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A1FA7" w14:textId="77777777" w:rsidR="00A75DB8" w:rsidRDefault="00A75DB8" w:rsidP="00C14EFA"/>
        </w:tc>
      </w:tr>
      <w:tr w:rsidR="00A75DB8" w14:paraId="0A6EFA58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198B1F0" w14:textId="7AF72E08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F26DF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Facturas Pendientes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B2F508" w14:textId="77777777" w:rsidR="00A75DB8" w:rsidRDefault="00A75DB8" w:rsidP="00C14EFA"/>
        </w:tc>
      </w:tr>
      <w:tr w:rsidR="00A75DB8" w14:paraId="1E2C7C24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E86AB8D" w14:textId="77ADE8CE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03928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Facturas Vencidas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D93D1" w14:textId="77777777" w:rsidR="00A75DB8" w:rsidRDefault="00A75DB8" w:rsidP="00C14EFA"/>
        </w:tc>
      </w:tr>
      <w:tr w:rsidR="00A75DB8" w14:paraId="7A86EB46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BA321EF" w14:textId="65C9296F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991C9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Pedidos Aprobados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A9C32" w14:textId="77777777" w:rsidR="00A75DB8" w:rsidRDefault="00A75DB8" w:rsidP="00C14EFA"/>
        </w:tc>
      </w:tr>
      <w:tr w:rsidR="00A75DB8" w14:paraId="352CC112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4FCD6B8" w14:textId="7147783D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605D2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Pedidos Rechazados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A0CE0" w14:textId="77777777" w:rsidR="00A75DB8" w:rsidRDefault="00A75DB8" w:rsidP="00C14EFA"/>
        </w:tc>
      </w:tr>
      <w:tr w:rsidR="00A75DB8" w14:paraId="18E51758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F7A543" w14:textId="5DDCB219" w:rsidR="00A75DB8" w:rsidRDefault="00A75DB8" w:rsidP="00C14EFA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BA707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Pedidos Pendientes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3670D" w14:textId="77777777" w:rsidR="00A75DB8" w:rsidRDefault="00A75DB8" w:rsidP="00C14EFA"/>
        </w:tc>
      </w:tr>
      <w:tr w:rsidR="00A75DB8" w14:paraId="44A7DA98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7BD5899" w14:textId="76A93F52" w:rsidR="00A75DB8" w:rsidRDefault="00A75DB8" w:rsidP="00C14EFA">
            <w:pPr>
              <w:ind w:left="118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C9FF4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Pedidos Completados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911A39" w14:textId="77777777" w:rsidR="00A75DB8" w:rsidRDefault="00A75DB8" w:rsidP="00C14EFA"/>
        </w:tc>
      </w:tr>
      <w:tr w:rsidR="00A75DB8" w14:paraId="521D18CA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679C38B" w14:textId="1E4B0077" w:rsidR="00A75DB8" w:rsidRDefault="00A75DB8" w:rsidP="00C14EFA">
            <w:pPr>
              <w:ind w:left="118"/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FB2E4" w14:textId="77777777" w:rsidR="00A75DB8" w:rsidRPr="00D7244C" w:rsidRDefault="00A75DB8" w:rsidP="00C14EFA">
            <w:pPr>
              <w:ind w:left="110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Tracking del Pedido</w:t>
            </w:r>
          </w:p>
        </w:tc>
        <w:tc>
          <w:tcPr>
            <w:tcW w:w="4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EB75B" w14:textId="77777777" w:rsidR="00A75DB8" w:rsidRDefault="00A75DB8" w:rsidP="00C14EFA"/>
        </w:tc>
      </w:tr>
      <w:tr w:rsidR="00A75DB8" w14:paraId="54D94C1B" w14:textId="77777777" w:rsidTr="00C14EFA">
        <w:trPr>
          <w:trHeight w:val="51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14CEB74" w14:textId="3E5D9811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7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9476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Enviar mensaje a otro usuario</w:t>
            </w:r>
          </w:p>
        </w:tc>
      </w:tr>
      <w:tr w:rsidR="00A75DB8" w14:paraId="5D25A183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F498E76" w14:textId="279F9EEA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PT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7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18DD" w14:textId="7DFEA037" w:rsidR="00647CAC" w:rsidRPr="00D7244C" w:rsidRDefault="00A75DB8" w:rsidP="00C14EFA">
            <w:pPr>
              <w:rPr>
                <w:rFonts w:ascii="Lucida Sans" w:eastAsia="Calibri" w:hAnsi="Lucida Sans" w:cs="Calibri"/>
              </w:rPr>
            </w:pPr>
            <w:r w:rsidRPr="00D7244C">
              <w:rPr>
                <w:rFonts w:ascii="Lucida Sans" w:eastAsia="Calibri" w:hAnsi="Lucida Sans" w:cs="Calibri"/>
              </w:rPr>
              <w:t>Ver mensajes de otro usuario</w:t>
            </w:r>
          </w:p>
        </w:tc>
      </w:tr>
      <w:tr w:rsidR="00647CAC" w14:paraId="24E1128E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67F4A84" w14:textId="2B7D4196" w:rsidR="00647CAC" w:rsidRDefault="00647CAC" w:rsidP="00C14EFA">
            <w:pPr>
              <w:ind w:left="8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PT01</w:t>
            </w:r>
            <w:r w:rsidR="0089333B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7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7256" w14:textId="5043DA00" w:rsidR="00647CAC" w:rsidRPr="00D7244C" w:rsidRDefault="00647CAC" w:rsidP="00C14EFA">
            <w:pPr>
              <w:rPr>
                <w:rFonts w:ascii="Lucida Sans" w:eastAsia="Calibri" w:hAnsi="Lucida Sans" w:cs="Calibri"/>
              </w:rPr>
            </w:pPr>
            <w:r w:rsidRPr="00D7244C">
              <w:rPr>
                <w:rFonts w:ascii="Lucida Sans" w:eastAsia="Calibri" w:hAnsi="Lucida Sans" w:cs="Calibri"/>
              </w:rPr>
              <w:t>Contacto</w:t>
            </w:r>
          </w:p>
        </w:tc>
      </w:tr>
    </w:tbl>
    <w:p w14:paraId="07B20685" w14:textId="77777777" w:rsidR="00A75DB8" w:rsidRPr="00D7244C" w:rsidRDefault="00A75DB8" w:rsidP="00A75DB8">
      <w:pPr>
        <w:pStyle w:val="Ttulo4"/>
        <w:ind w:left="703"/>
        <w:rPr>
          <w:rFonts w:ascii="Lucida Sans" w:hAnsi="Lucida Sans"/>
        </w:rPr>
      </w:pPr>
      <w:bookmarkStart w:id="10" w:name="_Toc9596"/>
      <w:proofErr w:type="spellStart"/>
      <w:r w:rsidRPr="00D7244C">
        <w:rPr>
          <w:rFonts w:ascii="Lucida Sans" w:hAnsi="Lucida Sans"/>
        </w:rPr>
        <w:t>Modulo</w:t>
      </w:r>
      <w:proofErr w:type="spellEnd"/>
      <w:r w:rsidRPr="00D7244C">
        <w:rPr>
          <w:rFonts w:ascii="Lucida Sans" w:hAnsi="Lucida Sans"/>
        </w:rPr>
        <w:t xml:space="preserve"> de Manejo de </w:t>
      </w:r>
      <w:proofErr w:type="spellStart"/>
      <w:r w:rsidRPr="00D7244C">
        <w:rPr>
          <w:rFonts w:ascii="Lucida Sans" w:hAnsi="Lucida Sans"/>
        </w:rPr>
        <w:t>Website</w:t>
      </w:r>
      <w:bookmarkEnd w:id="10"/>
      <w:proofErr w:type="spellEnd"/>
    </w:p>
    <w:tbl>
      <w:tblPr>
        <w:tblStyle w:val="TableGrid"/>
        <w:tblW w:w="8912" w:type="dxa"/>
        <w:tblInd w:w="-12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7544"/>
      </w:tblGrid>
      <w:tr w:rsidR="00A75DB8" w14:paraId="5D71EBDE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B0CD52" w14:textId="77777777" w:rsidR="00A75DB8" w:rsidRPr="00D7244C" w:rsidRDefault="00A75DB8" w:rsidP="00C14EFA">
            <w:pPr>
              <w:ind w:left="5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Código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0C194B0" w14:textId="77777777" w:rsidR="00A75DB8" w:rsidRPr="00D7244C" w:rsidRDefault="00A75DB8" w:rsidP="00C14EFA">
            <w:pPr>
              <w:ind w:left="6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Acciones</w:t>
            </w:r>
          </w:p>
        </w:tc>
      </w:tr>
      <w:tr w:rsidR="00A75DB8" w14:paraId="2270C82D" w14:textId="77777777" w:rsidTr="00C14EFA">
        <w:trPr>
          <w:trHeight w:val="51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6728BDF" w14:textId="57B514B0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W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DD41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 xml:space="preserve">Editar Contenido de los </w:t>
            </w:r>
            <w:proofErr w:type="spellStart"/>
            <w:r w:rsidRPr="00D7244C">
              <w:rPr>
                <w:rFonts w:ascii="Lucida Sans" w:eastAsia="Calibri" w:hAnsi="Lucida Sans" w:cs="Calibri"/>
              </w:rPr>
              <w:t>tabs</w:t>
            </w:r>
            <w:proofErr w:type="spellEnd"/>
            <w:r w:rsidRPr="00D7244C">
              <w:rPr>
                <w:rFonts w:ascii="Lucida Sans" w:eastAsia="Calibri" w:hAnsi="Lucida Sans" w:cs="Calibri"/>
              </w:rPr>
              <w:t xml:space="preserve"> del menú principal</w:t>
            </w:r>
          </w:p>
        </w:tc>
      </w:tr>
      <w:tr w:rsidR="00A75DB8" w14:paraId="74C2BC2B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BBC3DB6" w14:textId="77962FCF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W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6760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 xml:space="preserve">Ingresar Contenido de los </w:t>
            </w:r>
            <w:proofErr w:type="spellStart"/>
            <w:r w:rsidRPr="00D7244C">
              <w:rPr>
                <w:rFonts w:ascii="Lucida Sans" w:eastAsia="Calibri" w:hAnsi="Lucida Sans" w:cs="Calibri"/>
              </w:rPr>
              <w:t>tabs</w:t>
            </w:r>
            <w:proofErr w:type="spellEnd"/>
            <w:r w:rsidRPr="00D7244C">
              <w:rPr>
                <w:rFonts w:ascii="Lucida Sans" w:eastAsia="Calibri" w:hAnsi="Lucida Sans" w:cs="Calibri"/>
              </w:rPr>
              <w:t xml:space="preserve"> del menú principal</w:t>
            </w:r>
          </w:p>
        </w:tc>
      </w:tr>
      <w:tr w:rsidR="00A75DB8" w14:paraId="053AE17B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DB9A5D8" w14:textId="0019C48E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W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42CA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 xml:space="preserve">Eliminar contenido de los </w:t>
            </w:r>
            <w:proofErr w:type="spellStart"/>
            <w:r w:rsidRPr="00D7244C">
              <w:rPr>
                <w:rFonts w:ascii="Lucida Sans" w:eastAsia="Calibri" w:hAnsi="Lucida Sans" w:cs="Calibri"/>
              </w:rPr>
              <w:t>tabs</w:t>
            </w:r>
            <w:proofErr w:type="spellEnd"/>
            <w:r w:rsidRPr="00D7244C">
              <w:rPr>
                <w:rFonts w:ascii="Lucida Sans" w:eastAsia="Calibri" w:hAnsi="Lucida Sans" w:cs="Calibri"/>
              </w:rPr>
              <w:t xml:space="preserve"> del menú principal</w:t>
            </w:r>
          </w:p>
        </w:tc>
      </w:tr>
      <w:tr w:rsidR="00A75DB8" w14:paraId="7C3B2ADA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EE8D199" w14:textId="0070BD46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W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B0FA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 xml:space="preserve">Consulta información del </w:t>
            </w:r>
            <w:proofErr w:type="spellStart"/>
            <w:r w:rsidRPr="00D7244C">
              <w:rPr>
                <w:rFonts w:ascii="Lucida Sans" w:eastAsia="Calibri" w:hAnsi="Lucida Sans" w:cs="Calibri"/>
              </w:rPr>
              <w:t>Website</w:t>
            </w:r>
            <w:proofErr w:type="spellEnd"/>
          </w:p>
        </w:tc>
      </w:tr>
      <w:tr w:rsidR="00647CAC" w14:paraId="2FA72D33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C729AA7" w14:textId="567A8286" w:rsidR="00647CAC" w:rsidRDefault="00647CAC" w:rsidP="00C14EFA">
            <w:pPr>
              <w:ind w:left="8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W05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D821" w14:textId="30864C26" w:rsidR="00647CAC" w:rsidRPr="00D7244C" w:rsidRDefault="00647CAC" w:rsidP="00C14EFA">
            <w:pPr>
              <w:rPr>
                <w:rFonts w:ascii="Lucida Sans" w:eastAsia="Calibri" w:hAnsi="Lucida Sans" w:cs="Calibri"/>
              </w:rPr>
            </w:pPr>
            <w:r w:rsidRPr="00D7244C">
              <w:rPr>
                <w:rFonts w:ascii="Lucida Sans" w:eastAsia="Calibri" w:hAnsi="Lucida Sans" w:cs="Calibri"/>
              </w:rPr>
              <w:t xml:space="preserve">Actualizaciones o versiones </w:t>
            </w:r>
          </w:p>
        </w:tc>
      </w:tr>
    </w:tbl>
    <w:p w14:paraId="04E7EAB4" w14:textId="77777777" w:rsidR="00A75DB8" w:rsidRDefault="00A75DB8" w:rsidP="00A75DB8">
      <w:pPr>
        <w:pStyle w:val="Ttulo4"/>
        <w:ind w:left="703"/>
      </w:pPr>
      <w:bookmarkStart w:id="11" w:name="_Toc9597"/>
      <w:proofErr w:type="spellStart"/>
      <w:r>
        <w:t>Modulo</w:t>
      </w:r>
      <w:proofErr w:type="spellEnd"/>
      <w:r>
        <w:t xml:space="preserve"> de Manejo de Productos</w:t>
      </w:r>
      <w:bookmarkEnd w:id="11"/>
    </w:p>
    <w:tbl>
      <w:tblPr>
        <w:tblStyle w:val="TableGrid"/>
        <w:tblW w:w="8912" w:type="dxa"/>
        <w:tblInd w:w="-12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7544"/>
      </w:tblGrid>
      <w:tr w:rsidR="00A75DB8" w14:paraId="0AC9B130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023B875" w14:textId="77777777" w:rsidR="00A75DB8" w:rsidRDefault="00A75DB8" w:rsidP="00C14EFA">
            <w:pPr>
              <w:ind w:left="5"/>
              <w:jc w:val="center"/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5683BC5" w14:textId="77777777" w:rsidR="00A75DB8" w:rsidRDefault="00A75DB8" w:rsidP="00C14EFA">
            <w:pPr>
              <w:ind w:left="6"/>
              <w:jc w:val="center"/>
            </w:pPr>
            <w:r>
              <w:rPr>
                <w:rFonts w:ascii="Calibri" w:eastAsia="Calibri" w:hAnsi="Calibri" w:cs="Calibri"/>
                <w:b/>
              </w:rPr>
              <w:t>Acciones</w:t>
            </w:r>
          </w:p>
        </w:tc>
      </w:tr>
      <w:tr w:rsidR="00A75DB8" w14:paraId="2ED554A1" w14:textId="77777777" w:rsidTr="00C14EFA">
        <w:trPr>
          <w:trHeight w:val="51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69F2FE3" w14:textId="58E79AB3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132C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Ingresar Producto</w:t>
            </w:r>
          </w:p>
        </w:tc>
      </w:tr>
      <w:tr w:rsidR="00A75DB8" w14:paraId="4EF4445E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91C6F91" w14:textId="48269B0B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E7AA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Editar Producto</w:t>
            </w:r>
          </w:p>
        </w:tc>
      </w:tr>
      <w:tr w:rsidR="00A75DB8" w14:paraId="73E91C33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BEF9B4D" w14:textId="0C16E2EB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8197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Producto</w:t>
            </w:r>
          </w:p>
        </w:tc>
      </w:tr>
      <w:tr w:rsidR="00A75DB8" w14:paraId="4EB9993F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0EBC006" w14:textId="650C16C1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7B85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Ingresar Categoría</w:t>
            </w:r>
          </w:p>
        </w:tc>
      </w:tr>
      <w:tr w:rsidR="00A75DB8" w14:paraId="140B2F6D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138F083" w14:textId="1BD1CB99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9746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Actualizar lista de precios</w:t>
            </w:r>
          </w:p>
        </w:tc>
      </w:tr>
      <w:tr w:rsidR="00A75DB8" w14:paraId="2736373F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C2717A8" w14:textId="5A7C6C1F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3E34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Catálogo</w:t>
            </w:r>
          </w:p>
        </w:tc>
      </w:tr>
      <w:tr w:rsidR="00A75DB8" w14:paraId="0E877B1E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5F22402" w14:textId="724CBC4C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3C71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Agregar Producto a carrito de compras</w:t>
            </w:r>
          </w:p>
        </w:tc>
      </w:tr>
      <w:tr w:rsidR="00A75DB8" w14:paraId="04857E61" w14:textId="77777777" w:rsidTr="00C14EFA">
        <w:trPr>
          <w:trHeight w:val="51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E8AECFC" w14:textId="04E0A40D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7D81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Eliminar producto de carrito de compras</w:t>
            </w:r>
          </w:p>
        </w:tc>
      </w:tr>
      <w:tr w:rsidR="00A75DB8" w14:paraId="69E7ED94" w14:textId="77777777" w:rsidTr="00C14EFA">
        <w:trPr>
          <w:trHeight w:val="5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04E11C7" w14:textId="390244B0" w:rsidR="00A75DB8" w:rsidRDefault="00A75DB8" w:rsidP="00C14EFA">
            <w:pPr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647CA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BE29" w14:textId="77777777" w:rsidR="00A75DB8" w:rsidRPr="00D7244C" w:rsidRDefault="00A75DB8" w:rsidP="00C14EFA">
            <w:pPr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Consultar carrito de compras</w:t>
            </w:r>
          </w:p>
        </w:tc>
      </w:tr>
    </w:tbl>
    <w:p w14:paraId="019239EF" w14:textId="77777777" w:rsidR="00A75DB8" w:rsidRPr="00D7244C" w:rsidRDefault="00A75DB8" w:rsidP="00A75DB8">
      <w:pPr>
        <w:pStyle w:val="Ttulo3"/>
        <w:spacing w:after="223"/>
        <w:ind w:left="720" w:right="0"/>
        <w:rPr>
          <w:rFonts w:ascii="Lucida Sans" w:hAnsi="Lucida Sans"/>
        </w:rPr>
      </w:pPr>
      <w:bookmarkStart w:id="12" w:name="_Toc9598"/>
      <w:r w:rsidRPr="00D7244C">
        <w:rPr>
          <w:rFonts w:ascii="Lucida Sans" w:hAnsi="Lucida Sans"/>
        </w:rPr>
        <w:lastRenderedPageBreak/>
        <w:t>Tabla de Contenido y Acceso de Seguridad</w:t>
      </w:r>
      <w:bookmarkEnd w:id="12"/>
    </w:p>
    <w:tbl>
      <w:tblPr>
        <w:tblStyle w:val="TableGrid"/>
        <w:tblW w:w="8912" w:type="dxa"/>
        <w:tblInd w:w="-120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124"/>
      </w:tblGrid>
      <w:tr w:rsidR="00A75DB8" w:rsidRPr="00D7244C" w14:paraId="0603E6A1" w14:textId="77777777" w:rsidTr="00C14EFA">
        <w:trPr>
          <w:trHeight w:val="51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1C54044" w14:textId="77777777" w:rsidR="00A75DB8" w:rsidRPr="00D7244C" w:rsidRDefault="00A75DB8" w:rsidP="00C14EFA">
            <w:pPr>
              <w:ind w:left="4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Usuario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73F649E" w14:textId="77777777" w:rsidR="00A75DB8" w:rsidRPr="00D7244C" w:rsidRDefault="00A75DB8" w:rsidP="00C14EFA">
            <w:pPr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  <w:b/>
              </w:rPr>
              <w:t>ACCIÓN PERMITIDA</w:t>
            </w:r>
          </w:p>
        </w:tc>
      </w:tr>
    </w:tbl>
    <w:p w14:paraId="5EB3712C" w14:textId="77777777" w:rsidR="00A75DB8" w:rsidRDefault="00A75DB8" w:rsidP="00A75DB8">
      <w:pPr>
        <w:ind w:left="-1704" w:right="10197"/>
      </w:pPr>
    </w:p>
    <w:tbl>
      <w:tblPr>
        <w:tblStyle w:val="TableGrid"/>
        <w:tblW w:w="10187" w:type="dxa"/>
        <w:tblInd w:w="-84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9"/>
        <w:gridCol w:w="8288"/>
      </w:tblGrid>
      <w:tr w:rsidR="0089333B" w:rsidRPr="0089333B" w14:paraId="7B5AF88C" w14:textId="77777777" w:rsidTr="00D7244C">
        <w:trPr>
          <w:trHeight w:val="1238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5099827" w14:textId="77777777" w:rsidR="00A75DB8" w:rsidRPr="00D7244C" w:rsidRDefault="00A75DB8" w:rsidP="00C14EFA">
            <w:pPr>
              <w:ind w:left="6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Administrador A</w:t>
            </w:r>
          </w:p>
        </w:tc>
        <w:tc>
          <w:tcPr>
            <w:tcW w:w="8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CA9C" w14:textId="273AAC1E" w:rsidR="00A75DB8" w:rsidRPr="00BD4928" w:rsidRDefault="0089333B" w:rsidP="0089333B">
            <w:pPr>
              <w:spacing w:after="18"/>
              <w:rPr>
                <w:lang w:val="en-US"/>
              </w:rPr>
            </w:pPr>
            <w:r w:rsidRPr="00BD4928">
              <w:rPr>
                <w:rFonts w:ascii="Calibri" w:eastAsia="Calibri" w:hAnsi="Calibri" w:cs="Calibri"/>
                <w:b/>
                <w:lang w:val="en-US"/>
              </w:rPr>
              <w:t>P</w:t>
            </w:r>
            <w:proofErr w:type="gramStart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1,P</w:t>
            </w:r>
            <w:proofErr w:type="gramEnd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89333B">
              <w:rPr>
                <w:rFonts w:ascii="Calibri" w:eastAsia="Calibri" w:hAnsi="Calibri" w:cs="Calibri"/>
                <w:b/>
                <w:lang w:val="en-US"/>
              </w:rPr>
              <w:t>2,P03,P06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2,C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3,C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5,C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6,C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7,PT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2,PT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3,PT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5,PT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6,PT</w:t>
            </w:r>
          </w:p>
          <w:p w14:paraId="411C7255" w14:textId="5D0BF46A" w:rsidR="0089333B" w:rsidRPr="0089333B" w:rsidRDefault="0089333B" w:rsidP="0089333B">
            <w:pPr>
              <w:spacing w:after="18"/>
              <w:rPr>
                <w:rFonts w:ascii="Calibri" w:eastAsia="Calibri" w:hAnsi="Calibri" w:cs="Calibri"/>
                <w:b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7,PT</w:t>
            </w:r>
            <w:proofErr w:type="gramEnd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8,PT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9,PT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10,PT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11,PT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12,PT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13,W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b/>
                <w:lang w:val="en-US"/>
              </w:rPr>
              <w:t>.</w:t>
            </w:r>
          </w:p>
        </w:tc>
      </w:tr>
      <w:tr w:rsidR="0089333B" w14:paraId="41B78375" w14:textId="77777777" w:rsidTr="00D7244C">
        <w:trPr>
          <w:trHeight w:val="9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BFE129C" w14:textId="7FBC4326" w:rsidR="00A75DB8" w:rsidRPr="00D7244C" w:rsidRDefault="0089333B" w:rsidP="00C14EFA">
            <w:pPr>
              <w:ind w:left="6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hAnsi="Lucida Sans"/>
              </w:rPr>
              <w:t>Jefe de Operativo</w:t>
            </w:r>
          </w:p>
        </w:tc>
        <w:tc>
          <w:tcPr>
            <w:tcW w:w="8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DF57" w14:textId="070AC46D" w:rsidR="00A75DB8" w:rsidRPr="00BD4928" w:rsidRDefault="0089333B" w:rsidP="00C14EFA">
            <w:pPr>
              <w:spacing w:after="20"/>
              <w:rPr>
                <w:lang w:val="en-US"/>
              </w:rPr>
            </w:pPr>
            <w:r w:rsidRPr="0089333B">
              <w:rPr>
                <w:rFonts w:ascii="Calibri" w:eastAsia="Calibri" w:hAnsi="Calibri" w:cs="Calibri"/>
                <w:b/>
                <w:lang w:val="en-US"/>
              </w:rPr>
              <w:t>PT</w:t>
            </w:r>
            <w:proofErr w:type="gramStart"/>
            <w:r w:rsidRPr="0089333B">
              <w:rPr>
                <w:rFonts w:ascii="Calibri" w:eastAsia="Calibri" w:hAnsi="Calibri" w:cs="Calibri"/>
                <w:b/>
                <w:lang w:val="en-US"/>
              </w:rPr>
              <w:t>011,PT</w:t>
            </w:r>
            <w:proofErr w:type="gramEnd"/>
            <w:r w:rsidRPr="0089333B">
              <w:rPr>
                <w:rFonts w:ascii="Calibri" w:eastAsia="Calibri" w:hAnsi="Calibri" w:cs="Calibri"/>
                <w:b/>
                <w:lang w:val="en-US"/>
              </w:rPr>
              <w:t>012,PT013</w:t>
            </w:r>
            <w:r w:rsidRPr="0089333B">
              <w:rPr>
                <w:rFonts w:ascii="Calibri" w:eastAsia="Calibri" w:hAnsi="Calibri" w:cs="Calibri"/>
                <w:b/>
                <w:lang w:val="en-US"/>
              </w:rPr>
              <w:t>,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5,PT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6,PT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7,W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4,P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3,P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6,PT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8,PT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9,PT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  <w:p w14:paraId="27B0B90A" w14:textId="0B5D3F57" w:rsidR="00A75DB8" w:rsidRDefault="00A75DB8" w:rsidP="00C14EFA">
            <w:proofErr w:type="gramStart"/>
            <w:r>
              <w:rPr>
                <w:rFonts w:ascii="Calibri" w:eastAsia="Calibri" w:hAnsi="Calibri" w:cs="Calibri"/>
                <w:b/>
              </w:rPr>
              <w:t>0,</w:t>
            </w:r>
            <w:r w:rsidR="0089333B" w:rsidRPr="00BD4928">
              <w:rPr>
                <w:rFonts w:ascii="Calibri" w:eastAsia="Calibri" w:hAnsi="Calibri" w:cs="Calibri"/>
                <w:b/>
                <w:lang w:val="en-US"/>
              </w:rPr>
              <w:t>C</w:t>
            </w:r>
            <w:proofErr w:type="gramEnd"/>
            <w:r w:rsidR="0089333B"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89333B" w:rsidRPr="00BD4928">
              <w:rPr>
                <w:rFonts w:ascii="Calibri" w:eastAsia="Calibri" w:hAnsi="Calibri" w:cs="Calibri"/>
                <w:b/>
                <w:lang w:val="en-US"/>
              </w:rPr>
              <w:t>6,C</w:t>
            </w:r>
            <w:r w:rsidR="0089333B"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89333B" w:rsidRPr="00BD4928">
              <w:rPr>
                <w:rFonts w:ascii="Calibri" w:eastAsia="Calibri" w:hAnsi="Calibri" w:cs="Calibri"/>
                <w:b/>
                <w:lang w:val="en-US"/>
              </w:rPr>
              <w:t>7</w:t>
            </w:r>
            <w:r w:rsidR="0089333B"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</w:tc>
      </w:tr>
      <w:tr w:rsidR="0089333B" w:rsidRPr="0089333B" w14:paraId="36C6A33E" w14:textId="77777777" w:rsidTr="00D7244C">
        <w:trPr>
          <w:trHeight w:val="899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83AFCA4" w14:textId="77777777" w:rsidR="00A75DB8" w:rsidRPr="00D7244C" w:rsidRDefault="00A75DB8" w:rsidP="00C14EFA">
            <w:pPr>
              <w:ind w:left="7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Cliente</w:t>
            </w:r>
          </w:p>
        </w:tc>
        <w:tc>
          <w:tcPr>
            <w:tcW w:w="8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F0F3" w14:textId="49B1744D" w:rsidR="0089333B" w:rsidRPr="0089333B" w:rsidRDefault="0089333B" w:rsidP="0089333B">
            <w:pPr>
              <w:spacing w:after="18"/>
              <w:rPr>
                <w:lang w:val="en-US"/>
              </w:rPr>
            </w:pPr>
            <w:r w:rsidRPr="00BD4928">
              <w:rPr>
                <w:rFonts w:ascii="Calibri" w:eastAsia="Calibri" w:hAnsi="Calibri" w:cs="Calibri"/>
                <w:b/>
                <w:lang w:val="en-US"/>
              </w:rPr>
              <w:t>P</w:t>
            </w:r>
            <w:proofErr w:type="gramStart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9,P</w:t>
            </w:r>
            <w:proofErr w:type="gramEnd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89333B">
              <w:rPr>
                <w:rFonts w:ascii="Calibri" w:eastAsia="Calibri" w:hAnsi="Calibri" w:cs="Calibri"/>
                <w:b/>
                <w:lang w:val="en-US"/>
              </w:rPr>
              <w:t>3,P06,P07,P08,P09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7,PT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8,PT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9,PT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10,PT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11,</w:t>
            </w:r>
            <w:r>
              <w:rPr>
                <w:rFonts w:ascii="Calibri" w:eastAsia="Calibri" w:hAnsi="Calibri" w:cs="Calibri"/>
                <w:b/>
                <w:lang w:val="en-US"/>
              </w:rPr>
              <w:t>PT014,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W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  <w:p w14:paraId="3AFA7E28" w14:textId="7825741B" w:rsidR="00A75DB8" w:rsidRPr="0089333B" w:rsidRDefault="00A75DB8" w:rsidP="00C14EFA">
            <w:pPr>
              <w:rPr>
                <w:lang w:val="en-US"/>
              </w:rPr>
            </w:pPr>
          </w:p>
        </w:tc>
      </w:tr>
      <w:tr w:rsidR="0089333B" w14:paraId="5470420E" w14:textId="77777777" w:rsidTr="00D7244C">
        <w:trPr>
          <w:trHeight w:val="9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D714BC6" w14:textId="77777777" w:rsidR="00A75DB8" w:rsidRPr="00D7244C" w:rsidRDefault="00A75DB8" w:rsidP="00C14EFA">
            <w:pPr>
              <w:ind w:left="6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eastAsia="Calibri" w:hAnsi="Lucida Sans" w:cs="Calibri"/>
              </w:rPr>
              <w:t>Web Máster</w:t>
            </w:r>
          </w:p>
        </w:tc>
        <w:tc>
          <w:tcPr>
            <w:tcW w:w="8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EB5A" w14:textId="2607C3ED" w:rsidR="00A75DB8" w:rsidRPr="00BD4928" w:rsidRDefault="0089333B" w:rsidP="00C14EFA">
            <w:pPr>
              <w:spacing w:after="20"/>
              <w:rPr>
                <w:lang w:val="en-US"/>
              </w:rPr>
            </w:pPr>
            <w:r w:rsidRPr="0089333B">
              <w:rPr>
                <w:rFonts w:ascii="Calibri" w:eastAsia="Calibri" w:hAnsi="Calibri" w:cs="Calibri"/>
                <w:b/>
                <w:lang w:val="en-US"/>
              </w:rPr>
              <w:t>P</w:t>
            </w:r>
            <w:proofErr w:type="gramStart"/>
            <w:r w:rsidRPr="0089333B">
              <w:rPr>
                <w:rFonts w:ascii="Calibri" w:eastAsia="Calibri" w:hAnsi="Calibri" w:cs="Calibri"/>
                <w:b/>
                <w:lang w:val="en-US"/>
              </w:rPr>
              <w:t>01,P</w:t>
            </w:r>
            <w:proofErr w:type="gramEnd"/>
            <w:r w:rsidRPr="0089333B">
              <w:rPr>
                <w:rFonts w:ascii="Calibri" w:eastAsia="Calibri" w:hAnsi="Calibri" w:cs="Calibri"/>
                <w:b/>
                <w:lang w:val="en-US"/>
              </w:rPr>
              <w:t>02,P03,P04,P05,P06</w:t>
            </w:r>
            <w:r w:rsidRPr="0089333B">
              <w:rPr>
                <w:rFonts w:ascii="Calibri" w:eastAsia="Calibri" w:hAnsi="Calibri" w:cs="Calibri"/>
                <w:b/>
                <w:lang w:val="en-US"/>
              </w:rPr>
              <w:t>,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4,C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5,C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6,PT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8,PT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9,PT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10,PT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12,PT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13,W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1,W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A75DB8" w:rsidRPr="00BD4928">
              <w:rPr>
                <w:rFonts w:ascii="Calibri" w:eastAsia="Calibri" w:hAnsi="Calibri" w:cs="Calibri"/>
                <w:b/>
                <w:lang w:val="en-US"/>
              </w:rPr>
              <w:t>2,</w:t>
            </w:r>
          </w:p>
          <w:p w14:paraId="6675E8C9" w14:textId="2D94DBA2" w:rsidR="00A75DB8" w:rsidRDefault="00A75DB8" w:rsidP="00C14EFA">
            <w:r>
              <w:rPr>
                <w:rFonts w:ascii="Calibri" w:eastAsia="Calibri" w:hAnsi="Calibri" w:cs="Calibri"/>
                <w:b/>
              </w:rPr>
              <w:t>W</w:t>
            </w:r>
            <w:proofErr w:type="gramStart"/>
            <w:r w:rsidR="0089333B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3,W</w:t>
            </w:r>
            <w:proofErr w:type="gramEnd"/>
            <w:r w:rsidR="0089333B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="0089333B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89333B" w:rsidRPr="0089333B" w14:paraId="4DA21C15" w14:textId="77777777" w:rsidTr="00D7244C">
        <w:trPr>
          <w:trHeight w:val="897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1A30786" w14:textId="03A933FA" w:rsidR="00A75DB8" w:rsidRPr="00D7244C" w:rsidRDefault="009C1571" w:rsidP="00C14EFA">
            <w:pPr>
              <w:ind w:left="7"/>
              <w:jc w:val="center"/>
              <w:rPr>
                <w:rFonts w:ascii="Lucida Sans" w:hAnsi="Lucida Sans"/>
              </w:rPr>
            </w:pPr>
            <w:r w:rsidRPr="00D7244C">
              <w:rPr>
                <w:rFonts w:ascii="Lucida Sans" w:hAnsi="Lucida Sans"/>
              </w:rPr>
              <w:t>Usuario</w:t>
            </w:r>
          </w:p>
        </w:tc>
        <w:tc>
          <w:tcPr>
            <w:tcW w:w="8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D69" w14:textId="77777777" w:rsidR="009C1571" w:rsidRPr="0089333B" w:rsidRDefault="009C1571" w:rsidP="009C1571">
            <w:pPr>
              <w:spacing w:after="18"/>
              <w:rPr>
                <w:lang w:val="en-US"/>
              </w:rPr>
            </w:pPr>
            <w:r w:rsidRPr="00BD4928">
              <w:rPr>
                <w:rFonts w:ascii="Calibri" w:eastAsia="Calibri" w:hAnsi="Calibri" w:cs="Calibri"/>
                <w:b/>
                <w:lang w:val="en-US"/>
              </w:rPr>
              <w:t>P</w:t>
            </w:r>
            <w:proofErr w:type="gramStart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9,P</w:t>
            </w:r>
            <w:proofErr w:type="gramEnd"/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89333B">
              <w:rPr>
                <w:rFonts w:ascii="Calibri" w:eastAsia="Calibri" w:hAnsi="Calibri" w:cs="Calibri"/>
                <w:b/>
                <w:lang w:val="en-US"/>
              </w:rPr>
              <w:t>3,P06,P07,P08,P09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1,C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4,C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7,PT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1,PT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8,PT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9,PT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10,PT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11,</w:t>
            </w:r>
            <w:r>
              <w:rPr>
                <w:rFonts w:ascii="Calibri" w:eastAsia="Calibri" w:hAnsi="Calibri" w:cs="Calibri"/>
                <w:b/>
                <w:lang w:val="en-US"/>
              </w:rPr>
              <w:t>PT014,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W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Pr="00BD4928"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  <w:p w14:paraId="29236338" w14:textId="35609D80" w:rsidR="00A75DB8" w:rsidRPr="0089333B" w:rsidRDefault="00A75DB8" w:rsidP="009C1571">
            <w:pPr>
              <w:spacing w:after="18"/>
              <w:rPr>
                <w:lang w:val="en-US"/>
              </w:rPr>
            </w:pPr>
          </w:p>
        </w:tc>
      </w:tr>
      <w:bookmarkEnd w:id="0"/>
    </w:tbl>
    <w:p w14:paraId="5F1C2912" w14:textId="77777777" w:rsidR="00A75DB8" w:rsidRPr="0089333B" w:rsidRDefault="00A75DB8" w:rsidP="00A75DB8">
      <w:pPr>
        <w:rPr>
          <w:lang w:val="en-US"/>
        </w:rPr>
      </w:pPr>
    </w:p>
    <w:p w14:paraId="01C49409" w14:textId="77777777" w:rsidR="00A75DB8" w:rsidRPr="0089333B" w:rsidRDefault="00A75DB8" w:rsidP="00E222E9">
      <w:pPr>
        <w:rPr>
          <w:rFonts w:ascii="Lucida Sans" w:hAnsi="Lucida Sans"/>
          <w:lang w:val="en-US"/>
        </w:rPr>
      </w:pPr>
    </w:p>
    <w:p w14:paraId="70497478" w14:textId="77777777" w:rsidR="00A75DB8" w:rsidRPr="0089333B" w:rsidRDefault="00A75DB8" w:rsidP="00E222E9">
      <w:pPr>
        <w:rPr>
          <w:rFonts w:ascii="Lucida Sans" w:hAnsi="Lucida Sans"/>
          <w:lang w:val="en-US"/>
        </w:rPr>
      </w:pPr>
    </w:p>
    <w:sectPr w:rsidR="00A75DB8" w:rsidRPr="0089333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4B904" w14:textId="77777777" w:rsidR="0053303D" w:rsidRDefault="0053303D" w:rsidP="00483224">
      <w:r>
        <w:separator/>
      </w:r>
    </w:p>
  </w:endnote>
  <w:endnote w:type="continuationSeparator" w:id="0">
    <w:p w14:paraId="7EAD1D1F" w14:textId="77777777" w:rsidR="0053303D" w:rsidRDefault="0053303D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44783" w14:textId="77777777" w:rsidR="0046111D" w:rsidRDefault="0046111D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 w:rsidR="00340AED">
      <w:rPr>
        <w:noProof/>
      </w:rPr>
      <w:t>3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05DBA" w14:textId="77777777" w:rsidR="0053303D" w:rsidRDefault="0053303D" w:rsidP="00483224">
      <w:r>
        <w:separator/>
      </w:r>
    </w:p>
  </w:footnote>
  <w:footnote w:type="continuationSeparator" w:id="0">
    <w:p w14:paraId="469A2D6F" w14:textId="77777777" w:rsidR="0053303D" w:rsidRDefault="0053303D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290"/>
    </w:tblGrid>
    <w:tr w:rsidR="0046111D" w14:paraId="7529F660" w14:textId="77777777" w:rsidTr="00A75DB8">
      <w:trPr>
        <w:trHeight w:val="355"/>
        <w:jc w:val="center"/>
      </w:trPr>
      <w:tc>
        <w:tcPr>
          <w:tcW w:w="6204" w:type="dxa"/>
        </w:tcPr>
        <w:p w14:paraId="3090A669" w14:textId="2850FACF" w:rsidR="0046111D" w:rsidRPr="0028310C" w:rsidRDefault="00A75DB8" w:rsidP="00731B07">
          <w:pPr>
            <w:pStyle w:val="Encabezado"/>
          </w:pPr>
          <w:r>
            <w:t>WEB_VENTA</w:t>
          </w:r>
        </w:p>
      </w:tc>
      <w:tc>
        <w:tcPr>
          <w:tcW w:w="2290" w:type="dxa"/>
        </w:tcPr>
        <w:p w14:paraId="384CCB8F" w14:textId="4DCBE51C" w:rsidR="0046111D" w:rsidRDefault="00A75DB8" w:rsidP="00731B07">
          <w:pPr>
            <w:pStyle w:val="Encabezado"/>
          </w:pPr>
          <w:r>
            <w:t>01/01/2021</w:t>
          </w:r>
        </w:p>
      </w:tc>
    </w:tr>
    <w:tr w:rsidR="0046111D" w14:paraId="33857103" w14:textId="77777777" w:rsidTr="00A75DB8">
      <w:trPr>
        <w:trHeight w:val="112"/>
        <w:jc w:val="center"/>
      </w:trPr>
      <w:tc>
        <w:tcPr>
          <w:tcW w:w="6204" w:type="dxa"/>
        </w:tcPr>
        <w:p w14:paraId="65DDC160" w14:textId="0580AAD2" w:rsidR="0046111D" w:rsidRPr="0028310C" w:rsidRDefault="00A75DB8" w:rsidP="00731B07">
          <w:pPr>
            <w:pStyle w:val="Encabezado"/>
          </w:pPr>
          <w:r>
            <w:t>Diseño de Arquitectura de Software</w:t>
          </w:r>
        </w:p>
      </w:tc>
      <w:tc>
        <w:tcPr>
          <w:tcW w:w="2290" w:type="dxa"/>
        </w:tcPr>
        <w:p w14:paraId="07506D80" w14:textId="0E39D039" w:rsidR="0046111D" w:rsidRDefault="0046111D" w:rsidP="00731B07">
          <w:pPr>
            <w:pStyle w:val="Encabezado"/>
          </w:pPr>
          <w:r>
            <w:t xml:space="preserve">Versión </w:t>
          </w:r>
          <w:r w:rsidR="00A75DB8">
            <w:t>1.0</w:t>
          </w:r>
        </w:p>
      </w:tc>
    </w:tr>
  </w:tbl>
  <w:p w14:paraId="6189E43C" w14:textId="77777777" w:rsidR="00A75DB8" w:rsidRDefault="00A75DB8" w:rsidP="00A75DB8"/>
  <w:p w14:paraId="17462FB8" w14:textId="77777777" w:rsidR="00A75DB8" w:rsidRDefault="00A75DB8" w:rsidP="00A75DB8">
    <w:pPr>
      <w:pStyle w:val="Encabezado"/>
    </w:pPr>
  </w:p>
  <w:p w14:paraId="214D4BB2" w14:textId="77777777" w:rsidR="0046111D" w:rsidRPr="00AC3B9A" w:rsidRDefault="0046111D" w:rsidP="00A75D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29820DAC"/>
    <w:multiLevelType w:val="hybridMultilevel"/>
    <w:tmpl w:val="770EDA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365E8"/>
    <w:multiLevelType w:val="hybridMultilevel"/>
    <w:tmpl w:val="8F7AC392"/>
    <w:lvl w:ilvl="0" w:tplc="040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24"/>
    <w:rsid w:val="00025BC3"/>
    <w:rsid w:val="00033CA0"/>
    <w:rsid w:val="00056A30"/>
    <w:rsid w:val="000644B2"/>
    <w:rsid w:val="00064758"/>
    <w:rsid w:val="00076C4F"/>
    <w:rsid w:val="00087E38"/>
    <w:rsid w:val="0009343E"/>
    <w:rsid w:val="000A2A72"/>
    <w:rsid w:val="000A3303"/>
    <w:rsid w:val="000B3649"/>
    <w:rsid w:val="000C659D"/>
    <w:rsid w:val="000C7876"/>
    <w:rsid w:val="000D153C"/>
    <w:rsid w:val="000E7285"/>
    <w:rsid w:val="00125638"/>
    <w:rsid w:val="00125B04"/>
    <w:rsid w:val="0012755F"/>
    <w:rsid w:val="001275E6"/>
    <w:rsid w:val="001638BB"/>
    <w:rsid w:val="00172FFC"/>
    <w:rsid w:val="001767F1"/>
    <w:rsid w:val="00190636"/>
    <w:rsid w:val="0019744A"/>
    <w:rsid w:val="001A5639"/>
    <w:rsid w:val="001A7F4E"/>
    <w:rsid w:val="001B3995"/>
    <w:rsid w:val="001C038A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13A6C"/>
    <w:rsid w:val="00251852"/>
    <w:rsid w:val="00251934"/>
    <w:rsid w:val="0026753F"/>
    <w:rsid w:val="0027799F"/>
    <w:rsid w:val="00287167"/>
    <w:rsid w:val="00292610"/>
    <w:rsid w:val="00293945"/>
    <w:rsid w:val="002A0B0E"/>
    <w:rsid w:val="002B6340"/>
    <w:rsid w:val="002D0D36"/>
    <w:rsid w:val="002D1D4F"/>
    <w:rsid w:val="002E6474"/>
    <w:rsid w:val="003006D7"/>
    <w:rsid w:val="003227D9"/>
    <w:rsid w:val="00323362"/>
    <w:rsid w:val="00340AED"/>
    <w:rsid w:val="00351779"/>
    <w:rsid w:val="003615AE"/>
    <w:rsid w:val="00372228"/>
    <w:rsid w:val="00372D95"/>
    <w:rsid w:val="00377B78"/>
    <w:rsid w:val="003813FF"/>
    <w:rsid w:val="003920A8"/>
    <w:rsid w:val="003B76C2"/>
    <w:rsid w:val="003D72E2"/>
    <w:rsid w:val="003E36CD"/>
    <w:rsid w:val="003E562E"/>
    <w:rsid w:val="0040212E"/>
    <w:rsid w:val="00404B13"/>
    <w:rsid w:val="004127B6"/>
    <w:rsid w:val="00426714"/>
    <w:rsid w:val="00444743"/>
    <w:rsid w:val="004468E5"/>
    <w:rsid w:val="0046111D"/>
    <w:rsid w:val="00481191"/>
    <w:rsid w:val="00483224"/>
    <w:rsid w:val="00486A4C"/>
    <w:rsid w:val="004978AD"/>
    <w:rsid w:val="004A4F6F"/>
    <w:rsid w:val="004E6670"/>
    <w:rsid w:val="004F180C"/>
    <w:rsid w:val="004F5161"/>
    <w:rsid w:val="00503C13"/>
    <w:rsid w:val="005045D0"/>
    <w:rsid w:val="0053303D"/>
    <w:rsid w:val="00541912"/>
    <w:rsid w:val="0055680D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1FE4"/>
    <w:rsid w:val="005F602E"/>
    <w:rsid w:val="006101CC"/>
    <w:rsid w:val="0063686E"/>
    <w:rsid w:val="00637EEC"/>
    <w:rsid w:val="006461B7"/>
    <w:rsid w:val="00647CAC"/>
    <w:rsid w:val="006544E2"/>
    <w:rsid w:val="00667AE9"/>
    <w:rsid w:val="00677A8A"/>
    <w:rsid w:val="00680AAD"/>
    <w:rsid w:val="006A0AC0"/>
    <w:rsid w:val="006A6526"/>
    <w:rsid w:val="006B1120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31B07"/>
    <w:rsid w:val="00741200"/>
    <w:rsid w:val="00754406"/>
    <w:rsid w:val="00754628"/>
    <w:rsid w:val="00756D99"/>
    <w:rsid w:val="00771D24"/>
    <w:rsid w:val="00782151"/>
    <w:rsid w:val="0078773B"/>
    <w:rsid w:val="00790DAD"/>
    <w:rsid w:val="0079685A"/>
    <w:rsid w:val="007A5024"/>
    <w:rsid w:val="007A7D1D"/>
    <w:rsid w:val="007B1365"/>
    <w:rsid w:val="007D262A"/>
    <w:rsid w:val="007D2825"/>
    <w:rsid w:val="007D59EE"/>
    <w:rsid w:val="007D5D07"/>
    <w:rsid w:val="007D75F2"/>
    <w:rsid w:val="007E4561"/>
    <w:rsid w:val="007F57A9"/>
    <w:rsid w:val="00816617"/>
    <w:rsid w:val="00823228"/>
    <w:rsid w:val="00835C29"/>
    <w:rsid w:val="008417E8"/>
    <w:rsid w:val="0084285D"/>
    <w:rsid w:val="00842E70"/>
    <w:rsid w:val="00845CD4"/>
    <w:rsid w:val="0084602D"/>
    <w:rsid w:val="00853DA5"/>
    <w:rsid w:val="00880BA3"/>
    <w:rsid w:val="00886C76"/>
    <w:rsid w:val="008924A0"/>
    <w:rsid w:val="0089333B"/>
    <w:rsid w:val="0089585B"/>
    <w:rsid w:val="008A66F0"/>
    <w:rsid w:val="008B1708"/>
    <w:rsid w:val="008B7C18"/>
    <w:rsid w:val="008C7ED7"/>
    <w:rsid w:val="008D0109"/>
    <w:rsid w:val="008D7866"/>
    <w:rsid w:val="008E102B"/>
    <w:rsid w:val="008E77C9"/>
    <w:rsid w:val="008E7B2A"/>
    <w:rsid w:val="00900034"/>
    <w:rsid w:val="00917BD1"/>
    <w:rsid w:val="00925295"/>
    <w:rsid w:val="00925701"/>
    <w:rsid w:val="00946CE2"/>
    <w:rsid w:val="00956A92"/>
    <w:rsid w:val="009825C2"/>
    <w:rsid w:val="009A2373"/>
    <w:rsid w:val="009A2E5B"/>
    <w:rsid w:val="009A356B"/>
    <w:rsid w:val="009C1571"/>
    <w:rsid w:val="009C1DCD"/>
    <w:rsid w:val="00A13342"/>
    <w:rsid w:val="00A156B7"/>
    <w:rsid w:val="00A24C58"/>
    <w:rsid w:val="00A43A46"/>
    <w:rsid w:val="00A4588F"/>
    <w:rsid w:val="00A538EB"/>
    <w:rsid w:val="00A75DB8"/>
    <w:rsid w:val="00A779F5"/>
    <w:rsid w:val="00A8074D"/>
    <w:rsid w:val="00A818EE"/>
    <w:rsid w:val="00A82C41"/>
    <w:rsid w:val="00A91C46"/>
    <w:rsid w:val="00A958A5"/>
    <w:rsid w:val="00AB3D0E"/>
    <w:rsid w:val="00AC3B9A"/>
    <w:rsid w:val="00AD327E"/>
    <w:rsid w:val="00AE3A39"/>
    <w:rsid w:val="00AE74C8"/>
    <w:rsid w:val="00AF7C5E"/>
    <w:rsid w:val="00B2753D"/>
    <w:rsid w:val="00B27C55"/>
    <w:rsid w:val="00B405D3"/>
    <w:rsid w:val="00B712D3"/>
    <w:rsid w:val="00B73008"/>
    <w:rsid w:val="00B77841"/>
    <w:rsid w:val="00B87B64"/>
    <w:rsid w:val="00B9193F"/>
    <w:rsid w:val="00B94DD4"/>
    <w:rsid w:val="00BA75F6"/>
    <w:rsid w:val="00BC2A09"/>
    <w:rsid w:val="00BD33BD"/>
    <w:rsid w:val="00BE14ED"/>
    <w:rsid w:val="00BE6BD6"/>
    <w:rsid w:val="00BF1F43"/>
    <w:rsid w:val="00BF7FE8"/>
    <w:rsid w:val="00C13866"/>
    <w:rsid w:val="00C24AAF"/>
    <w:rsid w:val="00C47A82"/>
    <w:rsid w:val="00C55304"/>
    <w:rsid w:val="00C61998"/>
    <w:rsid w:val="00C66F5A"/>
    <w:rsid w:val="00C807FF"/>
    <w:rsid w:val="00C87829"/>
    <w:rsid w:val="00CB61E5"/>
    <w:rsid w:val="00CC29AF"/>
    <w:rsid w:val="00CD4ABF"/>
    <w:rsid w:val="00CE402E"/>
    <w:rsid w:val="00CF5B36"/>
    <w:rsid w:val="00D0231D"/>
    <w:rsid w:val="00D11F54"/>
    <w:rsid w:val="00D15F13"/>
    <w:rsid w:val="00D25C2D"/>
    <w:rsid w:val="00D265BE"/>
    <w:rsid w:val="00D2689E"/>
    <w:rsid w:val="00D354DC"/>
    <w:rsid w:val="00D7244C"/>
    <w:rsid w:val="00D72CE4"/>
    <w:rsid w:val="00D837E6"/>
    <w:rsid w:val="00D90E07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22E9"/>
    <w:rsid w:val="00E24B9B"/>
    <w:rsid w:val="00E26C4A"/>
    <w:rsid w:val="00E32FCC"/>
    <w:rsid w:val="00E56EEF"/>
    <w:rsid w:val="00E70CA9"/>
    <w:rsid w:val="00E81D40"/>
    <w:rsid w:val="00E831B4"/>
    <w:rsid w:val="00E941ED"/>
    <w:rsid w:val="00E97352"/>
    <w:rsid w:val="00EB7820"/>
    <w:rsid w:val="00EC1794"/>
    <w:rsid w:val="00ED327C"/>
    <w:rsid w:val="00F20E90"/>
    <w:rsid w:val="00F33099"/>
    <w:rsid w:val="00F600B7"/>
    <w:rsid w:val="00F72F51"/>
    <w:rsid w:val="00F84C30"/>
    <w:rsid w:val="00F907AD"/>
    <w:rsid w:val="00FA3AF6"/>
    <w:rsid w:val="00FB3832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F48F2"/>
  <w15:chartTrackingRefBased/>
  <w15:docId w15:val="{52575BF1-E02D-44CB-B8BF-49230B97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A75DB8"/>
    <w:pPr>
      <w:keepNext/>
      <w:keepLines/>
      <w:spacing w:line="259" w:lineRule="auto"/>
      <w:ind w:left="19" w:hanging="10"/>
      <w:jc w:val="center"/>
      <w:outlineLvl w:val="0"/>
    </w:pPr>
    <w:rPr>
      <w:rFonts w:ascii="Calibri" w:eastAsia="Calibri" w:hAnsi="Calibri" w:cs="Calibri"/>
      <w:b/>
      <w:color w:val="365F91"/>
      <w:sz w:val="28"/>
      <w:szCs w:val="22"/>
    </w:rPr>
  </w:style>
  <w:style w:type="paragraph" w:styleId="Ttulo2">
    <w:name w:val="heading 2"/>
    <w:next w:val="Normal"/>
    <w:link w:val="Ttulo2Car"/>
    <w:uiPriority w:val="9"/>
    <w:unhideWhenUsed/>
    <w:qFormat/>
    <w:rsid w:val="00A75DB8"/>
    <w:pPr>
      <w:keepNext/>
      <w:keepLines/>
      <w:spacing w:line="265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  <w:szCs w:val="22"/>
    </w:rPr>
  </w:style>
  <w:style w:type="paragraph" w:styleId="Ttulo3">
    <w:name w:val="heading 3"/>
    <w:next w:val="Normal"/>
    <w:link w:val="Ttulo3Car"/>
    <w:uiPriority w:val="9"/>
    <w:unhideWhenUsed/>
    <w:qFormat/>
    <w:rsid w:val="00A75DB8"/>
    <w:pPr>
      <w:keepNext/>
      <w:keepLines/>
      <w:spacing w:after="178" w:line="259" w:lineRule="auto"/>
      <w:ind w:right="4574"/>
      <w:outlineLvl w:val="2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Ttulo4">
    <w:name w:val="heading 4"/>
    <w:next w:val="Normal"/>
    <w:link w:val="Ttulo4Car"/>
    <w:uiPriority w:val="9"/>
    <w:unhideWhenUsed/>
    <w:qFormat/>
    <w:rsid w:val="00A75DB8"/>
    <w:pPr>
      <w:keepNext/>
      <w:keepLines/>
      <w:spacing w:line="259" w:lineRule="auto"/>
      <w:ind w:left="718" w:hanging="10"/>
      <w:outlineLvl w:val="3"/>
    </w:pPr>
    <w:rPr>
      <w:rFonts w:ascii="Calibri" w:eastAsia="Calibri" w:hAnsi="Calibri" w:cs="Calibri"/>
      <w:b/>
      <w:i/>
      <w:color w:val="4F81BD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character" w:customStyle="1" w:styleId="EncabezadoCar">
    <w:name w:val="Encabezado Car"/>
    <w:link w:val="Encabezado"/>
    <w:uiPriority w:val="99"/>
    <w:rsid w:val="00D90E07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75DB8"/>
    <w:rPr>
      <w:rFonts w:ascii="Calibri" w:eastAsia="Calibri" w:hAnsi="Calibri" w:cs="Calibri"/>
      <w:b/>
      <w:color w:val="365F91"/>
      <w:sz w:val="28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A75DB8"/>
    <w:rPr>
      <w:rFonts w:ascii="Calibri" w:eastAsia="Calibri" w:hAnsi="Calibri" w:cs="Calibri"/>
      <w:b/>
      <w:color w:val="4F81BD"/>
      <w:sz w:val="26"/>
      <w:szCs w:val="22"/>
    </w:rPr>
  </w:style>
  <w:style w:type="character" w:customStyle="1" w:styleId="Ttulo3Car">
    <w:name w:val="Título 3 Car"/>
    <w:basedOn w:val="Fuentedeprrafopredeter"/>
    <w:link w:val="Ttulo3"/>
    <w:uiPriority w:val="9"/>
    <w:rsid w:val="00A75DB8"/>
    <w:rPr>
      <w:rFonts w:ascii="Calibri" w:eastAsia="Calibri" w:hAnsi="Calibri" w:cs="Calibri"/>
      <w:b/>
      <w:color w:val="000000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rsid w:val="00A75DB8"/>
    <w:rPr>
      <w:rFonts w:ascii="Calibri" w:eastAsia="Calibri" w:hAnsi="Calibri" w:cs="Calibri"/>
      <w:b/>
      <w:i/>
      <w:color w:val="4F81BD"/>
      <w:sz w:val="22"/>
      <w:szCs w:val="22"/>
    </w:rPr>
  </w:style>
  <w:style w:type="paragraph" w:styleId="TDC1">
    <w:name w:val="toc 1"/>
    <w:hidden/>
    <w:rsid w:val="00A75DB8"/>
    <w:pPr>
      <w:spacing w:after="111" w:line="268" w:lineRule="auto"/>
      <w:ind w:left="25" w:right="23" w:hanging="10"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TDC2">
    <w:name w:val="toc 2"/>
    <w:hidden/>
    <w:rsid w:val="00A75DB8"/>
    <w:pPr>
      <w:spacing w:after="111" w:line="268" w:lineRule="auto"/>
      <w:ind w:left="245" w:right="23" w:hanging="10"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TDC3">
    <w:name w:val="toc 3"/>
    <w:hidden/>
    <w:rsid w:val="00A75DB8"/>
    <w:pPr>
      <w:spacing w:after="119" w:line="259" w:lineRule="auto"/>
      <w:ind w:left="450" w:right="15" w:hanging="10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TDC4">
    <w:name w:val="toc 4"/>
    <w:hidden/>
    <w:rsid w:val="00A75DB8"/>
    <w:pPr>
      <w:spacing w:after="119" w:line="259" w:lineRule="auto"/>
      <w:ind w:left="450" w:right="15" w:hanging="10"/>
      <w:jc w:val="right"/>
    </w:pPr>
    <w:rPr>
      <w:rFonts w:ascii="Calibri" w:eastAsia="Calibri" w:hAnsi="Calibri" w:cs="Calibri"/>
      <w:color w:val="000000"/>
      <w:sz w:val="22"/>
      <w:szCs w:val="22"/>
    </w:rPr>
  </w:style>
  <w:style w:type="table" w:customStyle="1" w:styleId="TableGrid">
    <w:name w:val="TableGrid"/>
    <w:rsid w:val="00A75DB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A75DB8"/>
    <w:pPr>
      <w:suppressAutoHyphens/>
    </w:pPr>
    <w:rPr>
      <w:rFonts w:ascii="Calibri" w:hAnsi="Calibri" w:cs="Calibri"/>
      <w:sz w:val="22"/>
      <w:szCs w:val="22"/>
      <w:lang w:val="es-EC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kronquillo\Desktop\Tesis\Plantillas%20Tesis\Plantilla%20de%20Plan%20de%20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Plan de Calidad</Template>
  <TotalTime>12</TotalTime>
  <Pages>8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kronquillo</dc:creator>
  <cp:keywords/>
  <dc:description/>
  <cp:lastModifiedBy>Angel Anderson Gonzalez Delgado</cp:lastModifiedBy>
  <cp:revision>12</cp:revision>
  <cp:lastPrinted>1900-01-01T05:00:00Z</cp:lastPrinted>
  <dcterms:created xsi:type="dcterms:W3CDTF">2021-01-02T19:13:00Z</dcterms:created>
  <dcterms:modified xsi:type="dcterms:W3CDTF">2021-01-02T19:30:00Z</dcterms:modified>
</cp:coreProperties>
</file>