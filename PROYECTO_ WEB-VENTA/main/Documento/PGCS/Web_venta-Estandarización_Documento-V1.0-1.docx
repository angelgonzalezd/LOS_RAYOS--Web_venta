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B9C75" w14:textId="77777777" w:rsidR="00741200" w:rsidRDefault="00741200" w:rsidP="00741200">
      <w:pPr>
        <w:rPr>
          <w:lang w:val="es-EC"/>
        </w:rPr>
      </w:pPr>
    </w:p>
    <w:p w14:paraId="409DFCE3" w14:textId="77777777" w:rsidR="00741200" w:rsidRDefault="00741200" w:rsidP="00741200">
      <w:pPr>
        <w:rPr>
          <w:lang w:val="es-EC"/>
        </w:rPr>
      </w:pPr>
    </w:p>
    <w:p w14:paraId="07FB55C7" w14:textId="77777777" w:rsidR="00741200" w:rsidRDefault="00741200" w:rsidP="00741200">
      <w:pPr>
        <w:rPr>
          <w:lang w:val="es-EC"/>
        </w:rPr>
      </w:pPr>
    </w:p>
    <w:p w14:paraId="50166771" w14:textId="77777777" w:rsidR="00741200" w:rsidRDefault="00741200" w:rsidP="00741200">
      <w:pPr>
        <w:rPr>
          <w:lang w:val="es-EC"/>
        </w:rPr>
      </w:pPr>
    </w:p>
    <w:p w14:paraId="068B4414" w14:textId="77777777" w:rsidR="00741200" w:rsidRDefault="00741200" w:rsidP="00741200">
      <w:pPr>
        <w:rPr>
          <w:lang w:val="es-EC"/>
        </w:rPr>
      </w:pPr>
    </w:p>
    <w:p w14:paraId="27BF6791" w14:textId="77777777" w:rsidR="00741200" w:rsidRDefault="00741200" w:rsidP="00741200">
      <w:pPr>
        <w:rPr>
          <w:lang w:val="es-EC"/>
        </w:rPr>
      </w:pPr>
    </w:p>
    <w:p w14:paraId="74F4F745" w14:textId="77777777" w:rsidR="00741200" w:rsidRDefault="00741200" w:rsidP="00741200">
      <w:pPr>
        <w:rPr>
          <w:lang w:val="es-EC"/>
        </w:rPr>
      </w:pPr>
    </w:p>
    <w:p w14:paraId="74BF0AD9" w14:textId="77777777" w:rsidR="00741200" w:rsidRDefault="00741200" w:rsidP="00741200">
      <w:pPr>
        <w:rPr>
          <w:lang w:val="es-EC"/>
        </w:rPr>
      </w:pPr>
    </w:p>
    <w:p w14:paraId="60101F8A" w14:textId="77777777" w:rsidR="00741200" w:rsidRDefault="00741200" w:rsidP="00741200">
      <w:pPr>
        <w:rPr>
          <w:lang w:val="es-EC"/>
        </w:rPr>
      </w:pPr>
    </w:p>
    <w:p w14:paraId="6596E2F2" w14:textId="77777777" w:rsidR="00741200" w:rsidRDefault="00741200" w:rsidP="00741200">
      <w:pPr>
        <w:rPr>
          <w:lang w:val="es-EC"/>
        </w:rPr>
      </w:pPr>
    </w:p>
    <w:p w14:paraId="688D5ABE" w14:textId="77777777" w:rsidR="00741200" w:rsidRDefault="00741200" w:rsidP="00741200">
      <w:pPr>
        <w:rPr>
          <w:lang w:val="es-EC"/>
        </w:rPr>
      </w:pPr>
    </w:p>
    <w:p w14:paraId="11DF1C65" w14:textId="77777777" w:rsidR="00741200" w:rsidRDefault="00741200" w:rsidP="00741200">
      <w:pPr>
        <w:rPr>
          <w:lang w:val="es-EC"/>
        </w:rPr>
      </w:pPr>
    </w:p>
    <w:p w14:paraId="3750FB59" w14:textId="77777777" w:rsidR="00741200" w:rsidRDefault="00741200" w:rsidP="00741200">
      <w:pPr>
        <w:rPr>
          <w:lang w:val="es-EC"/>
        </w:rPr>
      </w:pPr>
    </w:p>
    <w:p w14:paraId="38C76910" w14:textId="77777777" w:rsidR="00741200" w:rsidRDefault="00741200" w:rsidP="00741200">
      <w:pPr>
        <w:rPr>
          <w:lang w:val="es-EC"/>
        </w:rPr>
      </w:pPr>
    </w:p>
    <w:p w14:paraId="55165B96" w14:textId="77777777" w:rsidR="00741200" w:rsidRDefault="00741200" w:rsidP="00741200">
      <w:pPr>
        <w:rPr>
          <w:lang w:val="es-EC"/>
        </w:rPr>
      </w:pPr>
    </w:p>
    <w:p w14:paraId="55C45BFD" w14:textId="77777777" w:rsidR="00741200" w:rsidRDefault="00741200" w:rsidP="00741200">
      <w:pPr>
        <w:rPr>
          <w:lang w:val="es-EC"/>
        </w:rPr>
      </w:pPr>
    </w:p>
    <w:p w14:paraId="6909D239" w14:textId="77777777" w:rsidR="00741200" w:rsidRDefault="00741200" w:rsidP="00741200">
      <w:pPr>
        <w:rPr>
          <w:lang w:val="es-EC"/>
        </w:rPr>
      </w:pPr>
    </w:p>
    <w:p w14:paraId="38D2C254" w14:textId="77777777" w:rsidR="00E222E9" w:rsidRPr="00D90E07" w:rsidRDefault="00E222E9" w:rsidP="00E222E9">
      <w:pPr>
        <w:jc w:val="right"/>
        <w:rPr>
          <w:rFonts w:ascii="Lucida Sans" w:hAnsi="Lucida Sans"/>
          <w:sz w:val="32"/>
          <w:szCs w:val="32"/>
          <w:lang w:val="es-EC"/>
        </w:rPr>
      </w:pPr>
      <w:r w:rsidRPr="00D90E07">
        <w:rPr>
          <w:rFonts w:ascii="Lucida Sans" w:hAnsi="Lucida Sans"/>
          <w:sz w:val="32"/>
          <w:szCs w:val="32"/>
          <w:lang w:val="es-EC"/>
        </w:rPr>
        <w:t>&lt;</w:t>
      </w:r>
      <w:r w:rsidR="002D1D4F" w:rsidRPr="00D90E07">
        <w:rPr>
          <w:rFonts w:ascii="Lucida Sans" w:hAnsi="Lucida Sans"/>
          <w:sz w:val="32"/>
          <w:szCs w:val="32"/>
          <w:lang w:val="es-EC"/>
        </w:rPr>
        <w:t>NOMBRE DEL PROYECTO</w:t>
      </w:r>
      <w:r w:rsidRPr="00D90E07">
        <w:rPr>
          <w:rFonts w:ascii="Lucida Sans" w:hAnsi="Lucida Sans"/>
          <w:sz w:val="32"/>
          <w:szCs w:val="32"/>
          <w:lang w:val="es-EC"/>
        </w:rPr>
        <w:t>&gt;</w:t>
      </w:r>
    </w:p>
    <w:p w14:paraId="0875E065" w14:textId="77777777" w:rsidR="00E222E9" w:rsidRPr="00D90E07" w:rsidRDefault="00E222E9" w:rsidP="00E222E9">
      <w:pPr>
        <w:jc w:val="right"/>
        <w:rPr>
          <w:rFonts w:ascii="Lucida Sans" w:hAnsi="Lucida Sans"/>
          <w:sz w:val="32"/>
          <w:szCs w:val="32"/>
          <w:lang w:val="es-EC"/>
        </w:rPr>
      </w:pPr>
      <w:r w:rsidRPr="00D90E07">
        <w:rPr>
          <w:rFonts w:ascii="Lucida Sans" w:hAnsi="Lucida Sans"/>
          <w:sz w:val="32"/>
          <w:szCs w:val="32"/>
          <w:lang w:val="es-EC"/>
        </w:rPr>
        <w:t>Documento de &lt;Nombre del documento&gt;</w:t>
      </w:r>
    </w:p>
    <w:p w14:paraId="2D2E27EF" w14:textId="77777777" w:rsidR="00E222E9" w:rsidRPr="00D90E07" w:rsidRDefault="00E222E9" w:rsidP="00E222E9">
      <w:pPr>
        <w:jc w:val="right"/>
        <w:rPr>
          <w:rFonts w:ascii="Lucida Sans" w:hAnsi="Lucida Sans"/>
          <w:sz w:val="32"/>
          <w:szCs w:val="32"/>
          <w:lang w:val="es-EC"/>
        </w:rPr>
      </w:pPr>
      <w:r w:rsidRPr="00D90E07">
        <w:rPr>
          <w:rFonts w:ascii="Lucida Sans" w:hAnsi="Lucida Sans"/>
          <w:sz w:val="32"/>
          <w:szCs w:val="32"/>
          <w:lang w:val="es-EC"/>
        </w:rPr>
        <w:t>Versión &lt;Número de versión&gt;</w:t>
      </w:r>
    </w:p>
    <w:p w14:paraId="5EBEB9DD" w14:textId="77777777" w:rsidR="00E222E9" w:rsidRPr="00D90E07" w:rsidRDefault="00E222E9" w:rsidP="00E222E9">
      <w:pPr>
        <w:rPr>
          <w:rFonts w:ascii="Lucida Sans" w:hAnsi="Lucida Sans"/>
          <w:sz w:val="32"/>
          <w:szCs w:val="32"/>
          <w:lang w:val="es-EC"/>
        </w:rPr>
      </w:pPr>
    </w:p>
    <w:p w14:paraId="55ED3C69" w14:textId="77777777" w:rsidR="00E222E9" w:rsidRPr="00D90E07" w:rsidRDefault="00E222E9" w:rsidP="00E222E9">
      <w:pPr>
        <w:rPr>
          <w:rFonts w:ascii="Lucida Sans" w:hAnsi="Lucida Sans"/>
          <w:lang w:val="es-EC"/>
        </w:rPr>
      </w:pPr>
    </w:p>
    <w:p w14:paraId="09335BEB" w14:textId="77777777" w:rsidR="00E222E9" w:rsidRPr="00D90E07" w:rsidRDefault="00E222E9" w:rsidP="00E222E9">
      <w:pPr>
        <w:rPr>
          <w:rFonts w:ascii="Lucida Sans" w:hAnsi="Lucida Sans"/>
          <w:lang w:val="es-EC"/>
        </w:rPr>
      </w:pPr>
    </w:p>
    <w:p w14:paraId="1259FCB2" w14:textId="77777777" w:rsidR="00E222E9" w:rsidRPr="00D90E07" w:rsidRDefault="00E222E9" w:rsidP="00E222E9">
      <w:pPr>
        <w:rPr>
          <w:rFonts w:ascii="Lucida Sans" w:hAnsi="Lucida Sans"/>
          <w:lang w:val="es-EC"/>
        </w:rPr>
      </w:pPr>
    </w:p>
    <w:p w14:paraId="21400697" w14:textId="77777777" w:rsidR="00E222E9" w:rsidRPr="00D90E07" w:rsidRDefault="00E222E9" w:rsidP="00E222E9">
      <w:pPr>
        <w:rPr>
          <w:rFonts w:ascii="Lucida Sans" w:hAnsi="Lucida Sans"/>
          <w:lang w:val="es-EC"/>
        </w:rPr>
      </w:pPr>
    </w:p>
    <w:p w14:paraId="3049A519" w14:textId="77777777" w:rsidR="00E222E9" w:rsidRPr="00D90E07" w:rsidRDefault="00E222E9" w:rsidP="00E222E9">
      <w:pPr>
        <w:rPr>
          <w:rFonts w:ascii="Lucida Sans" w:hAnsi="Lucida Sans"/>
          <w:lang w:val="es-EC"/>
        </w:rPr>
      </w:pPr>
    </w:p>
    <w:tbl>
      <w:tblPr>
        <w:tblW w:w="95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1208"/>
        <w:gridCol w:w="2165"/>
        <w:gridCol w:w="1377"/>
        <w:gridCol w:w="1947"/>
      </w:tblGrid>
      <w:tr w:rsidR="00E222E9" w:rsidRPr="00D90E07" w14:paraId="24AB1A37" w14:textId="77777777" w:rsidTr="00D90E07">
        <w:trPr>
          <w:trHeight w:val="242"/>
          <w:jc w:val="center"/>
        </w:trPr>
        <w:tc>
          <w:tcPr>
            <w:tcW w:w="2864" w:type="dxa"/>
            <w:vAlign w:val="center"/>
          </w:tcPr>
          <w:p w14:paraId="144F8C8C" w14:textId="77777777" w:rsidR="00E222E9" w:rsidRPr="00D90E07" w:rsidRDefault="00E222E9" w:rsidP="00213A6C">
            <w:pPr>
              <w:jc w:val="center"/>
              <w:outlineLvl w:val="1"/>
              <w:rPr>
                <w:rFonts w:ascii="Lucida Sans" w:hAnsi="Lucida Sans"/>
                <w:b/>
                <w:noProof/>
                <w:u w:val="single"/>
              </w:rPr>
            </w:pPr>
          </w:p>
        </w:tc>
        <w:tc>
          <w:tcPr>
            <w:tcW w:w="1208" w:type="dxa"/>
            <w:vAlign w:val="center"/>
          </w:tcPr>
          <w:p w14:paraId="4ACF8FE1" w14:textId="77777777" w:rsidR="00E222E9" w:rsidRPr="00D90E07" w:rsidRDefault="00E222E9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Tamaño</w:t>
            </w:r>
          </w:p>
        </w:tc>
        <w:tc>
          <w:tcPr>
            <w:tcW w:w="2165" w:type="dxa"/>
            <w:vAlign w:val="center"/>
          </w:tcPr>
          <w:p w14:paraId="17CF8D59" w14:textId="77777777" w:rsidR="00E222E9" w:rsidRPr="00D90E07" w:rsidRDefault="00E222E9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Tipo</w:t>
            </w:r>
          </w:p>
        </w:tc>
        <w:tc>
          <w:tcPr>
            <w:tcW w:w="1377" w:type="dxa"/>
            <w:vAlign w:val="center"/>
          </w:tcPr>
          <w:p w14:paraId="106E444F" w14:textId="77777777" w:rsidR="00E222E9" w:rsidRPr="00D90E07" w:rsidRDefault="00E222E9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Estilo</w:t>
            </w:r>
          </w:p>
        </w:tc>
        <w:tc>
          <w:tcPr>
            <w:tcW w:w="1947" w:type="dxa"/>
            <w:vAlign w:val="center"/>
          </w:tcPr>
          <w:p w14:paraId="713F4E48" w14:textId="77777777" w:rsidR="00E222E9" w:rsidRPr="00D90E07" w:rsidRDefault="00E222E9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Alineación</w:t>
            </w:r>
          </w:p>
        </w:tc>
      </w:tr>
      <w:tr w:rsidR="00D90E07" w:rsidRPr="00D90E07" w14:paraId="4241CFC9" w14:textId="77777777" w:rsidTr="00D90E07">
        <w:trPr>
          <w:trHeight w:val="310"/>
          <w:jc w:val="center"/>
        </w:trPr>
        <w:tc>
          <w:tcPr>
            <w:tcW w:w="2864" w:type="dxa"/>
            <w:vAlign w:val="center"/>
          </w:tcPr>
          <w:p w14:paraId="531985C6" w14:textId="77777777" w:rsidR="00D90E07" w:rsidRPr="00D90E07" w:rsidRDefault="00D90E07" w:rsidP="00D90E07">
            <w:pPr>
              <w:spacing w:line="276" w:lineRule="auto"/>
              <w:jc w:val="center"/>
              <w:rPr>
                <w:rFonts w:ascii="Lucida Sans" w:hAnsi="Lucida Sans"/>
                <w:sz w:val="32"/>
                <w:szCs w:val="32"/>
                <w:lang w:val="es-EC"/>
              </w:rPr>
            </w:pPr>
            <w:r w:rsidRPr="00D90E07">
              <w:rPr>
                <w:rFonts w:ascii="Lucida Sans" w:hAnsi="Lucida Sans"/>
                <w:sz w:val="32"/>
                <w:szCs w:val="32"/>
                <w:lang w:val="es-EC"/>
              </w:rPr>
              <w:t>&lt;NOMBRE DEL PROYECTO&gt;</w:t>
            </w:r>
          </w:p>
          <w:p w14:paraId="152DD5F3" w14:textId="77777777" w:rsidR="00D90E07" w:rsidRPr="00D90E07" w:rsidRDefault="00D90E07" w:rsidP="00D90E07">
            <w:pPr>
              <w:spacing w:line="276" w:lineRule="auto"/>
              <w:jc w:val="center"/>
              <w:outlineLvl w:val="1"/>
              <w:rPr>
                <w:rFonts w:ascii="Lucida Sans" w:hAnsi="Lucida Sans"/>
                <w:noProof/>
              </w:rPr>
            </w:pPr>
          </w:p>
        </w:tc>
        <w:tc>
          <w:tcPr>
            <w:tcW w:w="1208" w:type="dxa"/>
            <w:vAlign w:val="center"/>
          </w:tcPr>
          <w:p w14:paraId="1A7576AA" w14:textId="77777777" w:rsidR="00D90E07" w:rsidRPr="00D90E07" w:rsidRDefault="00D90E07" w:rsidP="00D90E07">
            <w:pPr>
              <w:spacing w:line="276" w:lineRule="auto"/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16</w:t>
            </w:r>
          </w:p>
        </w:tc>
        <w:tc>
          <w:tcPr>
            <w:tcW w:w="2165" w:type="dxa"/>
          </w:tcPr>
          <w:p w14:paraId="558C4D6A" w14:textId="77777777" w:rsidR="00D90E07" w:rsidRDefault="00D90E07" w:rsidP="00D90E07">
            <w:pPr>
              <w:spacing w:line="276" w:lineRule="auto"/>
              <w:jc w:val="center"/>
              <w:outlineLvl w:val="1"/>
              <w:rPr>
                <w:sz w:val="32"/>
                <w:szCs w:val="32"/>
              </w:rPr>
            </w:pPr>
          </w:p>
          <w:p w14:paraId="2BF3E338" w14:textId="0D5373C0" w:rsidR="00D90E07" w:rsidRPr="00D90E07" w:rsidRDefault="00D90E07" w:rsidP="00D90E07">
            <w:pPr>
              <w:spacing w:line="276" w:lineRule="auto"/>
              <w:jc w:val="center"/>
              <w:outlineLvl w:val="1"/>
              <w:rPr>
                <w:rFonts w:ascii="Lucida Sans" w:hAnsi="Lucida Sans"/>
                <w:noProof/>
                <w:sz w:val="32"/>
                <w:szCs w:val="32"/>
              </w:rPr>
            </w:pPr>
            <w:r w:rsidRPr="00D90E07">
              <w:rPr>
                <w:sz w:val="32"/>
                <w:szCs w:val="32"/>
              </w:rPr>
              <w:t>Lucida Sans</w:t>
            </w:r>
          </w:p>
        </w:tc>
        <w:tc>
          <w:tcPr>
            <w:tcW w:w="1377" w:type="dxa"/>
            <w:vAlign w:val="center"/>
          </w:tcPr>
          <w:p w14:paraId="4660A779" w14:textId="77777777" w:rsidR="00D90E07" w:rsidRPr="00D90E07" w:rsidRDefault="00D90E07" w:rsidP="00D90E07">
            <w:pPr>
              <w:spacing w:line="276" w:lineRule="auto"/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-</w:t>
            </w:r>
          </w:p>
        </w:tc>
        <w:tc>
          <w:tcPr>
            <w:tcW w:w="1947" w:type="dxa"/>
            <w:vAlign w:val="center"/>
          </w:tcPr>
          <w:p w14:paraId="0505956B" w14:textId="77777777" w:rsidR="00D90E07" w:rsidRPr="00D90E07" w:rsidRDefault="00D90E07" w:rsidP="00D90E07">
            <w:pPr>
              <w:spacing w:line="276" w:lineRule="auto"/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Derecha</w:t>
            </w:r>
          </w:p>
        </w:tc>
      </w:tr>
      <w:tr w:rsidR="00D90E07" w:rsidRPr="00D90E07" w14:paraId="0DAB19FC" w14:textId="77777777" w:rsidTr="00D90E07">
        <w:trPr>
          <w:trHeight w:val="310"/>
          <w:jc w:val="center"/>
        </w:trPr>
        <w:tc>
          <w:tcPr>
            <w:tcW w:w="2864" w:type="dxa"/>
            <w:vAlign w:val="center"/>
          </w:tcPr>
          <w:p w14:paraId="71CD2869" w14:textId="77777777" w:rsidR="00D90E07" w:rsidRPr="00D90E07" w:rsidRDefault="00D90E07" w:rsidP="00D90E07">
            <w:pPr>
              <w:spacing w:line="276" w:lineRule="auto"/>
              <w:jc w:val="center"/>
              <w:rPr>
                <w:rFonts w:ascii="Lucida Sans" w:hAnsi="Lucida Sans"/>
                <w:sz w:val="32"/>
                <w:szCs w:val="32"/>
                <w:lang w:val="es-EC"/>
              </w:rPr>
            </w:pPr>
            <w:r w:rsidRPr="00D90E07">
              <w:rPr>
                <w:rFonts w:ascii="Lucida Sans" w:hAnsi="Lucida Sans"/>
                <w:sz w:val="32"/>
                <w:szCs w:val="32"/>
                <w:lang w:val="es-EC"/>
              </w:rPr>
              <w:t>&lt;Nombre del documento&gt;</w:t>
            </w:r>
          </w:p>
        </w:tc>
        <w:tc>
          <w:tcPr>
            <w:tcW w:w="1208" w:type="dxa"/>
            <w:vAlign w:val="center"/>
          </w:tcPr>
          <w:p w14:paraId="66942E8A" w14:textId="77777777" w:rsidR="00D90E07" w:rsidRPr="00D90E07" w:rsidRDefault="00D90E07" w:rsidP="00D90E07">
            <w:pPr>
              <w:spacing w:line="276" w:lineRule="auto"/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16</w:t>
            </w:r>
          </w:p>
        </w:tc>
        <w:tc>
          <w:tcPr>
            <w:tcW w:w="2165" w:type="dxa"/>
          </w:tcPr>
          <w:p w14:paraId="5DCA61A3" w14:textId="142AAFD1" w:rsidR="00D90E07" w:rsidRPr="00D90E07" w:rsidRDefault="00D90E07" w:rsidP="00D90E07">
            <w:pPr>
              <w:spacing w:line="276" w:lineRule="auto"/>
              <w:jc w:val="center"/>
              <w:outlineLvl w:val="1"/>
              <w:rPr>
                <w:rFonts w:ascii="Lucida Sans" w:hAnsi="Lucida Sans"/>
                <w:noProof/>
                <w:sz w:val="32"/>
                <w:szCs w:val="32"/>
              </w:rPr>
            </w:pPr>
            <w:r w:rsidRPr="00D90E07">
              <w:rPr>
                <w:sz w:val="32"/>
                <w:szCs w:val="32"/>
              </w:rPr>
              <w:t>Lucida Sans</w:t>
            </w:r>
          </w:p>
        </w:tc>
        <w:tc>
          <w:tcPr>
            <w:tcW w:w="1377" w:type="dxa"/>
            <w:vAlign w:val="center"/>
          </w:tcPr>
          <w:p w14:paraId="38108D92" w14:textId="77777777" w:rsidR="00D90E07" w:rsidRPr="00D90E07" w:rsidRDefault="00D90E07" w:rsidP="00D90E07">
            <w:pPr>
              <w:spacing w:line="276" w:lineRule="auto"/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-</w:t>
            </w:r>
          </w:p>
        </w:tc>
        <w:tc>
          <w:tcPr>
            <w:tcW w:w="1947" w:type="dxa"/>
            <w:vAlign w:val="center"/>
          </w:tcPr>
          <w:p w14:paraId="6E13EE55" w14:textId="77777777" w:rsidR="00D90E07" w:rsidRPr="00D90E07" w:rsidRDefault="00D90E07" w:rsidP="00D90E07">
            <w:pPr>
              <w:spacing w:line="276" w:lineRule="auto"/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Derecha</w:t>
            </w:r>
          </w:p>
        </w:tc>
      </w:tr>
    </w:tbl>
    <w:p w14:paraId="7810899F" w14:textId="77777777" w:rsidR="00741200" w:rsidRPr="00D90E07" w:rsidRDefault="00741200" w:rsidP="00741200">
      <w:pPr>
        <w:rPr>
          <w:rFonts w:ascii="Lucida Sans" w:hAnsi="Lucida Sans"/>
          <w:lang w:val="es-EC"/>
        </w:rPr>
      </w:pPr>
    </w:p>
    <w:p w14:paraId="2D7C97FE" w14:textId="77777777" w:rsidR="00741200" w:rsidRPr="00D90E07" w:rsidRDefault="00741200" w:rsidP="00741200">
      <w:pPr>
        <w:rPr>
          <w:rFonts w:ascii="Lucida Sans" w:hAnsi="Lucida Sans"/>
          <w:lang w:val="es-EC"/>
        </w:rPr>
      </w:pPr>
    </w:p>
    <w:p w14:paraId="1FDFAF3C" w14:textId="77777777" w:rsidR="00741200" w:rsidRPr="00D90E07" w:rsidRDefault="00741200" w:rsidP="00741200">
      <w:pPr>
        <w:rPr>
          <w:rFonts w:ascii="Lucida Sans" w:hAnsi="Lucida Sans"/>
          <w:lang w:val="es-EC"/>
        </w:rPr>
      </w:pPr>
    </w:p>
    <w:p w14:paraId="635260F8" w14:textId="77777777" w:rsidR="00741200" w:rsidRPr="00D90E07" w:rsidRDefault="00741200" w:rsidP="00741200">
      <w:pPr>
        <w:rPr>
          <w:rFonts w:ascii="Lucida Sans" w:hAnsi="Lucida Sans"/>
          <w:lang w:val="es-EC"/>
        </w:rPr>
      </w:pPr>
    </w:p>
    <w:p w14:paraId="6A5EF191" w14:textId="77777777" w:rsidR="00741200" w:rsidRPr="00D90E07" w:rsidRDefault="00741200" w:rsidP="00741200">
      <w:pPr>
        <w:rPr>
          <w:rFonts w:ascii="Lucida Sans" w:hAnsi="Lucida Sans"/>
          <w:lang w:val="es-EC"/>
        </w:rPr>
      </w:pPr>
    </w:p>
    <w:p w14:paraId="576641F5" w14:textId="77777777" w:rsidR="00741200" w:rsidRPr="00D90E07" w:rsidRDefault="00741200" w:rsidP="00741200">
      <w:pPr>
        <w:rPr>
          <w:rFonts w:ascii="Lucida Sans" w:hAnsi="Lucida Sans"/>
          <w:lang w:val="es-EC"/>
        </w:rPr>
      </w:pPr>
    </w:p>
    <w:p w14:paraId="08FD3EA1" w14:textId="77777777" w:rsidR="00AC3B9A" w:rsidRPr="00D90E07" w:rsidRDefault="00AC3B9A" w:rsidP="006101CC">
      <w:pPr>
        <w:rPr>
          <w:rFonts w:ascii="Lucida Sans" w:hAnsi="Lucida Sans"/>
        </w:rPr>
        <w:sectPr w:rsidR="00AC3B9A" w:rsidRPr="00D90E07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586C2B" w14:textId="77777777" w:rsidR="006101CC" w:rsidRPr="00D90E07" w:rsidRDefault="006101CC" w:rsidP="006101CC">
      <w:pPr>
        <w:rPr>
          <w:rFonts w:ascii="Lucida Sans" w:hAnsi="Lucida Sans"/>
        </w:rPr>
      </w:pPr>
    </w:p>
    <w:p w14:paraId="393AAAFA" w14:textId="77777777" w:rsidR="00E222E9" w:rsidRPr="00D90E07" w:rsidRDefault="00E222E9" w:rsidP="00E222E9">
      <w:pPr>
        <w:pStyle w:val="Ttulo"/>
        <w:rPr>
          <w:rFonts w:ascii="Lucida Sans" w:hAnsi="Lucida Sans"/>
          <w:sz w:val="28"/>
          <w:szCs w:val="28"/>
          <w:lang w:val="es-EC"/>
        </w:rPr>
      </w:pPr>
      <w:r w:rsidRPr="00D90E07">
        <w:rPr>
          <w:rFonts w:ascii="Lucida Sans" w:hAnsi="Lucida Sans"/>
          <w:sz w:val="28"/>
          <w:szCs w:val="28"/>
          <w:lang w:val="es-EC"/>
        </w:rPr>
        <w:t>HISTORIAL DE REVISIONES</w:t>
      </w:r>
    </w:p>
    <w:p w14:paraId="1ABE0E51" w14:textId="77777777" w:rsidR="00E222E9" w:rsidRPr="00D90E07" w:rsidRDefault="00E222E9" w:rsidP="00E222E9">
      <w:pPr>
        <w:rPr>
          <w:rFonts w:ascii="Lucida Sans" w:hAnsi="Lucida Sans"/>
          <w:lang w:val="es-EC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22E9" w:rsidRPr="00D90E07" w14:paraId="65BA2E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vAlign w:val="center"/>
          </w:tcPr>
          <w:p w14:paraId="0837F692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b/>
                <w:sz w:val="24"/>
                <w:szCs w:val="24"/>
                <w:lang w:val="es-ES"/>
              </w:rPr>
            </w:pPr>
            <w:r w:rsidRPr="00D90E07">
              <w:rPr>
                <w:rFonts w:ascii="Lucida Sans" w:hAnsi="Lucida Sans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vAlign w:val="center"/>
          </w:tcPr>
          <w:p w14:paraId="65FAFAE8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b/>
                <w:sz w:val="24"/>
                <w:szCs w:val="24"/>
                <w:lang w:val="es-ES"/>
              </w:rPr>
            </w:pPr>
            <w:r w:rsidRPr="00D90E07">
              <w:rPr>
                <w:rFonts w:ascii="Lucida Sans" w:hAnsi="Lucida Sans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vAlign w:val="center"/>
          </w:tcPr>
          <w:p w14:paraId="68787523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b/>
                <w:sz w:val="24"/>
                <w:szCs w:val="24"/>
                <w:lang w:val="es-ES"/>
              </w:rPr>
            </w:pPr>
            <w:r w:rsidRPr="00D90E07">
              <w:rPr>
                <w:rFonts w:ascii="Lucida Sans" w:hAnsi="Lucida Sans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vAlign w:val="center"/>
          </w:tcPr>
          <w:p w14:paraId="7032BE44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b/>
                <w:sz w:val="24"/>
                <w:szCs w:val="24"/>
                <w:lang w:val="es-ES"/>
              </w:rPr>
            </w:pPr>
            <w:r w:rsidRPr="00D90E07">
              <w:rPr>
                <w:rFonts w:ascii="Lucida Sans" w:hAnsi="Lucida Sans"/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E222E9" w:rsidRPr="00D90E07" w14:paraId="420532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vAlign w:val="center"/>
          </w:tcPr>
          <w:p w14:paraId="32A5A1CB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sz w:val="24"/>
                <w:szCs w:val="24"/>
                <w:lang w:val="es-ES"/>
              </w:rPr>
            </w:pPr>
            <w:r w:rsidRPr="00D90E07">
              <w:rPr>
                <w:rFonts w:ascii="Lucida Sans" w:hAnsi="Lucida Sans"/>
                <w:sz w:val="24"/>
                <w:szCs w:val="24"/>
                <w:lang w:val="es-ES"/>
              </w:rPr>
              <w:t>&lt;##/##/##&gt;</w:t>
            </w:r>
          </w:p>
        </w:tc>
        <w:tc>
          <w:tcPr>
            <w:tcW w:w="1152" w:type="dxa"/>
            <w:vAlign w:val="center"/>
          </w:tcPr>
          <w:p w14:paraId="173CAEBB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sz w:val="24"/>
                <w:szCs w:val="24"/>
                <w:lang w:val="es-ES"/>
              </w:rPr>
            </w:pPr>
            <w:r w:rsidRPr="00D90E07">
              <w:rPr>
                <w:rFonts w:ascii="Lucida Sans" w:hAnsi="Lucida Sans"/>
                <w:sz w:val="24"/>
                <w:szCs w:val="24"/>
                <w:lang w:val="es-ES"/>
              </w:rPr>
              <w:t>&lt;#.#&gt;</w:t>
            </w:r>
          </w:p>
        </w:tc>
        <w:tc>
          <w:tcPr>
            <w:tcW w:w="3744" w:type="dxa"/>
            <w:vAlign w:val="center"/>
          </w:tcPr>
          <w:p w14:paraId="0E080870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sz w:val="24"/>
                <w:szCs w:val="24"/>
                <w:lang w:val="es-ES"/>
              </w:rPr>
            </w:pPr>
            <w:r w:rsidRPr="00D90E07">
              <w:rPr>
                <w:rFonts w:ascii="Lucida Sans" w:hAnsi="Lucida Sans"/>
                <w:sz w:val="24"/>
                <w:szCs w:val="24"/>
                <w:lang w:val="es-ES"/>
              </w:rPr>
              <w:t>&lt;Breve descripción&gt;</w:t>
            </w:r>
          </w:p>
        </w:tc>
        <w:tc>
          <w:tcPr>
            <w:tcW w:w="2304" w:type="dxa"/>
            <w:vAlign w:val="center"/>
          </w:tcPr>
          <w:p w14:paraId="6538759F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sz w:val="24"/>
                <w:szCs w:val="24"/>
                <w:lang w:val="it-IT"/>
              </w:rPr>
            </w:pPr>
            <w:r w:rsidRPr="00D90E07">
              <w:rPr>
                <w:rFonts w:ascii="Lucida Sans" w:hAnsi="Lucida Sans"/>
                <w:sz w:val="24"/>
                <w:szCs w:val="24"/>
                <w:lang w:val="it-IT"/>
              </w:rPr>
              <w:t>&lt;Inicial o iniciales&gt;</w:t>
            </w:r>
          </w:p>
        </w:tc>
      </w:tr>
      <w:tr w:rsidR="00E222E9" w:rsidRPr="00D90E07" w14:paraId="676BD4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4" w:type="dxa"/>
            <w:vAlign w:val="center"/>
          </w:tcPr>
          <w:p w14:paraId="5C7A9460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  <w:vAlign w:val="center"/>
          </w:tcPr>
          <w:p w14:paraId="659AFFAA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sz w:val="24"/>
                <w:szCs w:val="24"/>
                <w:lang w:val="es-ES"/>
              </w:rPr>
            </w:pPr>
          </w:p>
        </w:tc>
        <w:tc>
          <w:tcPr>
            <w:tcW w:w="3744" w:type="dxa"/>
            <w:vAlign w:val="center"/>
          </w:tcPr>
          <w:p w14:paraId="064EFFF7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vAlign w:val="center"/>
          </w:tcPr>
          <w:p w14:paraId="1FBE6D17" w14:textId="77777777" w:rsidR="00E222E9" w:rsidRPr="00D90E07" w:rsidRDefault="00E222E9" w:rsidP="006B1120">
            <w:pPr>
              <w:pStyle w:val="Tabletext"/>
              <w:spacing w:after="0" w:line="240" w:lineRule="auto"/>
              <w:jc w:val="center"/>
              <w:rPr>
                <w:rFonts w:ascii="Lucida Sans" w:hAnsi="Lucida Sans"/>
                <w:sz w:val="24"/>
                <w:szCs w:val="24"/>
                <w:lang w:val="it-IT"/>
              </w:rPr>
            </w:pPr>
          </w:p>
        </w:tc>
      </w:tr>
    </w:tbl>
    <w:p w14:paraId="2EBDBDF0" w14:textId="77777777" w:rsidR="00E222E9" w:rsidRPr="00D90E07" w:rsidRDefault="00E222E9" w:rsidP="00E222E9">
      <w:pPr>
        <w:rPr>
          <w:rFonts w:ascii="Lucida Sans" w:hAnsi="Lucida Sans"/>
        </w:rPr>
      </w:pPr>
    </w:p>
    <w:p w14:paraId="402C59BC" w14:textId="77777777" w:rsidR="00E222E9" w:rsidRPr="00D90E07" w:rsidRDefault="00E222E9" w:rsidP="00E222E9">
      <w:pPr>
        <w:rPr>
          <w:rFonts w:ascii="Lucida Sans" w:hAnsi="Lucida Sans"/>
        </w:rPr>
      </w:pPr>
    </w:p>
    <w:p w14:paraId="007B47F5" w14:textId="77777777" w:rsidR="00E222E9" w:rsidRPr="00D90E07" w:rsidRDefault="00E222E9" w:rsidP="00E222E9">
      <w:pPr>
        <w:rPr>
          <w:rFonts w:ascii="Lucida Sans" w:hAnsi="Lucida Sans"/>
        </w:rPr>
      </w:pPr>
    </w:p>
    <w:p w14:paraId="1484407F" w14:textId="77777777" w:rsidR="00E222E9" w:rsidRPr="00D90E07" w:rsidRDefault="00E222E9" w:rsidP="00E222E9">
      <w:pPr>
        <w:rPr>
          <w:rFonts w:ascii="Lucida Sans" w:hAnsi="Lucida Sans"/>
          <w:b/>
        </w:rPr>
      </w:pPr>
    </w:p>
    <w:p w14:paraId="30AB0E59" w14:textId="77777777" w:rsidR="00E222E9" w:rsidRPr="00D90E07" w:rsidRDefault="00E222E9" w:rsidP="00E222E9">
      <w:pPr>
        <w:rPr>
          <w:rFonts w:ascii="Lucida Sans" w:hAnsi="Lucida Sans"/>
          <w:b/>
        </w:rPr>
      </w:pPr>
    </w:p>
    <w:p w14:paraId="2D5232E1" w14:textId="77777777" w:rsidR="00E222E9" w:rsidRPr="00D90E07" w:rsidRDefault="00E222E9" w:rsidP="00E222E9">
      <w:pPr>
        <w:rPr>
          <w:rFonts w:ascii="Lucida Sans" w:hAnsi="Lucida Sans"/>
          <w:b/>
        </w:rPr>
      </w:pPr>
    </w:p>
    <w:p w14:paraId="4576A8F5" w14:textId="77777777" w:rsidR="00E222E9" w:rsidRPr="00D90E07" w:rsidRDefault="00E222E9" w:rsidP="00E222E9">
      <w:pPr>
        <w:rPr>
          <w:rFonts w:ascii="Lucida Sans" w:hAnsi="Lucida Sans"/>
          <w:b/>
        </w:rPr>
      </w:pPr>
    </w:p>
    <w:p w14:paraId="743C9E92" w14:textId="77777777" w:rsidR="00E222E9" w:rsidRPr="00D90E07" w:rsidRDefault="00E222E9" w:rsidP="00E222E9">
      <w:pPr>
        <w:rPr>
          <w:rFonts w:ascii="Lucida Sans" w:hAnsi="Lucida Sans"/>
        </w:rPr>
      </w:pPr>
    </w:p>
    <w:p w14:paraId="549C4E35" w14:textId="77777777" w:rsidR="00E222E9" w:rsidRPr="00D90E07" w:rsidRDefault="00E222E9" w:rsidP="00E222E9">
      <w:pPr>
        <w:rPr>
          <w:rFonts w:ascii="Lucida Sans" w:hAnsi="Lucida Sans"/>
        </w:rPr>
      </w:pPr>
    </w:p>
    <w:p w14:paraId="0B713B2C" w14:textId="77777777" w:rsidR="00E222E9" w:rsidRPr="00D90E07" w:rsidRDefault="00E222E9" w:rsidP="00E222E9">
      <w:pPr>
        <w:rPr>
          <w:rFonts w:ascii="Lucida Sans" w:hAnsi="Lucida Sans"/>
        </w:rPr>
      </w:pPr>
    </w:p>
    <w:p w14:paraId="11F7BA63" w14:textId="77777777" w:rsidR="00E222E9" w:rsidRPr="00D90E07" w:rsidRDefault="00E222E9" w:rsidP="00E222E9">
      <w:pPr>
        <w:rPr>
          <w:rFonts w:ascii="Lucida Sans" w:hAnsi="Lucida Sans"/>
        </w:rPr>
      </w:pPr>
    </w:p>
    <w:p w14:paraId="67B632AB" w14:textId="77777777" w:rsidR="00E222E9" w:rsidRPr="00D90E07" w:rsidRDefault="00E222E9" w:rsidP="00E222E9">
      <w:pPr>
        <w:rPr>
          <w:rFonts w:ascii="Lucida Sans" w:hAnsi="Lucida Sans"/>
        </w:rPr>
      </w:pPr>
    </w:p>
    <w:p w14:paraId="53C2A7A1" w14:textId="77777777" w:rsidR="00E222E9" w:rsidRPr="00D90E07" w:rsidRDefault="00E222E9" w:rsidP="00E222E9">
      <w:pPr>
        <w:rPr>
          <w:rFonts w:ascii="Lucida Sans" w:hAnsi="Lucida Sans"/>
        </w:rPr>
      </w:pPr>
    </w:p>
    <w:p w14:paraId="6DA5BFB3" w14:textId="77777777" w:rsidR="00E222E9" w:rsidRPr="00D90E07" w:rsidRDefault="00E222E9" w:rsidP="00E222E9">
      <w:pPr>
        <w:rPr>
          <w:rFonts w:ascii="Lucida Sans" w:hAnsi="Lucida Sans"/>
        </w:rPr>
      </w:pPr>
    </w:p>
    <w:p w14:paraId="0AB82BAB" w14:textId="77777777" w:rsidR="00E222E9" w:rsidRPr="00D90E07" w:rsidRDefault="00E222E9" w:rsidP="00E222E9">
      <w:pPr>
        <w:rPr>
          <w:rFonts w:ascii="Lucida Sans" w:hAnsi="Lucida Sans"/>
        </w:rPr>
      </w:pPr>
    </w:p>
    <w:p w14:paraId="566FF97D" w14:textId="77777777" w:rsidR="00E222E9" w:rsidRPr="00D90E07" w:rsidRDefault="00E222E9" w:rsidP="00E222E9">
      <w:pPr>
        <w:rPr>
          <w:rFonts w:ascii="Lucida Sans" w:hAnsi="Lucida Sans"/>
        </w:rPr>
      </w:pPr>
    </w:p>
    <w:p w14:paraId="20C31D5C" w14:textId="77777777" w:rsidR="00E222E9" w:rsidRPr="00D90E07" w:rsidRDefault="00E222E9" w:rsidP="00E222E9">
      <w:pPr>
        <w:rPr>
          <w:rFonts w:ascii="Lucida Sans" w:hAnsi="Lucida Sans"/>
        </w:rPr>
      </w:pPr>
    </w:p>
    <w:p w14:paraId="784A09F1" w14:textId="77777777" w:rsidR="00E222E9" w:rsidRPr="00D90E07" w:rsidRDefault="00E222E9" w:rsidP="00E222E9">
      <w:pPr>
        <w:rPr>
          <w:rFonts w:ascii="Lucida Sans" w:hAnsi="Lucida Sans"/>
        </w:rPr>
      </w:pPr>
    </w:p>
    <w:p w14:paraId="4B6C533E" w14:textId="77777777" w:rsidR="00E222E9" w:rsidRPr="00D90E07" w:rsidRDefault="00E222E9" w:rsidP="00E222E9">
      <w:pPr>
        <w:rPr>
          <w:rFonts w:ascii="Lucida Sans" w:hAnsi="Lucida Sans"/>
        </w:rPr>
      </w:pPr>
    </w:p>
    <w:p w14:paraId="15C2528F" w14:textId="77777777" w:rsidR="00E222E9" w:rsidRPr="00D90E07" w:rsidRDefault="00E222E9" w:rsidP="00E222E9">
      <w:pPr>
        <w:rPr>
          <w:rFonts w:ascii="Lucida Sans" w:hAnsi="Lucida Sans"/>
        </w:rPr>
      </w:pPr>
    </w:p>
    <w:p w14:paraId="5AE5F40A" w14:textId="77777777" w:rsidR="00E222E9" w:rsidRPr="00D90E07" w:rsidRDefault="00E222E9" w:rsidP="00E222E9">
      <w:pPr>
        <w:rPr>
          <w:rFonts w:ascii="Lucida Sans" w:hAnsi="Lucida Sans"/>
        </w:rPr>
      </w:pPr>
    </w:p>
    <w:p w14:paraId="42D01766" w14:textId="77777777" w:rsidR="00E222E9" w:rsidRPr="00D90E07" w:rsidRDefault="00E222E9" w:rsidP="00E222E9">
      <w:pPr>
        <w:rPr>
          <w:rFonts w:ascii="Lucida Sans" w:hAnsi="Lucida Sans"/>
        </w:rPr>
      </w:pPr>
    </w:p>
    <w:p w14:paraId="441E6FE2" w14:textId="77777777" w:rsidR="00E222E9" w:rsidRPr="00D90E07" w:rsidRDefault="00E222E9" w:rsidP="00E222E9">
      <w:pPr>
        <w:rPr>
          <w:rFonts w:ascii="Lucida Sans" w:hAnsi="Lucida Sans"/>
        </w:rPr>
      </w:pPr>
    </w:p>
    <w:p w14:paraId="5EB7040C" w14:textId="77777777" w:rsidR="00E222E9" w:rsidRPr="00D90E07" w:rsidRDefault="00E222E9" w:rsidP="00E222E9">
      <w:pPr>
        <w:rPr>
          <w:rFonts w:ascii="Lucida Sans" w:hAnsi="Lucida Sans"/>
        </w:rPr>
      </w:pPr>
    </w:p>
    <w:p w14:paraId="2E231D1F" w14:textId="77777777" w:rsidR="00E222E9" w:rsidRPr="00D90E07" w:rsidRDefault="00E222E9" w:rsidP="00E222E9">
      <w:pPr>
        <w:rPr>
          <w:rFonts w:ascii="Lucida Sans" w:hAnsi="Lucida Sans"/>
        </w:rPr>
      </w:pPr>
    </w:p>
    <w:p w14:paraId="14210329" w14:textId="77777777" w:rsidR="00E222E9" w:rsidRPr="00D90E07" w:rsidRDefault="00E222E9" w:rsidP="00E222E9">
      <w:pPr>
        <w:rPr>
          <w:rFonts w:ascii="Lucida Sans" w:hAnsi="Lucida Sans"/>
        </w:rPr>
      </w:pPr>
    </w:p>
    <w:p w14:paraId="5182E7A7" w14:textId="77777777" w:rsidR="00E222E9" w:rsidRPr="00D90E07" w:rsidRDefault="00E222E9" w:rsidP="00E222E9">
      <w:pPr>
        <w:rPr>
          <w:rFonts w:ascii="Lucida Sans" w:hAnsi="Lucida Sans"/>
        </w:rPr>
      </w:pPr>
    </w:p>
    <w:p w14:paraId="25FDCE82" w14:textId="77777777" w:rsidR="00E222E9" w:rsidRPr="00D90E07" w:rsidRDefault="00E222E9" w:rsidP="00E222E9">
      <w:pPr>
        <w:rPr>
          <w:rFonts w:ascii="Lucida Sans" w:hAnsi="Lucida Sans"/>
        </w:rPr>
      </w:pPr>
    </w:p>
    <w:p w14:paraId="14E806BA" w14:textId="77777777" w:rsidR="00E222E9" w:rsidRPr="00D90E07" w:rsidRDefault="00E222E9" w:rsidP="00E222E9">
      <w:pPr>
        <w:rPr>
          <w:rFonts w:ascii="Lucida Sans" w:hAnsi="Lucida Sans"/>
        </w:rPr>
      </w:pPr>
    </w:p>
    <w:p w14:paraId="2456DB93" w14:textId="77777777" w:rsidR="00E222E9" w:rsidRPr="00D90E07" w:rsidRDefault="00E222E9" w:rsidP="00E222E9">
      <w:pPr>
        <w:rPr>
          <w:rFonts w:ascii="Lucida Sans" w:hAnsi="Lucida Sans"/>
        </w:rPr>
      </w:pPr>
    </w:p>
    <w:p w14:paraId="33324D40" w14:textId="77777777" w:rsidR="00E222E9" w:rsidRPr="00D90E07" w:rsidRDefault="00E222E9" w:rsidP="00E222E9">
      <w:pPr>
        <w:rPr>
          <w:rFonts w:ascii="Lucida Sans" w:hAnsi="Lucida Sans"/>
        </w:rPr>
      </w:pPr>
    </w:p>
    <w:p w14:paraId="2BCA6898" w14:textId="77777777" w:rsidR="00E222E9" w:rsidRPr="00D90E07" w:rsidRDefault="00E222E9" w:rsidP="00E222E9">
      <w:pPr>
        <w:rPr>
          <w:rFonts w:ascii="Lucida Sans" w:hAnsi="Lucida Sans"/>
        </w:rPr>
      </w:pPr>
    </w:p>
    <w:p w14:paraId="0F1B489E" w14:textId="77777777" w:rsidR="00E222E9" w:rsidRPr="00D90E07" w:rsidRDefault="00E222E9" w:rsidP="00E222E9">
      <w:pPr>
        <w:rPr>
          <w:rFonts w:ascii="Lucida Sans" w:hAnsi="Lucida Sans"/>
        </w:rPr>
      </w:pPr>
    </w:p>
    <w:p w14:paraId="24BD8E1F" w14:textId="77777777" w:rsidR="00E222E9" w:rsidRPr="00D90E07" w:rsidRDefault="00E222E9" w:rsidP="00E222E9">
      <w:pPr>
        <w:rPr>
          <w:rFonts w:ascii="Lucida Sans" w:hAnsi="Lucida Sans"/>
        </w:rPr>
      </w:pPr>
    </w:p>
    <w:p w14:paraId="170201FF" w14:textId="77777777" w:rsidR="00E222E9" w:rsidRPr="00D90E07" w:rsidRDefault="00E222E9" w:rsidP="00E222E9">
      <w:pPr>
        <w:rPr>
          <w:rFonts w:ascii="Lucida Sans" w:hAnsi="Lucida Sans"/>
        </w:rPr>
      </w:pPr>
    </w:p>
    <w:p w14:paraId="43135918" w14:textId="77777777" w:rsidR="00E222E9" w:rsidRPr="00D90E07" w:rsidRDefault="00E222E9" w:rsidP="00E222E9">
      <w:pPr>
        <w:rPr>
          <w:rFonts w:ascii="Lucida Sans" w:hAnsi="Lucida Sans"/>
        </w:rPr>
      </w:pPr>
    </w:p>
    <w:p w14:paraId="584DD62B" w14:textId="77777777" w:rsidR="00E222E9" w:rsidRPr="00D90E07" w:rsidRDefault="00E222E9" w:rsidP="00E222E9">
      <w:pPr>
        <w:rPr>
          <w:rFonts w:ascii="Lucida Sans" w:hAnsi="Lucida Sans"/>
        </w:rPr>
      </w:pPr>
    </w:p>
    <w:p w14:paraId="3D1E1167" w14:textId="77777777" w:rsidR="00E222E9" w:rsidRPr="00D90E07" w:rsidRDefault="00E222E9" w:rsidP="00E222E9">
      <w:pPr>
        <w:rPr>
          <w:rFonts w:ascii="Lucida Sans" w:hAnsi="Lucida Sans"/>
        </w:rPr>
      </w:pPr>
    </w:p>
    <w:p w14:paraId="458E77D5" w14:textId="77777777" w:rsidR="00E222E9" w:rsidRPr="00D90E07" w:rsidRDefault="00E222E9" w:rsidP="00E222E9">
      <w:pPr>
        <w:rPr>
          <w:rFonts w:ascii="Lucida Sans" w:hAnsi="Lucida Sans"/>
        </w:rPr>
      </w:pPr>
    </w:p>
    <w:p w14:paraId="0597F0F0" w14:textId="77777777" w:rsidR="00E222E9" w:rsidRPr="00D90E07" w:rsidRDefault="00E222E9" w:rsidP="00E222E9">
      <w:pPr>
        <w:rPr>
          <w:rFonts w:ascii="Lucida Sans" w:hAnsi="Lucida Sans"/>
        </w:rPr>
      </w:pPr>
    </w:p>
    <w:p w14:paraId="3102D066" w14:textId="77777777" w:rsidR="00E222E9" w:rsidRPr="00D90E07" w:rsidRDefault="00E222E9" w:rsidP="00E222E9">
      <w:pPr>
        <w:rPr>
          <w:rFonts w:ascii="Lucida Sans" w:hAnsi="Lucida Sans"/>
        </w:rPr>
      </w:pPr>
    </w:p>
    <w:p w14:paraId="5401AF25" w14:textId="77777777" w:rsidR="00E222E9" w:rsidRPr="00D90E07" w:rsidRDefault="00E222E9" w:rsidP="00E222E9">
      <w:pPr>
        <w:rPr>
          <w:rFonts w:ascii="Lucida Sans" w:hAnsi="Lucida Sans"/>
        </w:rPr>
      </w:pPr>
    </w:p>
    <w:p w14:paraId="5FA91354" w14:textId="77777777" w:rsidR="00E222E9" w:rsidRPr="00D90E07" w:rsidRDefault="00E222E9" w:rsidP="00E222E9">
      <w:pPr>
        <w:rPr>
          <w:rFonts w:ascii="Lucida Sans" w:hAnsi="Lucida Sans"/>
        </w:rPr>
        <w:sectPr w:rsidR="00E222E9" w:rsidRPr="00D90E0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576523" w14:textId="77777777" w:rsidR="00E222E9" w:rsidRPr="00D90E07" w:rsidRDefault="00E222E9" w:rsidP="00E222E9">
      <w:pPr>
        <w:jc w:val="center"/>
        <w:outlineLvl w:val="0"/>
        <w:rPr>
          <w:rFonts w:ascii="Lucida Sans" w:hAnsi="Lucida Sans"/>
          <w:b/>
          <w:caps/>
          <w:noProof/>
          <w:sz w:val="28"/>
        </w:rPr>
      </w:pPr>
      <w:r w:rsidRPr="00D90E07">
        <w:rPr>
          <w:rFonts w:ascii="Lucida Sans" w:hAnsi="Lucida Sans"/>
          <w:b/>
          <w:caps/>
          <w:noProof/>
          <w:sz w:val="28"/>
        </w:rPr>
        <w:lastRenderedPageBreak/>
        <w:t xml:space="preserve">ESTANDARIZACION </w:t>
      </w:r>
    </w:p>
    <w:p w14:paraId="57CFF7EF" w14:textId="77777777" w:rsidR="00E222E9" w:rsidRPr="00D90E07" w:rsidRDefault="00E222E9" w:rsidP="00E222E9">
      <w:pPr>
        <w:jc w:val="center"/>
        <w:rPr>
          <w:rFonts w:ascii="Lucida Sans" w:hAnsi="Lucida Sans"/>
          <w:b/>
          <w:caps/>
          <w:noProof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1697"/>
        <w:gridCol w:w="1670"/>
        <w:gridCol w:w="1688"/>
        <w:gridCol w:w="1723"/>
      </w:tblGrid>
      <w:tr w:rsidR="00E222E9" w:rsidRPr="00D90E07" w14:paraId="0BE6B1E5" w14:textId="77777777">
        <w:trPr>
          <w:jc w:val="center"/>
        </w:trPr>
        <w:tc>
          <w:tcPr>
            <w:tcW w:w="1744" w:type="dxa"/>
            <w:vAlign w:val="center"/>
          </w:tcPr>
          <w:p w14:paraId="60676E5A" w14:textId="77777777" w:rsidR="00E222E9" w:rsidRPr="00D90E07" w:rsidRDefault="00E222E9" w:rsidP="00213A6C">
            <w:pPr>
              <w:jc w:val="center"/>
              <w:outlineLvl w:val="1"/>
              <w:rPr>
                <w:rFonts w:ascii="Lucida Sans" w:hAnsi="Lucida Sans"/>
                <w:b/>
                <w:noProof/>
                <w:u w:val="single"/>
              </w:rPr>
            </w:pPr>
          </w:p>
        </w:tc>
        <w:tc>
          <w:tcPr>
            <w:tcW w:w="1744" w:type="dxa"/>
            <w:vAlign w:val="center"/>
          </w:tcPr>
          <w:p w14:paraId="7B016D6D" w14:textId="77777777" w:rsidR="00E222E9" w:rsidRPr="00D90E07" w:rsidRDefault="00E222E9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Tamaño</w:t>
            </w:r>
          </w:p>
        </w:tc>
        <w:tc>
          <w:tcPr>
            <w:tcW w:w="1744" w:type="dxa"/>
            <w:vAlign w:val="center"/>
          </w:tcPr>
          <w:p w14:paraId="00CFDCAC" w14:textId="77777777" w:rsidR="00E222E9" w:rsidRPr="00D90E07" w:rsidRDefault="00E222E9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Tipo</w:t>
            </w:r>
          </w:p>
        </w:tc>
        <w:tc>
          <w:tcPr>
            <w:tcW w:w="1744" w:type="dxa"/>
            <w:vAlign w:val="center"/>
          </w:tcPr>
          <w:p w14:paraId="41515F84" w14:textId="77777777" w:rsidR="00E222E9" w:rsidRPr="00D90E07" w:rsidRDefault="00E222E9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Estilo</w:t>
            </w:r>
          </w:p>
        </w:tc>
        <w:tc>
          <w:tcPr>
            <w:tcW w:w="1744" w:type="dxa"/>
            <w:vAlign w:val="center"/>
          </w:tcPr>
          <w:p w14:paraId="69CA2B29" w14:textId="77777777" w:rsidR="00E222E9" w:rsidRPr="00D90E07" w:rsidRDefault="00E222E9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Alineación</w:t>
            </w:r>
          </w:p>
        </w:tc>
      </w:tr>
      <w:tr w:rsidR="00D90E07" w:rsidRPr="00D90E07" w14:paraId="4CFB1927" w14:textId="77777777" w:rsidTr="0076643B">
        <w:trPr>
          <w:jc w:val="center"/>
        </w:trPr>
        <w:tc>
          <w:tcPr>
            <w:tcW w:w="1744" w:type="dxa"/>
            <w:vAlign w:val="center"/>
          </w:tcPr>
          <w:p w14:paraId="2C43442E" w14:textId="77777777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b/>
                <w:sz w:val="28"/>
                <w:szCs w:val="28"/>
              </w:rPr>
              <w:t>TITULO</w:t>
            </w:r>
          </w:p>
        </w:tc>
        <w:tc>
          <w:tcPr>
            <w:tcW w:w="1744" w:type="dxa"/>
            <w:vAlign w:val="center"/>
          </w:tcPr>
          <w:p w14:paraId="2B9B7613" w14:textId="77777777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14</w:t>
            </w:r>
          </w:p>
        </w:tc>
        <w:tc>
          <w:tcPr>
            <w:tcW w:w="1744" w:type="dxa"/>
          </w:tcPr>
          <w:p w14:paraId="060D76D2" w14:textId="231AE526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8223D1">
              <w:t>Lucida Sans</w:t>
            </w:r>
          </w:p>
        </w:tc>
        <w:tc>
          <w:tcPr>
            <w:tcW w:w="1744" w:type="dxa"/>
            <w:vAlign w:val="center"/>
          </w:tcPr>
          <w:p w14:paraId="4D940771" w14:textId="77777777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Negrilla</w:t>
            </w:r>
          </w:p>
        </w:tc>
        <w:tc>
          <w:tcPr>
            <w:tcW w:w="1744" w:type="dxa"/>
            <w:vAlign w:val="center"/>
          </w:tcPr>
          <w:p w14:paraId="42EE59E2" w14:textId="77777777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Centrado</w:t>
            </w:r>
          </w:p>
        </w:tc>
      </w:tr>
      <w:tr w:rsidR="00D90E07" w:rsidRPr="00D90E07" w14:paraId="4E4674F5" w14:textId="77777777" w:rsidTr="0076643B">
        <w:trPr>
          <w:jc w:val="center"/>
        </w:trPr>
        <w:tc>
          <w:tcPr>
            <w:tcW w:w="1744" w:type="dxa"/>
            <w:vAlign w:val="center"/>
          </w:tcPr>
          <w:p w14:paraId="5800D624" w14:textId="77777777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b/>
                <w:sz w:val="28"/>
                <w:szCs w:val="28"/>
              </w:rPr>
            </w:pPr>
            <w:r w:rsidRPr="00D90E07">
              <w:rPr>
                <w:rFonts w:ascii="Lucida Sans" w:hAnsi="Lucida Sans"/>
                <w:b/>
              </w:rPr>
              <w:t>Subtítulo</w:t>
            </w:r>
          </w:p>
        </w:tc>
        <w:tc>
          <w:tcPr>
            <w:tcW w:w="1744" w:type="dxa"/>
            <w:vAlign w:val="center"/>
          </w:tcPr>
          <w:p w14:paraId="33240F47" w14:textId="77777777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12</w:t>
            </w:r>
          </w:p>
        </w:tc>
        <w:tc>
          <w:tcPr>
            <w:tcW w:w="1744" w:type="dxa"/>
          </w:tcPr>
          <w:p w14:paraId="096AD55D" w14:textId="74713D1D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8223D1">
              <w:t>Lucida Sans</w:t>
            </w:r>
          </w:p>
        </w:tc>
        <w:tc>
          <w:tcPr>
            <w:tcW w:w="1744" w:type="dxa"/>
            <w:vAlign w:val="center"/>
          </w:tcPr>
          <w:p w14:paraId="6287F799" w14:textId="77777777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Negrilla</w:t>
            </w:r>
          </w:p>
        </w:tc>
        <w:tc>
          <w:tcPr>
            <w:tcW w:w="1744" w:type="dxa"/>
            <w:vAlign w:val="center"/>
          </w:tcPr>
          <w:p w14:paraId="153285DF" w14:textId="77777777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Izquierda</w:t>
            </w:r>
          </w:p>
        </w:tc>
      </w:tr>
      <w:tr w:rsidR="00D90E07" w:rsidRPr="00D90E07" w14:paraId="5D07CC80" w14:textId="77777777" w:rsidTr="0076643B">
        <w:trPr>
          <w:jc w:val="center"/>
        </w:trPr>
        <w:tc>
          <w:tcPr>
            <w:tcW w:w="1744" w:type="dxa"/>
            <w:vAlign w:val="center"/>
          </w:tcPr>
          <w:p w14:paraId="0001B6A5" w14:textId="77777777" w:rsidR="00D90E07" w:rsidRPr="00D90E07" w:rsidRDefault="00D90E07" w:rsidP="00D90E07">
            <w:pPr>
              <w:jc w:val="center"/>
              <w:rPr>
                <w:rFonts w:ascii="Lucida Sans" w:hAnsi="Lucida Sans"/>
                <w:b/>
              </w:rPr>
            </w:pPr>
            <w:r w:rsidRPr="00D90E07">
              <w:rPr>
                <w:rFonts w:ascii="Lucida Sans" w:hAnsi="Lucida Sans"/>
              </w:rPr>
              <w:t>Párrafo o texto cualquiera</w:t>
            </w:r>
          </w:p>
        </w:tc>
        <w:tc>
          <w:tcPr>
            <w:tcW w:w="1744" w:type="dxa"/>
            <w:vAlign w:val="center"/>
          </w:tcPr>
          <w:p w14:paraId="5CC89109" w14:textId="77777777" w:rsidR="00D90E07" w:rsidRPr="00D90E07" w:rsidRDefault="00D90E07" w:rsidP="00D90E07">
            <w:pPr>
              <w:jc w:val="center"/>
              <w:outlineLvl w:val="1"/>
              <w:rPr>
                <w:noProof/>
              </w:rPr>
            </w:pPr>
            <w:r w:rsidRPr="00D90E07">
              <w:rPr>
                <w:noProof/>
              </w:rPr>
              <w:t>12</w:t>
            </w:r>
          </w:p>
        </w:tc>
        <w:tc>
          <w:tcPr>
            <w:tcW w:w="1744" w:type="dxa"/>
          </w:tcPr>
          <w:p w14:paraId="1570EFD9" w14:textId="464AEF34" w:rsidR="00D90E07" w:rsidRPr="00D90E07" w:rsidRDefault="00D90E07" w:rsidP="00D90E07">
            <w:pPr>
              <w:jc w:val="center"/>
              <w:outlineLvl w:val="1"/>
              <w:rPr>
                <w:noProof/>
              </w:rPr>
            </w:pPr>
            <w:r w:rsidRPr="00D90E07">
              <w:t>Times New Roman</w:t>
            </w:r>
          </w:p>
        </w:tc>
        <w:tc>
          <w:tcPr>
            <w:tcW w:w="1744" w:type="dxa"/>
            <w:vAlign w:val="center"/>
          </w:tcPr>
          <w:p w14:paraId="28AE168C" w14:textId="77777777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-</w:t>
            </w:r>
          </w:p>
        </w:tc>
        <w:tc>
          <w:tcPr>
            <w:tcW w:w="1744" w:type="dxa"/>
            <w:vAlign w:val="center"/>
          </w:tcPr>
          <w:p w14:paraId="39A3D3F9" w14:textId="77777777" w:rsidR="00D90E07" w:rsidRPr="00D90E07" w:rsidRDefault="00D90E07" w:rsidP="00D90E07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Justificado</w:t>
            </w:r>
          </w:p>
        </w:tc>
      </w:tr>
    </w:tbl>
    <w:p w14:paraId="0F3D2A90" w14:textId="77777777" w:rsidR="00E222E9" w:rsidRPr="00D90E07" w:rsidRDefault="00E222E9" w:rsidP="00E222E9">
      <w:pPr>
        <w:jc w:val="both"/>
        <w:outlineLvl w:val="1"/>
        <w:rPr>
          <w:rFonts w:ascii="Lucida Sans" w:hAnsi="Lucida Sans"/>
          <w:noProof/>
        </w:rPr>
      </w:pPr>
    </w:p>
    <w:p w14:paraId="3896848B" w14:textId="77777777" w:rsidR="00E222E9" w:rsidRPr="00D90E07" w:rsidRDefault="00E222E9" w:rsidP="00E222E9">
      <w:pPr>
        <w:jc w:val="both"/>
        <w:outlineLvl w:val="1"/>
        <w:rPr>
          <w:rFonts w:ascii="Lucida Sans" w:hAnsi="Lucida Sans"/>
          <w:b/>
          <w:noProof/>
          <w:u w:val="single"/>
        </w:rPr>
      </w:pPr>
    </w:p>
    <w:p w14:paraId="0167A51D" w14:textId="77777777" w:rsidR="00E222E9" w:rsidRPr="00D90E07" w:rsidRDefault="00E222E9" w:rsidP="00E222E9">
      <w:pPr>
        <w:jc w:val="both"/>
        <w:outlineLvl w:val="1"/>
        <w:rPr>
          <w:rFonts w:ascii="Lucida Sans" w:hAnsi="Lucida Sans"/>
          <w:b/>
          <w:noProof/>
          <w:u w:val="single"/>
        </w:rPr>
      </w:pPr>
    </w:p>
    <w:p w14:paraId="0035EA22" w14:textId="77777777" w:rsidR="00E222E9" w:rsidRPr="00D90E07" w:rsidRDefault="000A3303" w:rsidP="000A3303">
      <w:pPr>
        <w:outlineLvl w:val="1"/>
        <w:rPr>
          <w:rFonts w:ascii="Lucida Sans" w:hAnsi="Lucida Sans"/>
          <w:b/>
        </w:rPr>
      </w:pPr>
      <w:r w:rsidRPr="00D90E07">
        <w:rPr>
          <w:rFonts w:ascii="Lucida Sans" w:hAnsi="Lucida Sans"/>
          <w:b/>
        </w:rPr>
        <w:t>Viñetas</w:t>
      </w:r>
    </w:p>
    <w:p w14:paraId="2F63CE5B" w14:textId="77777777" w:rsidR="00E222E9" w:rsidRPr="00D90E07" w:rsidRDefault="00E222E9" w:rsidP="00E222E9">
      <w:pPr>
        <w:jc w:val="both"/>
        <w:rPr>
          <w:rFonts w:ascii="Lucida Sans" w:hAnsi="Lucida Sans"/>
          <w:b/>
          <w:noProof/>
        </w:rPr>
      </w:pPr>
    </w:p>
    <w:p w14:paraId="22F03A49" w14:textId="77777777" w:rsidR="00E222E9" w:rsidRPr="00D90E07" w:rsidRDefault="00E222E9" w:rsidP="00E222E9">
      <w:pPr>
        <w:numPr>
          <w:ilvl w:val="0"/>
          <w:numId w:val="8"/>
        </w:numPr>
        <w:jc w:val="both"/>
        <w:outlineLvl w:val="2"/>
        <w:rPr>
          <w:rFonts w:ascii="Lucida Sans" w:hAnsi="Lucida Sans"/>
          <w:noProof/>
        </w:rPr>
      </w:pPr>
      <w:r w:rsidRPr="00D90E07">
        <w:rPr>
          <w:rFonts w:ascii="Lucida Sans" w:hAnsi="Lucida Sans"/>
          <w:noProof/>
        </w:rPr>
        <w:t>Xxxxx</w:t>
      </w:r>
    </w:p>
    <w:p w14:paraId="74F8B997" w14:textId="77777777" w:rsidR="00E222E9" w:rsidRPr="00D90E07" w:rsidRDefault="00E222E9" w:rsidP="00E222E9">
      <w:pPr>
        <w:numPr>
          <w:ilvl w:val="1"/>
          <w:numId w:val="8"/>
        </w:numPr>
        <w:jc w:val="both"/>
        <w:outlineLvl w:val="2"/>
        <w:rPr>
          <w:rFonts w:ascii="Lucida Sans" w:hAnsi="Lucida Sans"/>
          <w:noProof/>
        </w:rPr>
      </w:pPr>
      <w:r w:rsidRPr="00D90E07">
        <w:rPr>
          <w:rFonts w:ascii="Lucida Sans" w:hAnsi="Lucida Sans"/>
          <w:noProof/>
        </w:rPr>
        <w:t>Xxxxx</w:t>
      </w:r>
    </w:p>
    <w:p w14:paraId="04F4C31B" w14:textId="77777777" w:rsidR="00E222E9" w:rsidRPr="00D90E07" w:rsidRDefault="00E222E9" w:rsidP="00E222E9">
      <w:pPr>
        <w:numPr>
          <w:ilvl w:val="2"/>
          <w:numId w:val="8"/>
        </w:numPr>
        <w:jc w:val="both"/>
        <w:outlineLvl w:val="2"/>
        <w:rPr>
          <w:rFonts w:ascii="Lucida Sans" w:hAnsi="Lucida Sans"/>
          <w:noProof/>
        </w:rPr>
      </w:pPr>
      <w:r w:rsidRPr="00D90E07">
        <w:rPr>
          <w:rFonts w:ascii="Lucida Sans" w:hAnsi="Lucida Sans"/>
          <w:noProof/>
        </w:rPr>
        <w:t>Xxxxx</w:t>
      </w:r>
    </w:p>
    <w:p w14:paraId="3CED8FFE" w14:textId="77777777" w:rsidR="00E222E9" w:rsidRPr="00D90E07" w:rsidRDefault="00E222E9" w:rsidP="00E222E9">
      <w:pPr>
        <w:ind w:left="720"/>
        <w:jc w:val="both"/>
        <w:outlineLvl w:val="2"/>
        <w:rPr>
          <w:rFonts w:ascii="Lucida Sans" w:hAnsi="Lucida Sans"/>
          <w:noProof/>
        </w:rPr>
      </w:pPr>
      <w:r w:rsidRPr="00D90E07">
        <w:rPr>
          <w:rFonts w:ascii="Lucida Sans" w:hAnsi="Lucida Sans"/>
          <w:noProof/>
        </w:rPr>
        <w:t>&lt;En caso de requerirse numeración se utilizará&gt;</w:t>
      </w:r>
    </w:p>
    <w:p w14:paraId="00B9CB0F" w14:textId="77777777" w:rsidR="00E222E9" w:rsidRPr="00D90E07" w:rsidRDefault="00E222E9" w:rsidP="00E222E9">
      <w:pPr>
        <w:ind w:left="720"/>
        <w:jc w:val="both"/>
        <w:outlineLvl w:val="2"/>
        <w:rPr>
          <w:rFonts w:ascii="Lucida Sans" w:hAnsi="Lucida Sans"/>
          <w:noProof/>
        </w:rPr>
      </w:pPr>
    </w:p>
    <w:p w14:paraId="72AFB25F" w14:textId="77777777" w:rsidR="00E222E9" w:rsidRPr="00D90E07" w:rsidRDefault="00E222E9" w:rsidP="00E222E9">
      <w:pPr>
        <w:numPr>
          <w:ilvl w:val="0"/>
          <w:numId w:val="9"/>
        </w:numPr>
        <w:tabs>
          <w:tab w:val="clear" w:pos="1428"/>
          <w:tab w:val="num" w:pos="1080"/>
        </w:tabs>
        <w:ind w:hanging="708"/>
        <w:jc w:val="both"/>
        <w:outlineLvl w:val="2"/>
        <w:rPr>
          <w:rFonts w:ascii="Lucida Sans" w:hAnsi="Lucida Sans"/>
          <w:noProof/>
        </w:rPr>
      </w:pPr>
      <w:r w:rsidRPr="00D90E07">
        <w:rPr>
          <w:rFonts w:ascii="Lucida Sans" w:hAnsi="Lucida Sans"/>
          <w:noProof/>
        </w:rPr>
        <w:t>Xxxxx</w:t>
      </w:r>
    </w:p>
    <w:p w14:paraId="595AE1FE" w14:textId="77777777" w:rsidR="00E222E9" w:rsidRPr="00D90E07" w:rsidRDefault="00E222E9" w:rsidP="00E222E9">
      <w:pPr>
        <w:numPr>
          <w:ilvl w:val="1"/>
          <w:numId w:val="9"/>
        </w:numPr>
        <w:jc w:val="both"/>
        <w:outlineLvl w:val="2"/>
        <w:rPr>
          <w:rFonts w:ascii="Lucida Sans" w:hAnsi="Lucida Sans"/>
          <w:noProof/>
        </w:rPr>
      </w:pPr>
      <w:r w:rsidRPr="00D90E07">
        <w:rPr>
          <w:rFonts w:ascii="Lucida Sans" w:hAnsi="Lucida Sans"/>
          <w:noProof/>
        </w:rPr>
        <w:t>Xxxxx</w:t>
      </w:r>
    </w:p>
    <w:p w14:paraId="0E9CBFD8" w14:textId="77777777" w:rsidR="00E222E9" w:rsidRPr="00D90E07" w:rsidRDefault="00E222E9" w:rsidP="00E222E9">
      <w:pPr>
        <w:numPr>
          <w:ilvl w:val="2"/>
          <w:numId w:val="9"/>
        </w:numPr>
        <w:jc w:val="both"/>
        <w:outlineLvl w:val="2"/>
        <w:rPr>
          <w:rFonts w:ascii="Lucida Sans" w:hAnsi="Lucida Sans"/>
          <w:noProof/>
        </w:rPr>
      </w:pPr>
      <w:r w:rsidRPr="00D90E07">
        <w:rPr>
          <w:rFonts w:ascii="Lucida Sans" w:hAnsi="Lucida Sans"/>
          <w:noProof/>
        </w:rPr>
        <w:t>Xxxxx</w:t>
      </w:r>
    </w:p>
    <w:p w14:paraId="2E786A88" w14:textId="77777777" w:rsidR="00E222E9" w:rsidRPr="00D90E07" w:rsidRDefault="00E222E9" w:rsidP="00E222E9">
      <w:pPr>
        <w:ind w:left="720"/>
        <w:jc w:val="both"/>
        <w:outlineLvl w:val="2"/>
        <w:rPr>
          <w:rFonts w:ascii="Lucida Sans" w:hAnsi="Lucida Sans"/>
          <w:noProof/>
        </w:rPr>
      </w:pPr>
    </w:p>
    <w:p w14:paraId="5C9BAB90" w14:textId="77777777" w:rsidR="00E222E9" w:rsidRPr="00D90E07" w:rsidRDefault="00E222E9" w:rsidP="00E222E9">
      <w:pPr>
        <w:ind w:left="360"/>
        <w:jc w:val="both"/>
        <w:outlineLvl w:val="1"/>
        <w:rPr>
          <w:rFonts w:ascii="Lucida Sans" w:hAnsi="Lucida Sans"/>
          <w:b/>
          <w:i/>
          <w:noProof/>
          <w:sz w:val="22"/>
          <w:szCs w:val="22"/>
        </w:rPr>
      </w:pPr>
    </w:p>
    <w:p w14:paraId="5B118A14" w14:textId="77777777" w:rsidR="000A2A72" w:rsidRPr="00D90E07" w:rsidRDefault="00D265BE" w:rsidP="000A2A72">
      <w:pPr>
        <w:rPr>
          <w:rFonts w:ascii="Lucida Sans" w:hAnsi="Lucida Sans"/>
          <w:b/>
        </w:rPr>
      </w:pPr>
      <w:r w:rsidRPr="00D90E07">
        <w:rPr>
          <w:rFonts w:ascii="Lucida Sans" w:hAnsi="Lucida Sans"/>
          <w:b/>
        </w:rPr>
        <w:t>Rotulación de Gráficos</w:t>
      </w:r>
    </w:p>
    <w:p w14:paraId="4AEB0824" w14:textId="77777777" w:rsidR="000A2A72" w:rsidRPr="00D90E07" w:rsidRDefault="000A2A72" w:rsidP="000A2A72">
      <w:pPr>
        <w:rPr>
          <w:rFonts w:ascii="Lucida Sans" w:hAnsi="Lucida Sans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695"/>
        <w:gridCol w:w="1673"/>
        <w:gridCol w:w="1687"/>
        <w:gridCol w:w="1722"/>
      </w:tblGrid>
      <w:tr w:rsidR="00D265BE" w:rsidRPr="00D90E07" w14:paraId="6679EC8A" w14:textId="77777777">
        <w:trPr>
          <w:jc w:val="center"/>
        </w:trPr>
        <w:tc>
          <w:tcPr>
            <w:tcW w:w="1744" w:type="dxa"/>
            <w:vAlign w:val="center"/>
          </w:tcPr>
          <w:p w14:paraId="35A435FB" w14:textId="77777777" w:rsidR="00D265BE" w:rsidRPr="00D90E07" w:rsidRDefault="00D265BE" w:rsidP="00213A6C">
            <w:pPr>
              <w:jc w:val="center"/>
              <w:outlineLvl w:val="1"/>
              <w:rPr>
                <w:rFonts w:ascii="Lucida Sans" w:hAnsi="Lucida Sans"/>
                <w:b/>
                <w:noProof/>
                <w:u w:val="single"/>
              </w:rPr>
            </w:pPr>
          </w:p>
        </w:tc>
        <w:tc>
          <w:tcPr>
            <w:tcW w:w="1744" w:type="dxa"/>
            <w:vAlign w:val="center"/>
          </w:tcPr>
          <w:p w14:paraId="77B79D0C" w14:textId="77777777" w:rsidR="00D265BE" w:rsidRPr="00D90E07" w:rsidRDefault="00D265BE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Tamaño</w:t>
            </w:r>
          </w:p>
        </w:tc>
        <w:tc>
          <w:tcPr>
            <w:tcW w:w="1744" w:type="dxa"/>
            <w:vAlign w:val="center"/>
          </w:tcPr>
          <w:p w14:paraId="5A10BE68" w14:textId="77777777" w:rsidR="00D265BE" w:rsidRPr="00D90E07" w:rsidRDefault="00D265BE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Tipo</w:t>
            </w:r>
          </w:p>
        </w:tc>
        <w:tc>
          <w:tcPr>
            <w:tcW w:w="1744" w:type="dxa"/>
            <w:vAlign w:val="center"/>
          </w:tcPr>
          <w:p w14:paraId="4F658F18" w14:textId="77777777" w:rsidR="00D265BE" w:rsidRPr="00D90E07" w:rsidRDefault="00D265BE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Estilo</w:t>
            </w:r>
          </w:p>
        </w:tc>
        <w:tc>
          <w:tcPr>
            <w:tcW w:w="1744" w:type="dxa"/>
            <w:vAlign w:val="center"/>
          </w:tcPr>
          <w:p w14:paraId="062F7A77" w14:textId="77777777" w:rsidR="00D265BE" w:rsidRPr="00D90E07" w:rsidRDefault="00D265BE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Alineación</w:t>
            </w:r>
          </w:p>
        </w:tc>
      </w:tr>
      <w:tr w:rsidR="00D265BE" w:rsidRPr="00D90E07" w14:paraId="6A52D2C6" w14:textId="77777777">
        <w:trPr>
          <w:jc w:val="center"/>
        </w:trPr>
        <w:tc>
          <w:tcPr>
            <w:tcW w:w="1744" w:type="dxa"/>
            <w:vAlign w:val="center"/>
          </w:tcPr>
          <w:p w14:paraId="6E7444A5" w14:textId="77777777" w:rsidR="00D265BE" w:rsidRPr="00D90E07" w:rsidRDefault="00D265BE" w:rsidP="00213A6C">
            <w:pPr>
              <w:jc w:val="center"/>
              <w:rPr>
                <w:rFonts w:ascii="Lucida Sans" w:hAnsi="Lucida Sans"/>
                <w:b/>
              </w:rPr>
            </w:pPr>
            <w:r w:rsidRPr="00D90E07">
              <w:rPr>
                <w:rFonts w:ascii="Lucida Sans" w:hAnsi="Lucida Sans"/>
              </w:rPr>
              <w:t>Rotulación de Gráficos</w:t>
            </w:r>
          </w:p>
        </w:tc>
        <w:tc>
          <w:tcPr>
            <w:tcW w:w="1744" w:type="dxa"/>
            <w:vAlign w:val="center"/>
          </w:tcPr>
          <w:p w14:paraId="7D7A57F6" w14:textId="77777777" w:rsidR="00D265BE" w:rsidRPr="00D90E07" w:rsidRDefault="00D265BE" w:rsidP="00213A6C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12</w:t>
            </w:r>
          </w:p>
        </w:tc>
        <w:tc>
          <w:tcPr>
            <w:tcW w:w="1744" w:type="dxa"/>
            <w:vAlign w:val="center"/>
          </w:tcPr>
          <w:p w14:paraId="598D7978" w14:textId="13C9F067" w:rsidR="00D265BE" w:rsidRPr="00D90E07" w:rsidRDefault="00D90E07" w:rsidP="00213A6C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Lucida Sans</w:t>
            </w:r>
          </w:p>
        </w:tc>
        <w:tc>
          <w:tcPr>
            <w:tcW w:w="1744" w:type="dxa"/>
            <w:vAlign w:val="center"/>
          </w:tcPr>
          <w:p w14:paraId="2379C93C" w14:textId="77777777" w:rsidR="00D265BE" w:rsidRPr="00D90E07" w:rsidRDefault="00D265BE" w:rsidP="00213A6C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Negrilla</w:t>
            </w:r>
          </w:p>
        </w:tc>
        <w:tc>
          <w:tcPr>
            <w:tcW w:w="1744" w:type="dxa"/>
            <w:vAlign w:val="center"/>
          </w:tcPr>
          <w:p w14:paraId="1229D812" w14:textId="77777777" w:rsidR="00D265BE" w:rsidRPr="00D90E07" w:rsidRDefault="00D265BE" w:rsidP="00213A6C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Centrado</w:t>
            </w:r>
          </w:p>
        </w:tc>
      </w:tr>
    </w:tbl>
    <w:p w14:paraId="066CE487" w14:textId="77777777" w:rsidR="00D265BE" w:rsidRPr="00D90E07" w:rsidRDefault="00D265BE" w:rsidP="000A2A72">
      <w:pPr>
        <w:rPr>
          <w:rFonts w:ascii="Lucida Sans" w:hAnsi="Lucida Sans"/>
          <w:b/>
        </w:rPr>
      </w:pPr>
    </w:p>
    <w:p w14:paraId="1A87C66B" w14:textId="77777777" w:rsidR="00D265BE" w:rsidRPr="00D90E07" w:rsidRDefault="00D265BE" w:rsidP="000A2A72">
      <w:pPr>
        <w:rPr>
          <w:rFonts w:ascii="Lucida Sans" w:hAnsi="Lucida Sans"/>
          <w:b/>
        </w:rPr>
      </w:pPr>
    </w:p>
    <w:p w14:paraId="65D3B343" w14:textId="77777777" w:rsidR="00E222E9" w:rsidRPr="00D90E07" w:rsidRDefault="00E222E9" w:rsidP="003813FF">
      <w:pPr>
        <w:jc w:val="both"/>
        <w:outlineLvl w:val="1"/>
        <w:rPr>
          <w:rFonts w:ascii="Lucida Sans" w:hAnsi="Lucida Sans"/>
          <w:b/>
          <w:i/>
          <w:noProof/>
          <w:sz w:val="22"/>
          <w:szCs w:val="22"/>
        </w:rPr>
      </w:pPr>
    </w:p>
    <w:p w14:paraId="0590FA9E" w14:textId="77777777" w:rsidR="00E222E9" w:rsidRPr="00D90E07" w:rsidRDefault="00E222E9" w:rsidP="00E222E9">
      <w:pPr>
        <w:ind w:left="360"/>
        <w:jc w:val="both"/>
        <w:rPr>
          <w:rFonts w:ascii="Lucida Sans" w:hAnsi="Lucida Sans"/>
          <w:noProof/>
        </w:rPr>
      </w:pPr>
    </w:p>
    <w:p w14:paraId="25EB3ABE" w14:textId="77777777" w:rsidR="00AC3B9A" w:rsidRPr="00D90E07" w:rsidRDefault="00667AE9" w:rsidP="006101CC">
      <w:pPr>
        <w:rPr>
          <w:rFonts w:ascii="Lucida Sans" w:hAnsi="Lucida Sans"/>
          <w:b/>
        </w:rPr>
      </w:pPr>
      <w:r w:rsidRPr="00D90E07">
        <w:rPr>
          <w:rFonts w:ascii="Lucida Sans" w:hAnsi="Lucida Sans"/>
          <w:b/>
        </w:rPr>
        <w:t>Formato de nombres de documentos</w:t>
      </w:r>
    </w:p>
    <w:p w14:paraId="4C395F78" w14:textId="77777777" w:rsidR="00667AE9" w:rsidRPr="00D90E07" w:rsidRDefault="00667AE9" w:rsidP="006101CC">
      <w:pPr>
        <w:rPr>
          <w:rFonts w:ascii="Lucida Sans" w:hAnsi="Lucida Sans"/>
          <w:b/>
        </w:rPr>
      </w:pPr>
    </w:p>
    <w:p w14:paraId="50104D45" w14:textId="77777777" w:rsidR="00667AE9" w:rsidRPr="00D90E07" w:rsidRDefault="00667AE9" w:rsidP="006101CC">
      <w:pPr>
        <w:rPr>
          <w:rFonts w:ascii="Lucida Sans" w:hAnsi="Lucida Sans"/>
        </w:rPr>
      </w:pPr>
      <w:r w:rsidRPr="00D90E07">
        <w:rPr>
          <w:rFonts w:ascii="Lucida Sans" w:hAnsi="Lucida Sans"/>
        </w:rPr>
        <w:t>NOMBRE PROYECTO-Nombre de Documento-V #.#.doc</w:t>
      </w:r>
    </w:p>
    <w:p w14:paraId="1C711F45" w14:textId="77777777" w:rsidR="00667AE9" w:rsidRPr="00D90E07" w:rsidRDefault="00667AE9" w:rsidP="00667AE9">
      <w:pPr>
        <w:rPr>
          <w:rFonts w:ascii="Lucida Sans" w:hAnsi="Lucida Sans"/>
        </w:rPr>
      </w:pPr>
      <w:r w:rsidRPr="00D90E07">
        <w:rPr>
          <w:rFonts w:ascii="Lucida Sans" w:hAnsi="Lucida Sans"/>
        </w:rPr>
        <w:t>NOMBRE PROYECTO-Nombre de Documento-V #.#.xls</w:t>
      </w:r>
    </w:p>
    <w:p w14:paraId="3AC94D51" w14:textId="77777777" w:rsidR="00667AE9" w:rsidRPr="00D90E07" w:rsidRDefault="00667AE9" w:rsidP="006101CC">
      <w:pPr>
        <w:rPr>
          <w:rFonts w:ascii="Lucida Sans" w:hAnsi="Lucida Sans"/>
        </w:rPr>
      </w:pPr>
    </w:p>
    <w:p w14:paraId="57A7FF8E" w14:textId="77777777" w:rsidR="00AC3B9A" w:rsidRPr="00D90E07" w:rsidRDefault="00AC3B9A" w:rsidP="006101CC">
      <w:pPr>
        <w:rPr>
          <w:rFonts w:ascii="Lucida Sans" w:hAnsi="Lucida Sans"/>
          <w:b/>
        </w:rPr>
      </w:pPr>
    </w:p>
    <w:p w14:paraId="6303D056" w14:textId="77777777" w:rsidR="00AC3B9A" w:rsidRPr="00D90E07" w:rsidRDefault="00AC3B9A" w:rsidP="00AC3B9A">
      <w:pPr>
        <w:rPr>
          <w:rFonts w:ascii="Lucida Sans" w:hAnsi="Lucida Sans"/>
        </w:rPr>
      </w:pPr>
    </w:p>
    <w:p w14:paraId="245C66B5" w14:textId="77777777" w:rsidR="00AC3B9A" w:rsidRPr="00D90E07" w:rsidRDefault="00AC3B9A" w:rsidP="00AC3B9A">
      <w:pPr>
        <w:rPr>
          <w:rFonts w:ascii="Lucida Sans" w:hAnsi="Lucida Sans"/>
        </w:rPr>
      </w:pPr>
    </w:p>
    <w:p w14:paraId="07DD0413" w14:textId="77777777" w:rsidR="00AC3B9A" w:rsidRPr="00D90E07" w:rsidRDefault="00AC3B9A" w:rsidP="00AC3B9A">
      <w:pPr>
        <w:rPr>
          <w:rFonts w:ascii="Lucida Sans" w:hAnsi="Lucida Sans"/>
        </w:rPr>
      </w:pPr>
    </w:p>
    <w:p w14:paraId="44F209F8" w14:textId="77777777" w:rsidR="00842E70" w:rsidRPr="00D90E07" w:rsidRDefault="0084602D" w:rsidP="00AC3B9A">
      <w:pPr>
        <w:rPr>
          <w:rFonts w:ascii="Lucida Sans" w:hAnsi="Lucida Sans"/>
          <w:b/>
        </w:rPr>
      </w:pPr>
      <w:r w:rsidRPr="00D90E07">
        <w:rPr>
          <w:rFonts w:ascii="Lucida Sans" w:hAnsi="Lucida Sans"/>
          <w:b/>
        </w:rPr>
        <w:t>Numeración de página</w:t>
      </w:r>
    </w:p>
    <w:p w14:paraId="14754A5C" w14:textId="77777777" w:rsidR="00AC3B9A" w:rsidRPr="00D90E07" w:rsidRDefault="00AC3B9A" w:rsidP="00AC3B9A">
      <w:pPr>
        <w:rPr>
          <w:rFonts w:ascii="Lucida Sans" w:hAnsi="Lucida San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3"/>
        <w:gridCol w:w="1696"/>
        <w:gridCol w:w="1674"/>
        <w:gridCol w:w="1668"/>
        <w:gridCol w:w="1723"/>
      </w:tblGrid>
      <w:tr w:rsidR="003813FF" w:rsidRPr="00D90E07" w14:paraId="71445A55" w14:textId="77777777">
        <w:trPr>
          <w:jc w:val="center"/>
        </w:trPr>
        <w:tc>
          <w:tcPr>
            <w:tcW w:w="1744" w:type="dxa"/>
            <w:vAlign w:val="center"/>
          </w:tcPr>
          <w:p w14:paraId="72B26809" w14:textId="77777777" w:rsidR="003813FF" w:rsidRPr="00D90E07" w:rsidRDefault="003813FF" w:rsidP="00213A6C">
            <w:pPr>
              <w:jc w:val="center"/>
              <w:outlineLvl w:val="1"/>
              <w:rPr>
                <w:rFonts w:ascii="Lucida Sans" w:hAnsi="Lucida Sans"/>
                <w:b/>
                <w:noProof/>
                <w:u w:val="single"/>
              </w:rPr>
            </w:pPr>
          </w:p>
        </w:tc>
        <w:tc>
          <w:tcPr>
            <w:tcW w:w="1744" w:type="dxa"/>
            <w:vAlign w:val="center"/>
          </w:tcPr>
          <w:p w14:paraId="414E1F73" w14:textId="77777777" w:rsidR="003813FF" w:rsidRPr="00D90E07" w:rsidRDefault="003813FF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Tamaño</w:t>
            </w:r>
          </w:p>
        </w:tc>
        <w:tc>
          <w:tcPr>
            <w:tcW w:w="1744" w:type="dxa"/>
            <w:vAlign w:val="center"/>
          </w:tcPr>
          <w:p w14:paraId="6D19541E" w14:textId="77777777" w:rsidR="003813FF" w:rsidRPr="00D90E07" w:rsidRDefault="003813FF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Tipo</w:t>
            </w:r>
          </w:p>
        </w:tc>
        <w:tc>
          <w:tcPr>
            <w:tcW w:w="1744" w:type="dxa"/>
            <w:vAlign w:val="center"/>
          </w:tcPr>
          <w:p w14:paraId="7FBCFED4" w14:textId="77777777" w:rsidR="003813FF" w:rsidRPr="00D90E07" w:rsidRDefault="003813FF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Estilo</w:t>
            </w:r>
          </w:p>
        </w:tc>
        <w:tc>
          <w:tcPr>
            <w:tcW w:w="1744" w:type="dxa"/>
            <w:vAlign w:val="center"/>
          </w:tcPr>
          <w:p w14:paraId="1088F5A4" w14:textId="77777777" w:rsidR="003813FF" w:rsidRPr="00D90E07" w:rsidRDefault="003813FF" w:rsidP="00213A6C">
            <w:pPr>
              <w:jc w:val="center"/>
              <w:outlineLvl w:val="1"/>
              <w:rPr>
                <w:rFonts w:ascii="Lucida Sans" w:hAnsi="Lucida Sans"/>
                <w:b/>
                <w:noProof/>
              </w:rPr>
            </w:pPr>
            <w:r w:rsidRPr="00D90E07">
              <w:rPr>
                <w:rFonts w:ascii="Lucida Sans" w:hAnsi="Lucida Sans"/>
                <w:b/>
                <w:noProof/>
              </w:rPr>
              <w:t>Alineación</w:t>
            </w:r>
          </w:p>
        </w:tc>
      </w:tr>
      <w:tr w:rsidR="003813FF" w:rsidRPr="00D90E07" w14:paraId="2A58460A" w14:textId="77777777">
        <w:trPr>
          <w:jc w:val="center"/>
        </w:trPr>
        <w:tc>
          <w:tcPr>
            <w:tcW w:w="1744" w:type="dxa"/>
            <w:vAlign w:val="center"/>
          </w:tcPr>
          <w:p w14:paraId="664A7333" w14:textId="77777777" w:rsidR="003813FF" w:rsidRPr="00D90E07" w:rsidRDefault="00064758" w:rsidP="00213A6C">
            <w:pPr>
              <w:jc w:val="center"/>
              <w:rPr>
                <w:rFonts w:ascii="Lucida Sans" w:hAnsi="Lucida Sans"/>
                <w:b/>
              </w:rPr>
            </w:pPr>
            <w:r w:rsidRPr="00D90E07">
              <w:rPr>
                <w:rFonts w:ascii="Lucida Sans" w:hAnsi="Lucida Sans"/>
              </w:rPr>
              <w:t>Numeración de página</w:t>
            </w:r>
          </w:p>
        </w:tc>
        <w:tc>
          <w:tcPr>
            <w:tcW w:w="1744" w:type="dxa"/>
            <w:vAlign w:val="center"/>
          </w:tcPr>
          <w:p w14:paraId="51326356" w14:textId="77777777" w:rsidR="003813FF" w:rsidRPr="00D90E07" w:rsidRDefault="003813FF" w:rsidP="00213A6C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12</w:t>
            </w:r>
          </w:p>
        </w:tc>
        <w:tc>
          <w:tcPr>
            <w:tcW w:w="1744" w:type="dxa"/>
            <w:vAlign w:val="center"/>
          </w:tcPr>
          <w:p w14:paraId="1519C518" w14:textId="624D7310" w:rsidR="003813FF" w:rsidRPr="00D90E07" w:rsidRDefault="00D90E07" w:rsidP="00213A6C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Lucida Sans</w:t>
            </w:r>
          </w:p>
        </w:tc>
        <w:tc>
          <w:tcPr>
            <w:tcW w:w="1744" w:type="dxa"/>
            <w:vAlign w:val="center"/>
          </w:tcPr>
          <w:p w14:paraId="18AADDF2" w14:textId="77777777" w:rsidR="003813FF" w:rsidRPr="00D90E07" w:rsidRDefault="0055680D" w:rsidP="00213A6C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-</w:t>
            </w:r>
            <w:r w:rsidR="00064758" w:rsidRPr="00D90E07">
              <w:rPr>
                <w:rFonts w:ascii="Lucida Sans" w:hAnsi="Lucida Sans"/>
                <w:noProof/>
              </w:rPr>
              <w:t xml:space="preserve"> # -</w:t>
            </w:r>
          </w:p>
        </w:tc>
        <w:tc>
          <w:tcPr>
            <w:tcW w:w="1744" w:type="dxa"/>
            <w:vAlign w:val="center"/>
          </w:tcPr>
          <w:p w14:paraId="6E11578A" w14:textId="77777777" w:rsidR="003813FF" w:rsidRPr="00D90E07" w:rsidRDefault="003813FF" w:rsidP="00213A6C">
            <w:pPr>
              <w:jc w:val="center"/>
              <w:outlineLvl w:val="1"/>
              <w:rPr>
                <w:rFonts w:ascii="Lucida Sans" w:hAnsi="Lucida Sans"/>
                <w:noProof/>
              </w:rPr>
            </w:pPr>
            <w:r w:rsidRPr="00D90E07">
              <w:rPr>
                <w:rFonts w:ascii="Lucida Sans" w:hAnsi="Lucida Sans"/>
                <w:noProof/>
              </w:rPr>
              <w:t>Centrado</w:t>
            </w:r>
          </w:p>
        </w:tc>
      </w:tr>
    </w:tbl>
    <w:p w14:paraId="1783BFAF" w14:textId="77777777" w:rsidR="00AC3B9A" w:rsidRPr="00D90E07" w:rsidRDefault="00AC3B9A" w:rsidP="00AC3B9A">
      <w:pPr>
        <w:rPr>
          <w:rFonts w:ascii="Lucida Sans" w:hAnsi="Lucida Sans"/>
        </w:rPr>
      </w:pPr>
    </w:p>
    <w:sectPr w:rsidR="00AC3B9A" w:rsidRPr="00D90E0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486D6" w14:textId="77777777" w:rsidR="007D5D07" w:rsidRDefault="007D5D07" w:rsidP="00483224">
      <w:r>
        <w:separator/>
      </w:r>
    </w:p>
  </w:endnote>
  <w:endnote w:type="continuationSeparator" w:id="0">
    <w:p w14:paraId="77867321" w14:textId="77777777" w:rsidR="007D5D07" w:rsidRDefault="007D5D07" w:rsidP="0048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CDFC7" w14:textId="77777777" w:rsidR="0046111D" w:rsidRDefault="0046111D" w:rsidP="006F53F1">
    <w:pPr>
      <w:pStyle w:val="Piedepgina"/>
      <w:jc w:val="center"/>
    </w:pPr>
    <w:r w:rsidRPr="00FF2C1C">
      <w:t xml:space="preserve">- </w:t>
    </w:r>
    <w:r w:rsidRPr="00FF2C1C">
      <w:fldChar w:fldCharType="begin"/>
    </w:r>
    <w:r w:rsidRPr="00FF2C1C">
      <w:instrText xml:space="preserve"> PAGE </w:instrText>
    </w:r>
    <w:r>
      <w:fldChar w:fldCharType="separate"/>
    </w:r>
    <w:r w:rsidR="00340AED">
      <w:rPr>
        <w:noProof/>
      </w:rPr>
      <w:t>2</w:t>
    </w:r>
    <w:r w:rsidRPr="00FF2C1C">
      <w:fldChar w:fldCharType="end"/>
    </w:r>
    <w:r w:rsidRPr="00FF2C1C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44783" w14:textId="77777777" w:rsidR="0046111D" w:rsidRDefault="0046111D" w:rsidP="006F53F1">
    <w:pPr>
      <w:pStyle w:val="Piedepgina"/>
      <w:jc w:val="center"/>
    </w:pPr>
    <w:r w:rsidRPr="00FF2C1C">
      <w:t xml:space="preserve">- </w:t>
    </w:r>
    <w:r w:rsidRPr="00FF2C1C">
      <w:fldChar w:fldCharType="begin"/>
    </w:r>
    <w:r w:rsidRPr="00FF2C1C">
      <w:instrText xml:space="preserve"> PAGE </w:instrText>
    </w:r>
    <w:r>
      <w:fldChar w:fldCharType="separate"/>
    </w:r>
    <w:r w:rsidR="00340AED">
      <w:rPr>
        <w:noProof/>
      </w:rPr>
      <w:t>3</w:t>
    </w:r>
    <w:r w:rsidRPr="00FF2C1C">
      <w:fldChar w:fldCharType="end"/>
    </w:r>
    <w:r w:rsidRPr="00FF2C1C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A97BB" w14:textId="77777777" w:rsidR="007D5D07" w:rsidRDefault="007D5D07" w:rsidP="00483224">
      <w:r>
        <w:separator/>
      </w:r>
    </w:p>
  </w:footnote>
  <w:footnote w:type="continuationSeparator" w:id="0">
    <w:p w14:paraId="62242969" w14:textId="77777777" w:rsidR="007D5D07" w:rsidRDefault="007D5D07" w:rsidP="0048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D6683" w14:textId="77777777" w:rsidR="00D90E07" w:rsidRDefault="00D90E07" w:rsidP="00D90E07"/>
  <w:p w14:paraId="5AA28C46" w14:textId="77777777" w:rsidR="00D90E07" w:rsidRDefault="00D90E07" w:rsidP="00D90E07">
    <w:pPr>
      <w:pBdr>
        <w:top w:val="single" w:sz="6" w:space="1" w:color="auto"/>
      </w:pBdr>
    </w:pPr>
  </w:p>
  <w:p w14:paraId="28EC4DB8" w14:textId="0C24382B" w:rsidR="00D90E07" w:rsidRPr="00135254" w:rsidRDefault="00D90E07" w:rsidP="00D90E07">
    <w:pPr>
      <w:pBdr>
        <w:bottom w:val="single" w:sz="6" w:space="1" w:color="auto"/>
      </w:pBdr>
      <w:jc w:val="center"/>
      <w:rPr>
        <w:rFonts w:ascii="Lucida Sans" w:hAnsi="Lucida Sans"/>
        <w:b/>
        <w:sz w:val="40"/>
        <w:szCs w:val="40"/>
      </w:rPr>
    </w:pPr>
    <w:r>
      <w:rPr>
        <w:rFonts w:ascii="Lucida Sans" w:hAnsi="Lucida Sans"/>
        <w:b/>
        <w:sz w:val="40"/>
        <w:szCs w:val="40"/>
      </w:rPr>
      <w:t>&lt;Nombre Empresa&gt;</w:t>
    </w:r>
  </w:p>
  <w:p w14:paraId="0C6E6217" w14:textId="77777777" w:rsidR="00D90E07" w:rsidRDefault="00D90E07" w:rsidP="00D90E07">
    <w:pPr>
      <w:pBdr>
        <w:bottom w:val="single" w:sz="6" w:space="1" w:color="auto"/>
      </w:pBdr>
      <w:jc w:val="right"/>
    </w:pPr>
  </w:p>
  <w:p w14:paraId="01B5C275" w14:textId="77777777" w:rsidR="00D90E07" w:rsidRDefault="00D90E07" w:rsidP="00D90E07">
    <w:pPr>
      <w:pStyle w:val="Encabezado"/>
    </w:pPr>
  </w:p>
  <w:p w14:paraId="626A10BB" w14:textId="77777777" w:rsidR="0046111D" w:rsidRDefault="0046111D" w:rsidP="00AC3B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290"/>
    </w:tblGrid>
    <w:tr w:rsidR="0046111D" w14:paraId="12F3A1D8" w14:textId="77777777">
      <w:trPr>
        <w:trHeight w:val="355"/>
        <w:jc w:val="center"/>
      </w:trPr>
      <w:tc>
        <w:tcPr>
          <w:tcW w:w="6421" w:type="dxa"/>
        </w:tcPr>
        <w:p w14:paraId="1127E315" w14:textId="77777777" w:rsidR="0046111D" w:rsidRPr="0028310C" w:rsidRDefault="0046111D" w:rsidP="00483224">
          <w:pPr>
            <w:pStyle w:val="Encabezado"/>
          </w:pPr>
          <w:r>
            <w:t>&lt;NOMBRE DEL PROYECTO&gt;</w:t>
          </w:r>
        </w:p>
      </w:tc>
      <w:tc>
        <w:tcPr>
          <w:tcW w:w="2348" w:type="dxa"/>
        </w:tcPr>
        <w:p w14:paraId="423F56D9" w14:textId="77777777" w:rsidR="0046111D" w:rsidRDefault="0046111D" w:rsidP="00483224">
          <w:pPr>
            <w:pStyle w:val="Encabezado"/>
          </w:pPr>
          <w:r>
            <w:t>&lt;Fecha&gt;</w:t>
          </w:r>
        </w:p>
      </w:tc>
    </w:tr>
    <w:tr w:rsidR="0046111D" w14:paraId="1CAB48F4" w14:textId="77777777">
      <w:trPr>
        <w:trHeight w:val="112"/>
        <w:jc w:val="center"/>
      </w:trPr>
      <w:tc>
        <w:tcPr>
          <w:tcW w:w="6421" w:type="dxa"/>
        </w:tcPr>
        <w:p w14:paraId="27949B3C" w14:textId="77777777" w:rsidR="0046111D" w:rsidRPr="0028310C" w:rsidRDefault="0046111D" w:rsidP="00483224">
          <w:pPr>
            <w:pStyle w:val="Encabezado"/>
          </w:pPr>
          <w:r>
            <w:t>Documento de &lt;Nombre del documento&gt;</w:t>
          </w:r>
        </w:p>
      </w:tc>
      <w:tc>
        <w:tcPr>
          <w:tcW w:w="2348" w:type="dxa"/>
        </w:tcPr>
        <w:p w14:paraId="0B141661" w14:textId="77777777" w:rsidR="0046111D" w:rsidRDefault="0046111D" w:rsidP="00483224">
          <w:pPr>
            <w:pStyle w:val="Encabezado"/>
          </w:pPr>
          <w:r>
            <w:t>Versión &lt;</w:t>
          </w:r>
          <w:proofErr w:type="gramStart"/>
          <w:r>
            <w:t>#.#</w:t>
          </w:r>
          <w:proofErr w:type="gramEnd"/>
          <w:r>
            <w:t>&gt;</w:t>
          </w:r>
        </w:p>
      </w:tc>
    </w:tr>
  </w:tbl>
  <w:p w14:paraId="721A7794" w14:textId="77777777" w:rsidR="0046111D" w:rsidRPr="00AC3B9A" w:rsidRDefault="0046111D" w:rsidP="00AC3B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290"/>
    </w:tblGrid>
    <w:tr w:rsidR="0046111D" w14:paraId="7529F660" w14:textId="77777777">
      <w:trPr>
        <w:trHeight w:val="355"/>
        <w:jc w:val="center"/>
      </w:trPr>
      <w:tc>
        <w:tcPr>
          <w:tcW w:w="6421" w:type="dxa"/>
        </w:tcPr>
        <w:p w14:paraId="3090A669" w14:textId="77777777" w:rsidR="0046111D" w:rsidRPr="0028310C" w:rsidRDefault="0046111D" w:rsidP="00731B07">
          <w:pPr>
            <w:pStyle w:val="Encabezado"/>
          </w:pPr>
          <w:r>
            <w:t>&lt;</w:t>
          </w:r>
          <w:r w:rsidR="00AF7C5E">
            <w:t>NOMBRE DEL PROYECTO</w:t>
          </w:r>
          <w:r>
            <w:t>&gt;</w:t>
          </w:r>
        </w:p>
      </w:tc>
      <w:tc>
        <w:tcPr>
          <w:tcW w:w="2348" w:type="dxa"/>
        </w:tcPr>
        <w:p w14:paraId="384CCB8F" w14:textId="77777777" w:rsidR="0046111D" w:rsidRDefault="0046111D" w:rsidP="00731B07">
          <w:pPr>
            <w:pStyle w:val="Encabezado"/>
          </w:pPr>
          <w:r>
            <w:t>&lt;Fecha&gt;</w:t>
          </w:r>
        </w:p>
      </w:tc>
    </w:tr>
    <w:tr w:rsidR="0046111D" w14:paraId="33857103" w14:textId="77777777">
      <w:trPr>
        <w:trHeight w:val="112"/>
        <w:jc w:val="center"/>
      </w:trPr>
      <w:tc>
        <w:tcPr>
          <w:tcW w:w="6421" w:type="dxa"/>
        </w:tcPr>
        <w:p w14:paraId="65DDC160" w14:textId="77777777" w:rsidR="0046111D" w:rsidRPr="0028310C" w:rsidRDefault="0046111D" w:rsidP="00731B07">
          <w:pPr>
            <w:pStyle w:val="Encabezado"/>
          </w:pPr>
          <w:r>
            <w:t>Documento de &lt;Nombre del documento&gt;</w:t>
          </w:r>
        </w:p>
      </w:tc>
      <w:tc>
        <w:tcPr>
          <w:tcW w:w="2348" w:type="dxa"/>
        </w:tcPr>
        <w:p w14:paraId="07506D80" w14:textId="77777777" w:rsidR="0046111D" w:rsidRDefault="0046111D" w:rsidP="00731B07">
          <w:pPr>
            <w:pStyle w:val="Encabezado"/>
          </w:pPr>
          <w:r>
            <w:t>Versión &lt;</w:t>
          </w:r>
          <w:proofErr w:type="gramStart"/>
          <w:r>
            <w:t>#.#</w:t>
          </w:r>
          <w:proofErr w:type="gramEnd"/>
          <w:r>
            <w:t>&gt;</w:t>
          </w:r>
        </w:p>
      </w:tc>
    </w:tr>
  </w:tbl>
  <w:p w14:paraId="214D4BB2" w14:textId="77777777" w:rsidR="0046111D" w:rsidRPr="00AC3B9A" w:rsidRDefault="0046111D" w:rsidP="00AC3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131BE"/>
    <w:multiLevelType w:val="hybridMultilevel"/>
    <w:tmpl w:val="28E41476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 w15:restartNumberingAfterBreak="0">
    <w:nsid w:val="2379213D"/>
    <w:multiLevelType w:val="hybridMultilevel"/>
    <w:tmpl w:val="D3C6E6D8"/>
    <w:lvl w:ilvl="0" w:tplc="0C0A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 w15:restartNumberingAfterBreak="0">
    <w:nsid w:val="29820DAC"/>
    <w:multiLevelType w:val="hybridMultilevel"/>
    <w:tmpl w:val="770EDA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026C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A1B5691"/>
    <w:multiLevelType w:val="hybridMultilevel"/>
    <w:tmpl w:val="742E9A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365E8"/>
    <w:multiLevelType w:val="hybridMultilevel"/>
    <w:tmpl w:val="8F7AC392"/>
    <w:lvl w:ilvl="0" w:tplc="040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3CE557E0"/>
    <w:multiLevelType w:val="hybridMultilevel"/>
    <w:tmpl w:val="EEDE6DB8"/>
    <w:lvl w:ilvl="0" w:tplc="81AC23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81AC2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402AF"/>
    <w:multiLevelType w:val="multilevel"/>
    <w:tmpl w:val="F2C06F50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7CDB3B35"/>
    <w:multiLevelType w:val="hybridMultilevel"/>
    <w:tmpl w:val="F2C06F50"/>
    <w:lvl w:ilvl="0" w:tplc="B0CAD642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24"/>
    <w:rsid w:val="00025BC3"/>
    <w:rsid w:val="00033CA0"/>
    <w:rsid w:val="00056A30"/>
    <w:rsid w:val="000644B2"/>
    <w:rsid w:val="00064758"/>
    <w:rsid w:val="00076C4F"/>
    <w:rsid w:val="00087E38"/>
    <w:rsid w:val="0009343E"/>
    <w:rsid w:val="000A2A72"/>
    <w:rsid w:val="000A3303"/>
    <w:rsid w:val="000B3649"/>
    <w:rsid w:val="000C659D"/>
    <w:rsid w:val="000C7876"/>
    <w:rsid w:val="000D153C"/>
    <w:rsid w:val="000E7285"/>
    <w:rsid w:val="00125638"/>
    <w:rsid w:val="00125B04"/>
    <w:rsid w:val="0012755F"/>
    <w:rsid w:val="001275E6"/>
    <w:rsid w:val="001638BB"/>
    <w:rsid w:val="00172FFC"/>
    <w:rsid w:val="001767F1"/>
    <w:rsid w:val="00190636"/>
    <w:rsid w:val="0019744A"/>
    <w:rsid w:val="001A5639"/>
    <w:rsid w:val="001A7F4E"/>
    <w:rsid w:val="001B3995"/>
    <w:rsid w:val="001C038A"/>
    <w:rsid w:val="001C704A"/>
    <w:rsid w:val="001D3C2E"/>
    <w:rsid w:val="001D64EE"/>
    <w:rsid w:val="001F0992"/>
    <w:rsid w:val="001F652F"/>
    <w:rsid w:val="00200427"/>
    <w:rsid w:val="002034DD"/>
    <w:rsid w:val="00203BE8"/>
    <w:rsid w:val="00203E46"/>
    <w:rsid w:val="00213A6C"/>
    <w:rsid w:val="00251852"/>
    <w:rsid w:val="00251934"/>
    <w:rsid w:val="0026753F"/>
    <w:rsid w:val="0027799F"/>
    <w:rsid w:val="00287167"/>
    <w:rsid w:val="00292610"/>
    <w:rsid w:val="00293945"/>
    <w:rsid w:val="002B6340"/>
    <w:rsid w:val="002D0D36"/>
    <w:rsid w:val="002D1D4F"/>
    <w:rsid w:val="002E6474"/>
    <w:rsid w:val="003006D7"/>
    <w:rsid w:val="003227D9"/>
    <w:rsid w:val="00323362"/>
    <w:rsid w:val="00340AED"/>
    <w:rsid w:val="00351779"/>
    <w:rsid w:val="003615AE"/>
    <w:rsid w:val="00372228"/>
    <w:rsid w:val="00372D95"/>
    <w:rsid w:val="00377B78"/>
    <w:rsid w:val="003813FF"/>
    <w:rsid w:val="003920A8"/>
    <w:rsid w:val="003B76C2"/>
    <w:rsid w:val="003D72E2"/>
    <w:rsid w:val="003E36CD"/>
    <w:rsid w:val="003E562E"/>
    <w:rsid w:val="0040212E"/>
    <w:rsid w:val="00404B13"/>
    <w:rsid w:val="004127B6"/>
    <w:rsid w:val="00426714"/>
    <w:rsid w:val="00444743"/>
    <w:rsid w:val="004468E5"/>
    <w:rsid w:val="0046111D"/>
    <w:rsid w:val="00481191"/>
    <w:rsid w:val="00483224"/>
    <w:rsid w:val="00486A4C"/>
    <w:rsid w:val="004978AD"/>
    <w:rsid w:val="004A4F6F"/>
    <w:rsid w:val="004E6670"/>
    <w:rsid w:val="004F180C"/>
    <w:rsid w:val="004F5161"/>
    <w:rsid w:val="00503C13"/>
    <w:rsid w:val="005045D0"/>
    <w:rsid w:val="00541912"/>
    <w:rsid w:val="0055680D"/>
    <w:rsid w:val="005660F8"/>
    <w:rsid w:val="00570054"/>
    <w:rsid w:val="00571D78"/>
    <w:rsid w:val="00581410"/>
    <w:rsid w:val="00586019"/>
    <w:rsid w:val="0058775C"/>
    <w:rsid w:val="005969C3"/>
    <w:rsid w:val="005A3377"/>
    <w:rsid w:val="005B27CC"/>
    <w:rsid w:val="005B6D00"/>
    <w:rsid w:val="005C2F0E"/>
    <w:rsid w:val="005D2AC7"/>
    <w:rsid w:val="005F602E"/>
    <w:rsid w:val="006101CC"/>
    <w:rsid w:val="0063686E"/>
    <w:rsid w:val="00637EEC"/>
    <w:rsid w:val="006461B7"/>
    <w:rsid w:val="006544E2"/>
    <w:rsid w:val="00667AE9"/>
    <w:rsid w:val="00677A8A"/>
    <w:rsid w:val="00680AAD"/>
    <w:rsid w:val="006A0AC0"/>
    <w:rsid w:val="006A6526"/>
    <w:rsid w:val="006B1120"/>
    <w:rsid w:val="006B366B"/>
    <w:rsid w:val="006C6319"/>
    <w:rsid w:val="006D260C"/>
    <w:rsid w:val="006D2A90"/>
    <w:rsid w:val="006E034E"/>
    <w:rsid w:val="006F53F1"/>
    <w:rsid w:val="00703256"/>
    <w:rsid w:val="0071525E"/>
    <w:rsid w:val="00717D71"/>
    <w:rsid w:val="007204E9"/>
    <w:rsid w:val="00723042"/>
    <w:rsid w:val="00731B07"/>
    <w:rsid w:val="00741200"/>
    <w:rsid w:val="00754406"/>
    <w:rsid w:val="00754628"/>
    <w:rsid w:val="00756D99"/>
    <w:rsid w:val="00771D24"/>
    <w:rsid w:val="00782151"/>
    <w:rsid w:val="0078773B"/>
    <w:rsid w:val="00790DAD"/>
    <w:rsid w:val="0079685A"/>
    <w:rsid w:val="007A5024"/>
    <w:rsid w:val="007A7D1D"/>
    <w:rsid w:val="007B1365"/>
    <w:rsid w:val="007D262A"/>
    <w:rsid w:val="007D2825"/>
    <w:rsid w:val="007D59EE"/>
    <w:rsid w:val="007D5D07"/>
    <w:rsid w:val="007D75F2"/>
    <w:rsid w:val="007E4561"/>
    <w:rsid w:val="007F57A9"/>
    <w:rsid w:val="00816617"/>
    <w:rsid w:val="00823228"/>
    <w:rsid w:val="00835C29"/>
    <w:rsid w:val="008417E8"/>
    <w:rsid w:val="0084285D"/>
    <w:rsid w:val="00842E70"/>
    <w:rsid w:val="00845CD4"/>
    <w:rsid w:val="0084602D"/>
    <w:rsid w:val="00853DA5"/>
    <w:rsid w:val="00880BA3"/>
    <w:rsid w:val="00886C76"/>
    <w:rsid w:val="008924A0"/>
    <w:rsid w:val="0089585B"/>
    <w:rsid w:val="008A66F0"/>
    <w:rsid w:val="008B1708"/>
    <w:rsid w:val="008B7C18"/>
    <w:rsid w:val="008C7ED7"/>
    <w:rsid w:val="008D0109"/>
    <w:rsid w:val="008D7866"/>
    <w:rsid w:val="008E102B"/>
    <w:rsid w:val="008E77C9"/>
    <w:rsid w:val="008E7B2A"/>
    <w:rsid w:val="00900034"/>
    <w:rsid w:val="00917BD1"/>
    <w:rsid w:val="00925295"/>
    <w:rsid w:val="00925701"/>
    <w:rsid w:val="00946CE2"/>
    <w:rsid w:val="00956A92"/>
    <w:rsid w:val="009825C2"/>
    <w:rsid w:val="009A2373"/>
    <w:rsid w:val="009A2E5B"/>
    <w:rsid w:val="009A356B"/>
    <w:rsid w:val="009C1DCD"/>
    <w:rsid w:val="00A13342"/>
    <w:rsid w:val="00A156B7"/>
    <w:rsid w:val="00A24C58"/>
    <w:rsid w:val="00A43A46"/>
    <w:rsid w:val="00A4588F"/>
    <w:rsid w:val="00A538EB"/>
    <w:rsid w:val="00A779F5"/>
    <w:rsid w:val="00A8074D"/>
    <w:rsid w:val="00A818EE"/>
    <w:rsid w:val="00A82C41"/>
    <w:rsid w:val="00A91C46"/>
    <w:rsid w:val="00A958A5"/>
    <w:rsid w:val="00AB3D0E"/>
    <w:rsid w:val="00AC3B9A"/>
    <w:rsid w:val="00AD327E"/>
    <w:rsid w:val="00AE3A39"/>
    <w:rsid w:val="00AE74C8"/>
    <w:rsid w:val="00AF7C5E"/>
    <w:rsid w:val="00B2753D"/>
    <w:rsid w:val="00B27C55"/>
    <w:rsid w:val="00B405D3"/>
    <w:rsid w:val="00B712D3"/>
    <w:rsid w:val="00B73008"/>
    <w:rsid w:val="00B77841"/>
    <w:rsid w:val="00B87B64"/>
    <w:rsid w:val="00B9193F"/>
    <w:rsid w:val="00B94DD4"/>
    <w:rsid w:val="00BA75F6"/>
    <w:rsid w:val="00BC2A09"/>
    <w:rsid w:val="00BD33BD"/>
    <w:rsid w:val="00BE14ED"/>
    <w:rsid w:val="00BE6BD6"/>
    <w:rsid w:val="00BF1F43"/>
    <w:rsid w:val="00BF7FE8"/>
    <w:rsid w:val="00C13866"/>
    <w:rsid w:val="00C24AAF"/>
    <w:rsid w:val="00C47A82"/>
    <w:rsid w:val="00C55304"/>
    <w:rsid w:val="00C61998"/>
    <w:rsid w:val="00C66F5A"/>
    <w:rsid w:val="00C807FF"/>
    <w:rsid w:val="00C87829"/>
    <w:rsid w:val="00CB61E5"/>
    <w:rsid w:val="00CC29AF"/>
    <w:rsid w:val="00CD4ABF"/>
    <w:rsid w:val="00CE402E"/>
    <w:rsid w:val="00CF5B36"/>
    <w:rsid w:val="00D0231D"/>
    <w:rsid w:val="00D11F54"/>
    <w:rsid w:val="00D15F13"/>
    <w:rsid w:val="00D25C2D"/>
    <w:rsid w:val="00D265BE"/>
    <w:rsid w:val="00D2689E"/>
    <w:rsid w:val="00D354DC"/>
    <w:rsid w:val="00D72CE4"/>
    <w:rsid w:val="00D837E6"/>
    <w:rsid w:val="00D90E07"/>
    <w:rsid w:val="00D937DA"/>
    <w:rsid w:val="00DA47C5"/>
    <w:rsid w:val="00DB0A01"/>
    <w:rsid w:val="00DB4F49"/>
    <w:rsid w:val="00DC33D0"/>
    <w:rsid w:val="00DD0958"/>
    <w:rsid w:val="00DE1CAB"/>
    <w:rsid w:val="00DF12E8"/>
    <w:rsid w:val="00DF170D"/>
    <w:rsid w:val="00E21897"/>
    <w:rsid w:val="00E222E9"/>
    <w:rsid w:val="00E24B9B"/>
    <w:rsid w:val="00E26C4A"/>
    <w:rsid w:val="00E32FCC"/>
    <w:rsid w:val="00E70CA9"/>
    <w:rsid w:val="00E81D40"/>
    <w:rsid w:val="00E831B4"/>
    <w:rsid w:val="00E941ED"/>
    <w:rsid w:val="00E97352"/>
    <w:rsid w:val="00EB7820"/>
    <w:rsid w:val="00EC1794"/>
    <w:rsid w:val="00ED327C"/>
    <w:rsid w:val="00F20E90"/>
    <w:rsid w:val="00F33099"/>
    <w:rsid w:val="00F600B7"/>
    <w:rsid w:val="00F72F51"/>
    <w:rsid w:val="00F84C30"/>
    <w:rsid w:val="00F907AD"/>
    <w:rsid w:val="00FA3AF6"/>
    <w:rsid w:val="00FB3832"/>
    <w:rsid w:val="00FE2B63"/>
    <w:rsid w:val="00F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F48F2"/>
  <w15:chartTrackingRefBased/>
  <w15:docId w15:val="{52575BF1-E02D-44CB-B8BF-49230B97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EC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74120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41200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3E562E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3E562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NormalC">
    <w:name w:val="NormalC"/>
    <w:basedOn w:val="Normal"/>
    <w:rsid w:val="00DF170D"/>
    <w:pPr>
      <w:spacing w:line="312" w:lineRule="auto"/>
      <w:ind w:left="1985"/>
      <w:jc w:val="both"/>
    </w:pPr>
    <w:rPr>
      <w:rFonts w:ascii="Arial" w:eastAsia="MS Mincho" w:hAnsi="Arial" w:cs="Arial"/>
      <w:sz w:val="20"/>
      <w:szCs w:val="20"/>
      <w:lang w:val="es-PE"/>
    </w:rPr>
  </w:style>
  <w:style w:type="character" w:customStyle="1" w:styleId="EncabezadoCar">
    <w:name w:val="Encabezado Car"/>
    <w:link w:val="Encabezado"/>
    <w:uiPriority w:val="99"/>
    <w:rsid w:val="00D90E0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kronquillo\Desktop\Tesis\Plantillas%20Tesis\Plantilla%20de%20Plan%20de%20Cal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Plan de Calidad</Template>
  <TotalTime>2</TotalTime>
  <Pages>4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Proyecto VLIR - Componente 8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kronquillo</dc:creator>
  <cp:keywords/>
  <dc:description/>
  <cp:lastModifiedBy>Angel Anderson Gonzalez Delgado</cp:lastModifiedBy>
  <cp:revision>2</cp:revision>
  <cp:lastPrinted>1601-01-01T00:00:00Z</cp:lastPrinted>
  <dcterms:created xsi:type="dcterms:W3CDTF">2020-12-11T00:41:00Z</dcterms:created>
  <dcterms:modified xsi:type="dcterms:W3CDTF">2020-12-11T00:41:00Z</dcterms:modified>
</cp:coreProperties>
</file>