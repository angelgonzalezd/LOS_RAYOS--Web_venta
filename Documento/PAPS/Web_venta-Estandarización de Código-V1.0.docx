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22F4E" w14:textId="77777777" w:rsidR="00741200" w:rsidRDefault="00741200" w:rsidP="00741200">
      <w:pPr>
        <w:rPr>
          <w:lang w:val="es-EC"/>
        </w:rPr>
      </w:pPr>
    </w:p>
    <w:p w14:paraId="064D814E" w14:textId="77777777" w:rsidR="00741200" w:rsidRDefault="00741200" w:rsidP="00741200">
      <w:pPr>
        <w:rPr>
          <w:lang w:val="es-EC"/>
        </w:rPr>
      </w:pPr>
    </w:p>
    <w:p w14:paraId="66664920" w14:textId="77777777" w:rsidR="00741200" w:rsidRDefault="00741200" w:rsidP="00741200">
      <w:pPr>
        <w:rPr>
          <w:lang w:val="es-EC"/>
        </w:rPr>
      </w:pPr>
    </w:p>
    <w:p w14:paraId="7D104EE0" w14:textId="77777777" w:rsidR="00741200" w:rsidRDefault="00741200" w:rsidP="00741200">
      <w:pPr>
        <w:rPr>
          <w:lang w:val="es-EC"/>
        </w:rPr>
      </w:pPr>
    </w:p>
    <w:p w14:paraId="75AEEA0C" w14:textId="77777777" w:rsidR="00741200" w:rsidRDefault="00741200" w:rsidP="00741200">
      <w:pPr>
        <w:rPr>
          <w:lang w:val="es-EC"/>
        </w:rPr>
      </w:pPr>
    </w:p>
    <w:p w14:paraId="5255C62B" w14:textId="77777777" w:rsidR="00741200" w:rsidRDefault="00741200" w:rsidP="00741200">
      <w:pPr>
        <w:rPr>
          <w:lang w:val="es-EC"/>
        </w:rPr>
      </w:pPr>
    </w:p>
    <w:p w14:paraId="3FA04A8B" w14:textId="77777777" w:rsidR="00741200" w:rsidRDefault="00741200" w:rsidP="00741200">
      <w:pPr>
        <w:rPr>
          <w:lang w:val="es-EC"/>
        </w:rPr>
      </w:pPr>
    </w:p>
    <w:p w14:paraId="0358980F" w14:textId="77777777" w:rsidR="00741200" w:rsidRDefault="00741200" w:rsidP="00741200">
      <w:pPr>
        <w:rPr>
          <w:lang w:val="es-EC"/>
        </w:rPr>
      </w:pPr>
    </w:p>
    <w:p w14:paraId="78CE1797" w14:textId="77777777" w:rsidR="00741200" w:rsidRDefault="00741200" w:rsidP="00741200">
      <w:pPr>
        <w:rPr>
          <w:lang w:val="es-EC"/>
        </w:rPr>
      </w:pPr>
    </w:p>
    <w:p w14:paraId="156BF923" w14:textId="77777777" w:rsidR="00741200" w:rsidRDefault="00741200" w:rsidP="00741200">
      <w:pPr>
        <w:rPr>
          <w:lang w:val="es-EC"/>
        </w:rPr>
      </w:pPr>
    </w:p>
    <w:p w14:paraId="6A41822A" w14:textId="77777777" w:rsidR="00741200" w:rsidRDefault="00741200" w:rsidP="00741200">
      <w:pPr>
        <w:rPr>
          <w:lang w:val="es-EC"/>
        </w:rPr>
      </w:pPr>
    </w:p>
    <w:p w14:paraId="6E2B65EA" w14:textId="77777777" w:rsidR="00741200" w:rsidRDefault="00741200" w:rsidP="00741200">
      <w:pPr>
        <w:rPr>
          <w:lang w:val="es-EC"/>
        </w:rPr>
      </w:pPr>
    </w:p>
    <w:p w14:paraId="11F1A7FD" w14:textId="77777777" w:rsidR="00741200" w:rsidRDefault="00741200" w:rsidP="00741200">
      <w:pPr>
        <w:rPr>
          <w:lang w:val="es-EC"/>
        </w:rPr>
      </w:pPr>
    </w:p>
    <w:p w14:paraId="7EC650A0" w14:textId="77777777" w:rsidR="00741200" w:rsidRDefault="00741200" w:rsidP="00741200">
      <w:pPr>
        <w:rPr>
          <w:lang w:val="es-EC"/>
        </w:rPr>
      </w:pPr>
    </w:p>
    <w:p w14:paraId="1910016A" w14:textId="77777777" w:rsidR="00741200" w:rsidRDefault="00741200" w:rsidP="00741200">
      <w:pPr>
        <w:rPr>
          <w:lang w:val="es-EC"/>
        </w:rPr>
      </w:pPr>
    </w:p>
    <w:p w14:paraId="1612F995" w14:textId="77777777" w:rsidR="00741200" w:rsidRDefault="00741200" w:rsidP="00741200">
      <w:pPr>
        <w:rPr>
          <w:lang w:val="es-EC"/>
        </w:rPr>
      </w:pPr>
    </w:p>
    <w:p w14:paraId="70FD73D6" w14:textId="77777777" w:rsidR="00741200" w:rsidRDefault="00741200" w:rsidP="00741200">
      <w:pPr>
        <w:rPr>
          <w:lang w:val="es-EC"/>
        </w:rPr>
      </w:pPr>
    </w:p>
    <w:p w14:paraId="4651C71D" w14:textId="77777777" w:rsidR="00741200" w:rsidRPr="0028310C" w:rsidRDefault="00741200" w:rsidP="00741200">
      <w:pPr>
        <w:rPr>
          <w:sz w:val="32"/>
          <w:szCs w:val="32"/>
          <w:lang w:val="es-EC"/>
        </w:rPr>
      </w:pPr>
    </w:p>
    <w:p w14:paraId="4A506C71" w14:textId="66AE7B97" w:rsidR="00741200" w:rsidRPr="0028310C" w:rsidRDefault="00CB4AD9" w:rsidP="00741200">
      <w:pPr>
        <w:jc w:val="right"/>
        <w:rPr>
          <w:sz w:val="32"/>
          <w:szCs w:val="32"/>
          <w:lang w:val="es-EC"/>
        </w:rPr>
      </w:pPr>
      <w:proofErr w:type="spellStart"/>
      <w:r>
        <w:rPr>
          <w:sz w:val="32"/>
          <w:szCs w:val="32"/>
          <w:lang w:val="es-EC"/>
        </w:rPr>
        <w:t>Web_venta</w:t>
      </w:r>
      <w:proofErr w:type="spellEnd"/>
    </w:p>
    <w:p w14:paraId="0A5CFAC7" w14:textId="77777777" w:rsidR="00741200" w:rsidRDefault="00741200" w:rsidP="00741200">
      <w:pPr>
        <w:jc w:val="right"/>
        <w:rPr>
          <w:sz w:val="32"/>
          <w:szCs w:val="32"/>
          <w:lang w:val="es-EC"/>
        </w:rPr>
      </w:pPr>
      <w:r w:rsidRPr="0028310C">
        <w:rPr>
          <w:sz w:val="32"/>
          <w:szCs w:val="32"/>
          <w:lang w:val="es-EC"/>
        </w:rPr>
        <w:t xml:space="preserve">Documento </w:t>
      </w:r>
      <w:r w:rsidR="00A538EB">
        <w:rPr>
          <w:sz w:val="32"/>
          <w:szCs w:val="32"/>
          <w:lang w:val="es-EC"/>
        </w:rPr>
        <w:t>de Estandarización de Código</w:t>
      </w:r>
    </w:p>
    <w:p w14:paraId="2C0D61F6" w14:textId="77777777" w:rsidR="00741200" w:rsidRPr="0028310C" w:rsidRDefault="00DF12E8" w:rsidP="00741200">
      <w:pPr>
        <w:jc w:val="right"/>
        <w:rPr>
          <w:sz w:val="32"/>
          <w:szCs w:val="32"/>
          <w:lang w:val="es-EC"/>
        </w:rPr>
      </w:pPr>
      <w:r>
        <w:rPr>
          <w:sz w:val="32"/>
          <w:szCs w:val="32"/>
          <w:lang w:val="es-EC"/>
        </w:rPr>
        <w:t>Versión 1.0</w:t>
      </w:r>
    </w:p>
    <w:p w14:paraId="1873E0A7" w14:textId="77777777" w:rsidR="00741200" w:rsidRPr="0028310C" w:rsidRDefault="00741200" w:rsidP="00741200">
      <w:pPr>
        <w:rPr>
          <w:sz w:val="32"/>
          <w:szCs w:val="32"/>
          <w:lang w:val="es-EC"/>
        </w:rPr>
      </w:pPr>
    </w:p>
    <w:p w14:paraId="307E28AE" w14:textId="77777777" w:rsidR="00741200" w:rsidRDefault="00741200" w:rsidP="00741200">
      <w:pPr>
        <w:rPr>
          <w:lang w:val="es-EC"/>
        </w:rPr>
      </w:pPr>
    </w:p>
    <w:p w14:paraId="72EB7605" w14:textId="77777777" w:rsidR="00741200" w:rsidRDefault="00741200" w:rsidP="00741200">
      <w:pPr>
        <w:rPr>
          <w:lang w:val="es-EC"/>
        </w:rPr>
      </w:pPr>
    </w:p>
    <w:p w14:paraId="4E1BA3B6" w14:textId="77777777" w:rsidR="00741200" w:rsidRDefault="00741200" w:rsidP="00741200">
      <w:pPr>
        <w:rPr>
          <w:lang w:val="es-EC"/>
        </w:rPr>
      </w:pPr>
    </w:p>
    <w:p w14:paraId="15646DBD" w14:textId="77777777" w:rsidR="00741200" w:rsidRDefault="00741200" w:rsidP="00741200">
      <w:pPr>
        <w:rPr>
          <w:lang w:val="es-EC"/>
        </w:rPr>
      </w:pPr>
    </w:p>
    <w:p w14:paraId="48D29F5C" w14:textId="77777777" w:rsidR="00741200" w:rsidRDefault="00741200" w:rsidP="00741200">
      <w:pPr>
        <w:rPr>
          <w:lang w:val="es-EC"/>
        </w:rPr>
      </w:pPr>
    </w:p>
    <w:p w14:paraId="533872FF" w14:textId="77777777" w:rsidR="00741200" w:rsidRDefault="00741200" w:rsidP="00741200">
      <w:pPr>
        <w:rPr>
          <w:lang w:val="es-EC"/>
        </w:rPr>
      </w:pPr>
    </w:p>
    <w:p w14:paraId="37A09407" w14:textId="77777777" w:rsidR="00741200" w:rsidRDefault="00741200" w:rsidP="00741200">
      <w:pPr>
        <w:rPr>
          <w:lang w:val="es-EC"/>
        </w:rPr>
      </w:pPr>
    </w:p>
    <w:p w14:paraId="265B9FE5" w14:textId="77777777" w:rsidR="00741200" w:rsidRDefault="00741200" w:rsidP="00741200">
      <w:pPr>
        <w:rPr>
          <w:lang w:val="es-EC"/>
        </w:rPr>
      </w:pPr>
    </w:p>
    <w:p w14:paraId="2411D562" w14:textId="77777777" w:rsidR="00741200" w:rsidRDefault="00741200" w:rsidP="00741200">
      <w:pPr>
        <w:rPr>
          <w:lang w:val="es-EC"/>
        </w:rPr>
      </w:pPr>
    </w:p>
    <w:p w14:paraId="5B33C520" w14:textId="77777777" w:rsidR="00741200" w:rsidRDefault="00741200" w:rsidP="00741200">
      <w:pPr>
        <w:rPr>
          <w:lang w:val="es-EC"/>
        </w:rPr>
      </w:pPr>
    </w:p>
    <w:p w14:paraId="6C1E4320" w14:textId="77777777" w:rsidR="00741200" w:rsidRDefault="00741200" w:rsidP="00741200">
      <w:pPr>
        <w:rPr>
          <w:lang w:val="es-EC"/>
        </w:rPr>
      </w:pPr>
    </w:p>
    <w:p w14:paraId="60020F0B" w14:textId="77777777" w:rsidR="00741200" w:rsidRDefault="00741200" w:rsidP="00741200">
      <w:pPr>
        <w:rPr>
          <w:lang w:val="es-EC"/>
        </w:rPr>
      </w:pPr>
    </w:p>
    <w:p w14:paraId="4A0812E7" w14:textId="77777777" w:rsidR="00741200" w:rsidRDefault="00741200" w:rsidP="00741200">
      <w:pPr>
        <w:rPr>
          <w:lang w:val="es-EC"/>
        </w:rPr>
      </w:pPr>
    </w:p>
    <w:p w14:paraId="32CA1610" w14:textId="77777777" w:rsidR="00741200" w:rsidRDefault="00741200" w:rsidP="00741200">
      <w:pPr>
        <w:rPr>
          <w:lang w:val="es-EC"/>
        </w:rPr>
      </w:pPr>
    </w:p>
    <w:p w14:paraId="0DBD3E1B" w14:textId="77777777" w:rsidR="00741200" w:rsidRDefault="00741200" w:rsidP="00741200">
      <w:pPr>
        <w:rPr>
          <w:lang w:val="es-EC"/>
        </w:rPr>
      </w:pPr>
    </w:p>
    <w:p w14:paraId="30044091" w14:textId="77777777" w:rsidR="00741200" w:rsidRDefault="00741200" w:rsidP="00741200">
      <w:pPr>
        <w:rPr>
          <w:lang w:val="es-EC"/>
        </w:rPr>
      </w:pPr>
    </w:p>
    <w:p w14:paraId="2E2DBB57" w14:textId="77777777" w:rsidR="006101CC" w:rsidRDefault="006101CC" w:rsidP="006101CC"/>
    <w:p w14:paraId="2B78C914" w14:textId="77777777" w:rsidR="00AC3B9A" w:rsidRDefault="00AC3B9A" w:rsidP="006101CC"/>
    <w:p w14:paraId="53C6E140" w14:textId="77777777" w:rsidR="00AC3B9A" w:rsidRDefault="00AC3B9A" w:rsidP="006101CC">
      <w:pPr>
        <w:sectPr w:rsidR="00AC3B9A">
          <w:pgSz w:w="11906" w:h="16838"/>
          <w:pgMar w:top="1417" w:right="1701" w:bottom="1417" w:left="1701" w:header="708" w:footer="708" w:gutter="0"/>
          <w:cols w:space="708"/>
          <w:docGrid w:linePitch="360"/>
        </w:sectPr>
      </w:pPr>
    </w:p>
    <w:p w14:paraId="0FBC3E0D" w14:textId="77777777" w:rsidR="006101CC" w:rsidRDefault="006101CC" w:rsidP="006101CC"/>
    <w:p w14:paraId="43A53E7B" w14:textId="77777777" w:rsidR="002E6474" w:rsidRPr="00A03FD9" w:rsidRDefault="002E6474" w:rsidP="002E6474">
      <w:pPr>
        <w:pStyle w:val="Ttulo"/>
        <w:rPr>
          <w:rFonts w:ascii="Times New Roman" w:hAnsi="Times New Roman"/>
          <w:sz w:val="28"/>
          <w:szCs w:val="28"/>
          <w:lang w:val="es-EC"/>
        </w:rPr>
      </w:pPr>
      <w:r w:rsidRPr="00A03FD9">
        <w:rPr>
          <w:rFonts w:ascii="Times New Roman" w:hAnsi="Times New Roman"/>
          <w:sz w:val="28"/>
          <w:szCs w:val="28"/>
          <w:lang w:val="es-EC"/>
        </w:rPr>
        <w:t>HISTORIAL DE REVISIONES</w:t>
      </w:r>
    </w:p>
    <w:p w14:paraId="355AD2A5" w14:textId="77777777" w:rsidR="002E6474" w:rsidRPr="00A03FD9" w:rsidRDefault="002E6474" w:rsidP="002E6474">
      <w:pPr>
        <w:rPr>
          <w:lang w:val="es-EC"/>
        </w:rPr>
      </w:pPr>
    </w:p>
    <w:tbl>
      <w:tblPr>
        <w:tblW w:w="9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6474" w:rsidRPr="00B63804" w14:paraId="6523EEE9" w14:textId="77777777" w:rsidTr="00CB4AD9">
        <w:tblPrEx>
          <w:tblCellMar>
            <w:top w:w="0" w:type="dxa"/>
            <w:bottom w:w="0" w:type="dxa"/>
          </w:tblCellMar>
        </w:tblPrEx>
        <w:trPr>
          <w:trHeight w:val="308"/>
          <w:jc w:val="center"/>
        </w:trPr>
        <w:tc>
          <w:tcPr>
            <w:tcW w:w="2304" w:type="dxa"/>
            <w:vAlign w:val="center"/>
          </w:tcPr>
          <w:p w14:paraId="784FD53C" w14:textId="77777777" w:rsidR="002E6474" w:rsidRPr="00B63804" w:rsidRDefault="002E6474" w:rsidP="00771D24">
            <w:pPr>
              <w:pStyle w:val="Tabletext"/>
              <w:spacing w:after="0" w:line="240" w:lineRule="auto"/>
              <w:jc w:val="center"/>
              <w:rPr>
                <w:b/>
                <w:sz w:val="24"/>
                <w:szCs w:val="24"/>
                <w:lang w:val="es-ES"/>
              </w:rPr>
            </w:pPr>
            <w:r w:rsidRPr="00B63804">
              <w:rPr>
                <w:b/>
                <w:sz w:val="24"/>
                <w:szCs w:val="24"/>
                <w:lang w:val="es-ES"/>
              </w:rPr>
              <w:t>Fecha</w:t>
            </w:r>
          </w:p>
        </w:tc>
        <w:tc>
          <w:tcPr>
            <w:tcW w:w="1152" w:type="dxa"/>
            <w:vAlign w:val="center"/>
          </w:tcPr>
          <w:p w14:paraId="29B46213" w14:textId="77777777" w:rsidR="002E6474" w:rsidRPr="00B63804" w:rsidRDefault="002E6474" w:rsidP="00771D24">
            <w:pPr>
              <w:pStyle w:val="Tabletext"/>
              <w:spacing w:after="0" w:line="240" w:lineRule="auto"/>
              <w:jc w:val="center"/>
              <w:rPr>
                <w:b/>
                <w:sz w:val="24"/>
                <w:szCs w:val="24"/>
                <w:lang w:val="es-ES"/>
              </w:rPr>
            </w:pPr>
            <w:r w:rsidRPr="00B63804">
              <w:rPr>
                <w:b/>
                <w:sz w:val="24"/>
                <w:szCs w:val="24"/>
                <w:lang w:val="es-ES"/>
              </w:rPr>
              <w:t>Versión</w:t>
            </w:r>
          </w:p>
        </w:tc>
        <w:tc>
          <w:tcPr>
            <w:tcW w:w="3744" w:type="dxa"/>
            <w:vAlign w:val="center"/>
          </w:tcPr>
          <w:p w14:paraId="08232F60" w14:textId="77777777" w:rsidR="002E6474" w:rsidRPr="00B63804" w:rsidRDefault="002E6474" w:rsidP="00771D24">
            <w:pPr>
              <w:pStyle w:val="Tabletext"/>
              <w:spacing w:after="0" w:line="240" w:lineRule="auto"/>
              <w:jc w:val="center"/>
              <w:rPr>
                <w:b/>
                <w:sz w:val="24"/>
                <w:szCs w:val="24"/>
                <w:lang w:val="es-ES"/>
              </w:rPr>
            </w:pPr>
            <w:r w:rsidRPr="00B63804">
              <w:rPr>
                <w:b/>
                <w:sz w:val="24"/>
                <w:szCs w:val="24"/>
                <w:lang w:val="es-ES"/>
              </w:rPr>
              <w:t>Descripción</w:t>
            </w:r>
          </w:p>
        </w:tc>
        <w:tc>
          <w:tcPr>
            <w:tcW w:w="2304" w:type="dxa"/>
            <w:vAlign w:val="center"/>
          </w:tcPr>
          <w:p w14:paraId="48DD1964" w14:textId="77777777" w:rsidR="002E6474" w:rsidRPr="00B63804" w:rsidRDefault="002E6474" w:rsidP="00771D24">
            <w:pPr>
              <w:pStyle w:val="Tabletext"/>
              <w:spacing w:after="0" w:line="240" w:lineRule="auto"/>
              <w:jc w:val="center"/>
              <w:rPr>
                <w:b/>
                <w:sz w:val="24"/>
                <w:szCs w:val="24"/>
                <w:lang w:val="es-ES"/>
              </w:rPr>
            </w:pPr>
            <w:r w:rsidRPr="00B63804">
              <w:rPr>
                <w:b/>
                <w:sz w:val="24"/>
                <w:szCs w:val="24"/>
                <w:lang w:val="es-ES"/>
              </w:rPr>
              <w:t>Autor</w:t>
            </w:r>
          </w:p>
        </w:tc>
      </w:tr>
      <w:tr w:rsidR="002E6474" w:rsidRPr="00B63804" w14:paraId="46835123" w14:textId="77777777">
        <w:tblPrEx>
          <w:tblCellMar>
            <w:top w:w="0" w:type="dxa"/>
            <w:bottom w:w="0" w:type="dxa"/>
          </w:tblCellMar>
        </w:tblPrEx>
        <w:trPr>
          <w:jc w:val="center"/>
        </w:trPr>
        <w:tc>
          <w:tcPr>
            <w:tcW w:w="2304" w:type="dxa"/>
            <w:vAlign w:val="center"/>
          </w:tcPr>
          <w:p w14:paraId="2E915BD4" w14:textId="0DCCA717" w:rsidR="002E6474" w:rsidRPr="00B63804" w:rsidRDefault="00CB4AD9" w:rsidP="00771D24">
            <w:pPr>
              <w:pStyle w:val="Tabletext"/>
              <w:spacing w:after="0" w:line="240" w:lineRule="auto"/>
              <w:jc w:val="center"/>
              <w:rPr>
                <w:sz w:val="24"/>
                <w:szCs w:val="24"/>
                <w:lang w:val="es-ES"/>
              </w:rPr>
            </w:pPr>
            <w:r>
              <w:rPr>
                <w:sz w:val="24"/>
                <w:szCs w:val="24"/>
                <w:lang w:val="es-ES"/>
              </w:rPr>
              <w:t>10</w:t>
            </w:r>
            <w:r w:rsidR="005C2F0E">
              <w:rPr>
                <w:sz w:val="24"/>
                <w:szCs w:val="24"/>
                <w:lang w:val="es-ES"/>
              </w:rPr>
              <w:t>/</w:t>
            </w:r>
            <w:r>
              <w:rPr>
                <w:sz w:val="24"/>
                <w:szCs w:val="24"/>
                <w:lang w:val="es-ES"/>
              </w:rPr>
              <w:t>12</w:t>
            </w:r>
            <w:r w:rsidR="005C2F0E">
              <w:rPr>
                <w:sz w:val="24"/>
                <w:szCs w:val="24"/>
                <w:lang w:val="es-ES"/>
              </w:rPr>
              <w:t>/</w:t>
            </w:r>
            <w:r>
              <w:rPr>
                <w:sz w:val="24"/>
                <w:szCs w:val="24"/>
                <w:lang w:val="es-ES"/>
              </w:rPr>
              <w:t>2020</w:t>
            </w:r>
          </w:p>
        </w:tc>
        <w:tc>
          <w:tcPr>
            <w:tcW w:w="1152" w:type="dxa"/>
            <w:vAlign w:val="center"/>
          </w:tcPr>
          <w:p w14:paraId="197C9F2C" w14:textId="77777777" w:rsidR="002E6474" w:rsidRPr="00B63804" w:rsidRDefault="00771D24" w:rsidP="00771D24">
            <w:pPr>
              <w:pStyle w:val="Tabletext"/>
              <w:spacing w:after="0" w:line="240" w:lineRule="auto"/>
              <w:jc w:val="center"/>
              <w:rPr>
                <w:sz w:val="24"/>
                <w:szCs w:val="24"/>
                <w:lang w:val="es-ES"/>
              </w:rPr>
            </w:pPr>
            <w:r>
              <w:rPr>
                <w:sz w:val="24"/>
                <w:szCs w:val="24"/>
                <w:lang w:val="es-ES"/>
              </w:rPr>
              <w:t>1.0</w:t>
            </w:r>
          </w:p>
        </w:tc>
        <w:tc>
          <w:tcPr>
            <w:tcW w:w="3744" w:type="dxa"/>
            <w:vAlign w:val="center"/>
          </w:tcPr>
          <w:p w14:paraId="5CF31594" w14:textId="77777777" w:rsidR="002E6474" w:rsidRPr="00B63804" w:rsidRDefault="00771D24" w:rsidP="00771D24">
            <w:pPr>
              <w:pStyle w:val="Tabletext"/>
              <w:spacing w:after="0" w:line="240" w:lineRule="auto"/>
              <w:jc w:val="center"/>
              <w:rPr>
                <w:sz w:val="24"/>
                <w:szCs w:val="24"/>
                <w:lang w:val="es-ES"/>
              </w:rPr>
            </w:pPr>
            <w:r>
              <w:rPr>
                <w:sz w:val="24"/>
                <w:szCs w:val="24"/>
                <w:lang w:val="es-ES"/>
              </w:rPr>
              <w:t>Creación de documento</w:t>
            </w:r>
          </w:p>
        </w:tc>
        <w:tc>
          <w:tcPr>
            <w:tcW w:w="2304" w:type="dxa"/>
            <w:vAlign w:val="center"/>
          </w:tcPr>
          <w:p w14:paraId="748FAA40" w14:textId="575ECE11" w:rsidR="002E6474" w:rsidRPr="00B63804" w:rsidRDefault="00CB4AD9" w:rsidP="00771D24">
            <w:pPr>
              <w:pStyle w:val="Tabletext"/>
              <w:spacing w:after="0" w:line="240" w:lineRule="auto"/>
              <w:jc w:val="center"/>
              <w:rPr>
                <w:sz w:val="24"/>
                <w:szCs w:val="24"/>
                <w:lang w:val="it-IT"/>
              </w:rPr>
            </w:pPr>
            <w:r>
              <w:rPr>
                <w:sz w:val="24"/>
                <w:szCs w:val="24"/>
                <w:lang w:val="it-IT"/>
              </w:rPr>
              <w:t>AAGD,CER</w:t>
            </w:r>
          </w:p>
        </w:tc>
      </w:tr>
      <w:tr w:rsidR="002E6474" w:rsidRPr="00B63804" w14:paraId="7727F2C7" w14:textId="77777777">
        <w:tblPrEx>
          <w:tblCellMar>
            <w:top w:w="0" w:type="dxa"/>
            <w:bottom w:w="0" w:type="dxa"/>
          </w:tblCellMar>
        </w:tblPrEx>
        <w:trPr>
          <w:jc w:val="center"/>
        </w:trPr>
        <w:tc>
          <w:tcPr>
            <w:tcW w:w="2304" w:type="dxa"/>
            <w:vAlign w:val="center"/>
          </w:tcPr>
          <w:p w14:paraId="36CC772B" w14:textId="77777777" w:rsidR="002E6474" w:rsidRPr="00B63804" w:rsidRDefault="002E6474" w:rsidP="00771D24">
            <w:pPr>
              <w:pStyle w:val="Tabletext"/>
              <w:spacing w:after="0" w:line="240" w:lineRule="auto"/>
              <w:jc w:val="center"/>
              <w:rPr>
                <w:sz w:val="24"/>
                <w:szCs w:val="24"/>
                <w:lang w:val="it-IT"/>
              </w:rPr>
            </w:pPr>
          </w:p>
        </w:tc>
        <w:tc>
          <w:tcPr>
            <w:tcW w:w="1152" w:type="dxa"/>
            <w:vAlign w:val="center"/>
          </w:tcPr>
          <w:p w14:paraId="5D048316" w14:textId="77777777" w:rsidR="002E6474" w:rsidRPr="00B63804" w:rsidRDefault="002E6474" w:rsidP="00771D24">
            <w:pPr>
              <w:pStyle w:val="Tabletext"/>
              <w:spacing w:after="0" w:line="240" w:lineRule="auto"/>
              <w:jc w:val="center"/>
              <w:rPr>
                <w:sz w:val="24"/>
                <w:szCs w:val="24"/>
                <w:lang w:val="es-ES"/>
              </w:rPr>
            </w:pPr>
          </w:p>
        </w:tc>
        <w:tc>
          <w:tcPr>
            <w:tcW w:w="3744" w:type="dxa"/>
            <w:vAlign w:val="center"/>
          </w:tcPr>
          <w:p w14:paraId="1125D45D" w14:textId="77777777" w:rsidR="002E6474" w:rsidRPr="00B63804" w:rsidRDefault="002E6474" w:rsidP="00771D24">
            <w:pPr>
              <w:pStyle w:val="Tabletext"/>
              <w:spacing w:after="0" w:line="240" w:lineRule="auto"/>
              <w:jc w:val="center"/>
              <w:rPr>
                <w:sz w:val="24"/>
                <w:szCs w:val="24"/>
                <w:lang w:val="es-ES"/>
              </w:rPr>
            </w:pPr>
          </w:p>
        </w:tc>
        <w:tc>
          <w:tcPr>
            <w:tcW w:w="2304" w:type="dxa"/>
            <w:vAlign w:val="center"/>
          </w:tcPr>
          <w:p w14:paraId="7350A071" w14:textId="77777777" w:rsidR="002E6474" w:rsidRPr="00B63804" w:rsidRDefault="002E6474" w:rsidP="00771D24">
            <w:pPr>
              <w:pStyle w:val="Tabletext"/>
              <w:spacing w:after="0" w:line="240" w:lineRule="auto"/>
              <w:jc w:val="center"/>
              <w:rPr>
                <w:sz w:val="24"/>
                <w:szCs w:val="24"/>
                <w:lang w:val="it-IT"/>
              </w:rPr>
            </w:pPr>
          </w:p>
        </w:tc>
      </w:tr>
    </w:tbl>
    <w:p w14:paraId="5299B381" w14:textId="77777777" w:rsidR="002E6474" w:rsidRDefault="002E6474" w:rsidP="002E6474"/>
    <w:p w14:paraId="6D883566" w14:textId="77777777" w:rsidR="002E6474" w:rsidRDefault="002E6474" w:rsidP="002E6474"/>
    <w:p w14:paraId="1D758C95" w14:textId="77777777" w:rsidR="002E6474" w:rsidRDefault="002E6474" w:rsidP="002E6474"/>
    <w:p w14:paraId="419EF3CA" w14:textId="77777777" w:rsidR="006101CC" w:rsidRDefault="006101CC" w:rsidP="006101CC">
      <w:pPr>
        <w:rPr>
          <w:b/>
        </w:rPr>
      </w:pPr>
    </w:p>
    <w:p w14:paraId="09FB670D" w14:textId="77777777" w:rsidR="006101CC" w:rsidRDefault="006101CC" w:rsidP="006101CC">
      <w:pPr>
        <w:rPr>
          <w:b/>
        </w:rPr>
      </w:pPr>
    </w:p>
    <w:p w14:paraId="0CAD08F6" w14:textId="77777777" w:rsidR="00AC3B9A" w:rsidRDefault="00AC3B9A" w:rsidP="006101CC">
      <w:pPr>
        <w:rPr>
          <w:b/>
        </w:rPr>
      </w:pPr>
    </w:p>
    <w:p w14:paraId="653D716C" w14:textId="77777777" w:rsidR="00AC3B9A" w:rsidRDefault="00AC3B9A" w:rsidP="006101CC">
      <w:pPr>
        <w:rPr>
          <w:b/>
        </w:rPr>
      </w:pPr>
    </w:p>
    <w:p w14:paraId="013534F3" w14:textId="77777777" w:rsidR="00AC3B9A" w:rsidRPr="00AC3B9A" w:rsidRDefault="00AC3B9A" w:rsidP="00AC3B9A"/>
    <w:p w14:paraId="713CF34A" w14:textId="77777777" w:rsidR="00AC3B9A" w:rsidRPr="00AC3B9A" w:rsidRDefault="00AC3B9A" w:rsidP="00AC3B9A"/>
    <w:p w14:paraId="4A4E53BF" w14:textId="77777777" w:rsidR="00AC3B9A" w:rsidRPr="00AC3B9A" w:rsidRDefault="00AC3B9A" w:rsidP="00AC3B9A"/>
    <w:p w14:paraId="39EFA120" w14:textId="77777777" w:rsidR="00AC3B9A" w:rsidRPr="00AC3B9A" w:rsidRDefault="00AC3B9A" w:rsidP="00AC3B9A"/>
    <w:p w14:paraId="39052131" w14:textId="77777777" w:rsidR="00AC3B9A" w:rsidRPr="00AC3B9A" w:rsidRDefault="00AC3B9A" w:rsidP="00AC3B9A"/>
    <w:p w14:paraId="14D7231B" w14:textId="77777777" w:rsidR="00AC3B9A" w:rsidRPr="00AC3B9A" w:rsidRDefault="00AC3B9A" w:rsidP="00AC3B9A"/>
    <w:p w14:paraId="1C6A6F2B" w14:textId="77777777" w:rsidR="00AC3B9A" w:rsidRPr="00AC3B9A" w:rsidRDefault="00AC3B9A" w:rsidP="00AC3B9A"/>
    <w:p w14:paraId="3A378C7A" w14:textId="77777777" w:rsidR="00AC3B9A" w:rsidRPr="00AC3B9A" w:rsidRDefault="00AC3B9A" w:rsidP="00AC3B9A"/>
    <w:p w14:paraId="00150595" w14:textId="77777777" w:rsidR="00AC3B9A" w:rsidRPr="00AC3B9A" w:rsidRDefault="00AC3B9A" w:rsidP="00AC3B9A"/>
    <w:p w14:paraId="4183CFC3" w14:textId="77777777" w:rsidR="00AC3B9A" w:rsidRPr="00AC3B9A" w:rsidRDefault="00AC3B9A" w:rsidP="00AC3B9A"/>
    <w:p w14:paraId="78C6533D" w14:textId="77777777" w:rsidR="00AC3B9A" w:rsidRPr="00AC3B9A" w:rsidRDefault="00AC3B9A" w:rsidP="00AC3B9A"/>
    <w:p w14:paraId="6B744C1C" w14:textId="77777777" w:rsidR="00AC3B9A" w:rsidRPr="00AC3B9A" w:rsidRDefault="00AC3B9A" w:rsidP="00AC3B9A"/>
    <w:p w14:paraId="6798BF3D" w14:textId="77777777" w:rsidR="00AC3B9A" w:rsidRPr="00AC3B9A" w:rsidRDefault="00AC3B9A" w:rsidP="00AC3B9A"/>
    <w:p w14:paraId="69ED64BE" w14:textId="77777777" w:rsidR="00AC3B9A" w:rsidRPr="00AC3B9A" w:rsidRDefault="00AC3B9A" w:rsidP="00AC3B9A"/>
    <w:p w14:paraId="533EC834" w14:textId="77777777" w:rsidR="00AC3B9A" w:rsidRPr="00AC3B9A" w:rsidRDefault="00AC3B9A" w:rsidP="00AC3B9A"/>
    <w:p w14:paraId="2A936469" w14:textId="77777777" w:rsidR="00AC3B9A" w:rsidRPr="00AC3B9A" w:rsidRDefault="00AC3B9A" w:rsidP="00AC3B9A"/>
    <w:p w14:paraId="737FCABC" w14:textId="77777777" w:rsidR="00AC3B9A" w:rsidRPr="00AC3B9A" w:rsidRDefault="00AC3B9A" w:rsidP="00AC3B9A"/>
    <w:p w14:paraId="08919027" w14:textId="77777777" w:rsidR="00AC3B9A" w:rsidRPr="00AC3B9A" w:rsidRDefault="00AC3B9A" w:rsidP="00AC3B9A"/>
    <w:p w14:paraId="5353D367" w14:textId="77777777" w:rsidR="00AC3B9A" w:rsidRPr="00AC3B9A" w:rsidRDefault="00AC3B9A" w:rsidP="00AC3B9A"/>
    <w:p w14:paraId="51E1E8D7" w14:textId="77777777" w:rsidR="00AC3B9A" w:rsidRPr="00AC3B9A" w:rsidRDefault="00AC3B9A" w:rsidP="00AC3B9A"/>
    <w:p w14:paraId="62AE5273" w14:textId="77777777" w:rsidR="00AC3B9A" w:rsidRPr="00AC3B9A" w:rsidRDefault="00AC3B9A" w:rsidP="00AC3B9A"/>
    <w:p w14:paraId="549DF784" w14:textId="77777777" w:rsidR="00AC3B9A" w:rsidRPr="00AC3B9A" w:rsidRDefault="00AC3B9A" w:rsidP="00AC3B9A"/>
    <w:p w14:paraId="4B2D78D1" w14:textId="77777777" w:rsidR="00AC3B9A" w:rsidRPr="00AC3B9A" w:rsidRDefault="00AC3B9A" w:rsidP="00AC3B9A"/>
    <w:p w14:paraId="2A80B90D" w14:textId="77777777" w:rsidR="00AC3B9A" w:rsidRPr="00AC3B9A" w:rsidRDefault="00AC3B9A" w:rsidP="00AC3B9A"/>
    <w:p w14:paraId="2747FA5F" w14:textId="77777777" w:rsidR="00AC3B9A" w:rsidRPr="00AC3B9A" w:rsidRDefault="00AC3B9A" w:rsidP="00AC3B9A"/>
    <w:p w14:paraId="0F5CCF67" w14:textId="77777777" w:rsidR="00AC3B9A" w:rsidRPr="00AC3B9A" w:rsidRDefault="00AC3B9A" w:rsidP="00AC3B9A"/>
    <w:p w14:paraId="768D616E" w14:textId="77777777" w:rsidR="00AC3B9A" w:rsidRPr="00AC3B9A" w:rsidRDefault="00AC3B9A" w:rsidP="00AC3B9A"/>
    <w:p w14:paraId="28DFAFF3" w14:textId="77777777" w:rsidR="00AC3B9A" w:rsidRPr="00AC3B9A" w:rsidRDefault="00AC3B9A" w:rsidP="00AC3B9A"/>
    <w:p w14:paraId="286DC1D7" w14:textId="77777777" w:rsidR="00AC3B9A" w:rsidRPr="00AC3B9A" w:rsidRDefault="00AC3B9A" w:rsidP="00AC3B9A"/>
    <w:p w14:paraId="15B2104D" w14:textId="77777777" w:rsidR="00AC3B9A" w:rsidRPr="00AC3B9A" w:rsidRDefault="00AC3B9A" w:rsidP="00AC3B9A"/>
    <w:p w14:paraId="6B28207A" w14:textId="77777777" w:rsidR="00AC3B9A" w:rsidRPr="00AC3B9A" w:rsidRDefault="00AC3B9A" w:rsidP="00AC3B9A"/>
    <w:p w14:paraId="7D72E599" w14:textId="77777777" w:rsidR="00AC3B9A" w:rsidRPr="00AC3B9A" w:rsidRDefault="00AC3B9A" w:rsidP="00AC3B9A"/>
    <w:p w14:paraId="3BDF1365" w14:textId="77777777" w:rsidR="00AC3B9A" w:rsidRPr="00AC3B9A" w:rsidRDefault="00AC3B9A" w:rsidP="00AC3B9A"/>
    <w:p w14:paraId="77F7EA6C" w14:textId="77777777" w:rsidR="00AC3B9A" w:rsidRPr="00AC3B9A" w:rsidRDefault="00AC3B9A" w:rsidP="00AC3B9A"/>
    <w:p w14:paraId="7CE91E2D" w14:textId="77777777" w:rsidR="00AC3B9A" w:rsidRPr="00AC3B9A" w:rsidRDefault="00AC3B9A" w:rsidP="00AC3B9A"/>
    <w:p w14:paraId="1637A8C0" w14:textId="77777777" w:rsidR="005C2F0E" w:rsidRDefault="005C2F0E" w:rsidP="00AC3B9A">
      <w:pPr>
        <w:sectPr w:rsidR="005C2F0E">
          <w:headerReference w:type="default" r:id="rId7"/>
          <w:footerReference w:type="default" r:id="rId8"/>
          <w:pgSz w:w="11906" w:h="16838"/>
          <w:pgMar w:top="1417" w:right="1701" w:bottom="1417" w:left="1701" w:header="708" w:footer="708" w:gutter="0"/>
          <w:cols w:space="708"/>
          <w:docGrid w:linePitch="360"/>
        </w:sectPr>
      </w:pPr>
    </w:p>
    <w:p w14:paraId="70517FB9" w14:textId="77777777" w:rsidR="005C2F0E" w:rsidRDefault="005C2F0E" w:rsidP="005C2F0E">
      <w:pPr>
        <w:jc w:val="center"/>
        <w:outlineLvl w:val="0"/>
        <w:rPr>
          <w:b/>
          <w:caps/>
          <w:noProof/>
          <w:sz w:val="28"/>
        </w:rPr>
      </w:pPr>
      <w:bookmarkStart w:id="0" w:name="_Toc120992812"/>
      <w:r>
        <w:rPr>
          <w:b/>
          <w:caps/>
          <w:noProof/>
          <w:sz w:val="28"/>
        </w:rPr>
        <w:lastRenderedPageBreak/>
        <w:t>ESTANDARIZACION DE CODIFICACION</w:t>
      </w:r>
      <w:bookmarkEnd w:id="0"/>
    </w:p>
    <w:p w14:paraId="019DE255" w14:textId="77777777" w:rsidR="005C2F0E" w:rsidRDefault="005C2F0E" w:rsidP="005C2F0E">
      <w:pPr>
        <w:jc w:val="center"/>
        <w:rPr>
          <w:b/>
          <w:caps/>
          <w:noProof/>
        </w:rPr>
      </w:pPr>
    </w:p>
    <w:p w14:paraId="21008FC0" w14:textId="77777777" w:rsidR="005C2F0E" w:rsidRDefault="005C2F0E" w:rsidP="005C2F0E">
      <w:pPr>
        <w:jc w:val="center"/>
        <w:rPr>
          <w:b/>
          <w:caps/>
          <w:noProof/>
        </w:rPr>
      </w:pPr>
    </w:p>
    <w:p w14:paraId="2D978D6C" w14:textId="77777777" w:rsidR="005C2F0E" w:rsidRPr="00DA47C5" w:rsidRDefault="005C2F0E" w:rsidP="005C2F0E">
      <w:pPr>
        <w:numPr>
          <w:ilvl w:val="0"/>
          <w:numId w:val="6"/>
        </w:numPr>
        <w:jc w:val="both"/>
        <w:outlineLvl w:val="1"/>
        <w:rPr>
          <w:b/>
          <w:noProof/>
        </w:rPr>
      </w:pPr>
      <w:bookmarkStart w:id="1" w:name="_Toc120992813"/>
      <w:r w:rsidRPr="00DA47C5">
        <w:rPr>
          <w:b/>
          <w:noProof/>
        </w:rPr>
        <w:t>Creación de Librería de Clases</w:t>
      </w:r>
      <w:bookmarkEnd w:id="1"/>
    </w:p>
    <w:p w14:paraId="2A1930F4" w14:textId="77777777" w:rsidR="005C2F0E" w:rsidRPr="00DA47C5" w:rsidRDefault="005C2F0E" w:rsidP="005C2F0E">
      <w:pPr>
        <w:tabs>
          <w:tab w:val="left" w:pos="900"/>
        </w:tabs>
        <w:ind w:left="540"/>
        <w:jc w:val="both"/>
        <w:rPr>
          <w:b/>
          <w:noProof/>
        </w:rPr>
      </w:pPr>
    </w:p>
    <w:p w14:paraId="2377D221" w14:textId="77777777" w:rsidR="005C2F0E" w:rsidRPr="00DA47C5" w:rsidRDefault="00CD4ABF" w:rsidP="005C2F0E">
      <w:pPr>
        <w:tabs>
          <w:tab w:val="left" w:pos="360"/>
        </w:tabs>
        <w:ind w:left="360"/>
        <w:jc w:val="both"/>
      </w:pPr>
      <w:r w:rsidRPr="00DA47C5">
        <w:t xml:space="preserve">Empezarán con </w:t>
      </w:r>
      <w:r w:rsidR="005A3377" w:rsidRPr="00DA47C5">
        <w:t>el nombre</w:t>
      </w:r>
      <w:r w:rsidRPr="00DA47C5">
        <w:t xml:space="preserve"> proyecto </w:t>
      </w:r>
      <w:r w:rsidR="005C2F0E" w:rsidRPr="00DA47C5">
        <w:t xml:space="preserve">seguido del punto (.) y un nombre que denote a la </w:t>
      </w:r>
      <w:proofErr w:type="spellStart"/>
      <w:r w:rsidR="005C2F0E" w:rsidRPr="00DA47C5">
        <w:t>libería</w:t>
      </w:r>
      <w:proofErr w:type="spellEnd"/>
      <w:r w:rsidR="005C2F0E" w:rsidRPr="00DA47C5">
        <w:t xml:space="preserve"> de clases. </w:t>
      </w:r>
    </w:p>
    <w:p w14:paraId="46C4F0C6" w14:textId="77777777" w:rsidR="005C2F0E" w:rsidRPr="00DA47C5" w:rsidRDefault="005C2F0E" w:rsidP="005C2F0E">
      <w:pPr>
        <w:tabs>
          <w:tab w:val="left" w:pos="360"/>
        </w:tabs>
        <w:ind w:left="360"/>
        <w:jc w:val="both"/>
      </w:pPr>
    </w:p>
    <w:p w14:paraId="0C55C7A5" w14:textId="77777777" w:rsidR="005C2F0E" w:rsidRPr="00DA47C5" w:rsidRDefault="005C2F0E" w:rsidP="005C2F0E">
      <w:pPr>
        <w:tabs>
          <w:tab w:val="left" w:pos="360"/>
        </w:tabs>
        <w:ind w:left="360"/>
        <w:jc w:val="both"/>
        <w:rPr>
          <w:i/>
        </w:rPr>
      </w:pPr>
      <w:r w:rsidRPr="00DA47C5">
        <w:rPr>
          <w:i/>
        </w:rPr>
        <w:t>Ejemplo:</w:t>
      </w:r>
    </w:p>
    <w:p w14:paraId="51D8A95B" w14:textId="77777777" w:rsidR="005C2F0E" w:rsidRPr="00DA47C5" w:rsidRDefault="005C2F0E" w:rsidP="005C2F0E">
      <w:pPr>
        <w:tabs>
          <w:tab w:val="left" w:pos="1440"/>
        </w:tabs>
        <w:ind w:left="1440"/>
        <w:jc w:val="both"/>
      </w:pPr>
    </w:p>
    <w:p w14:paraId="7FE5EC89" w14:textId="38998BE3" w:rsidR="005C2F0E" w:rsidRDefault="00CB4AD9" w:rsidP="005C2F0E">
      <w:pPr>
        <w:tabs>
          <w:tab w:val="left" w:pos="1440"/>
        </w:tabs>
        <w:ind w:left="1440"/>
        <w:jc w:val="both"/>
      </w:pPr>
      <w:proofErr w:type="spellStart"/>
      <w:r>
        <w:t>Web_venta</w:t>
      </w:r>
      <w:r w:rsidR="005C2F0E" w:rsidRPr="00DA47C5">
        <w:t>.InterfacesUsuario</w:t>
      </w:r>
      <w:proofErr w:type="spellEnd"/>
    </w:p>
    <w:p w14:paraId="759849E6" w14:textId="16BB5AEF" w:rsidR="001023CA" w:rsidRPr="00DA47C5" w:rsidRDefault="001023CA" w:rsidP="005C2F0E">
      <w:pPr>
        <w:tabs>
          <w:tab w:val="left" w:pos="1440"/>
        </w:tabs>
        <w:ind w:left="1440"/>
        <w:jc w:val="both"/>
      </w:pPr>
      <w:proofErr w:type="spellStart"/>
      <w:r>
        <w:t>Web_venta.InterfaceAdministrador</w:t>
      </w:r>
      <w:proofErr w:type="spellEnd"/>
    </w:p>
    <w:p w14:paraId="32B033DD" w14:textId="77777777" w:rsidR="005C2F0E" w:rsidRDefault="005C2F0E" w:rsidP="005C2F0E">
      <w:pPr>
        <w:tabs>
          <w:tab w:val="left" w:pos="900"/>
        </w:tabs>
        <w:ind w:left="540"/>
        <w:jc w:val="both"/>
        <w:rPr>
          <w:sz w:val="22"/>
        </w:rPr>
      </w:pPr>
    </w:p>
    <w:p w14:paraId="2CC274EF" w14:textId="77777777" w:rsidR="005C2F0E" w:rsidRPr="00200427" w:rsidRDefault="005C2F0E" w:rsidP="005C2F0E">
      <w:pPr>
        <w:tabs>
          <w:tab w:val="left" w:pos="900"/>
        </w:tabs>
        <w:ind w:left="540"/>
        <w:jc w:val="both"/>
      </w:pPr>
    </w:p>
    <w:p w14:paraId="3B0CD1E3" w14:textId="77777777" w:rsidR="005C2F0E" w:rsidRPr="00200427" w:rsidRDefault="005C2F0E" w:rsidP="005C2F0E">
      <w:pPr>
        <w:numPr>
          <w:ilvl w:val="0"/>
          <w:numId w:val="6"/>
        </w:numPr>
        <w:jc w:val="both"/>
        <w:outlineLvl w:val="1"/>
        <w:rPr>
          <w:b/>
          <w:noProof/>
        </w:rPr>
      </w:pPr>
      <w:bookmarkStart w:id="2" w:name="_Toc120992814"/>
      <w:r w:rsidRPr="00200427">
        <w:rPr>
          <w:b/>
          <w:noProof/>
        </w:rPr>
        <w:t>Creación de Clases</w:t>
      </w:r>
      <w:bookmarkEnd w:id="2"/>
    </w:p>
    <w:p w14:paraId="75DCBBDE" w14:textId="77777777" w:rsidR="005C2F0E" w:rsidRPr="00200427" w:rsidRDefault="005C2F0E" w:rsidP="005C2F0E">
      <w:pPr>
        <w:jc w:val="both"/>
        <w:outlineLvl w:val="1"/>
        <w:rPr>
          <w:b/>
          <w:noProof/>
        </w:rPr>
      </w:pPr>
    </w:p>
    <w:p w14:paraId="30201BA6" w14:textId="77777777" w:rsidR="005C2F0E" w:rsidRPr="00200427" w:rsidRDefault="005C2F0E" w:rsidP="005C2F0E">
      <w:pPr>
        <w:ind w:left="360"/>
        <w:jc w:val="both"/>
        <w:rPr>
          <w:noProof/>
        </w:rPr>
      </w:pPr>
      <w:r w:rsidRPr="00200427">
        <w:rPr>
          <w:noProof/>
        </w:rPr>
        <w:t xml:space="preserve">Los nombres de las clases deben empezar con mayúsculas.  </w:t>
      </w:r>
    </w:p>
    <w:p w14:paraId="5AD18DA3" w14:textId="77777777" w:rsidR="005C2F0E" w:rsidRPr="00200427" w:rsidRDefault="005C2F0E" w:rsidP="005C2F0E">
      <w:pPr>
        <w:ind w:left="360"/>
        <w:jc w:val="both"/>
        <w:rPr>
          <w:noProof/>
        </w:rPr>
      </w:pPr>
      <w:r w:rsidRPr="00200427">
        <w:rPr>
          <w:noProof/>
        </w:rPr>
        <w:t>Para nombres compuestos la primera letra de cada palabra empieza con mayúsculas.</w:t>
      </w:r>
    </w:p>
    <w:p w14:paraId="34339A5B" w14:textId="77777777" w:rsidR="005C2F0E" w:rsidRPr="00200427" w:rsidRDefault="005C2F0E" w:rsidP="005C2F0E">
      <w:pPr>
        <w:jc w:val="both"/>
        <w:rPr>
          <w:noProof/>
        </w:rPr>
      </w:pPr>
    </w:p>
    <w:p w14:paraId="3AB55D5D" w14:textId="77777777" w:rsidR="005C2F0E" w:rsidRPr="00200427" w:rsidRDefault="005C2F0E" w:rsidP="005C2F0E">
      <w:pPr>
        <w:tabs>
          <w:tab w:val="left" w:pos="360"/>
        </w:tabs>
        <w:ind w:left="360"/>
        <w:jc w:val="both"/>
        <w:rPr>
          <w:i/>
        </w:rPr>
      </w:pPr>
      <w:r w:rsidRPr="00200427">
        <w:rPr>
          <w:i/>
        </w:rPr>
        <w:t>Ejemplo:</w:t>
      </w:r>
    </w:p>
    <w:p w14:paraId="5ACB9D7D" w14:textId="77777777" w:rsidR="005C2F0E" w:rsidRPr="00200427" w:rsidRDefault="005C2F0E" w:rsidP="005C2F0E">
      <w:pPr>
        <w:tabs>
          <w:tab w:val="left" w:pos="360"/>
        </w:tabs>
        <w:ind w:left="360"/>
        <w:jc w:val="both"/>
        <w:rPr>
          <w:i/>
        </w:rPr>
      </w:pPr>
    </w:p>
    <w:p w14:paraId="5065A30B" w14:textId="77777777" w:rsidR="005C2F0E" w:rsidRPr="00200427" w:rsidRDefault="005C2F0E" w:rsidP="005C2F0E">
      <w:pPr>
        <w:tabs>
          <w:tab w:val="left" w:pos="360"/>
        </w:tabs>
        <w:ind w:left="360"/>
        <w:jc w:val="both"/>
      </w:pPr>
      <w:r w:rsidRPr="00200427">
        <w:rPr>
          <w:i/>
        </w:rPr>
        <w:tab/>
      </w:r>
      <w:r w:rsidRPr="00200427">
        <w:rPr>
          <w:i/>
        </w:rPr>
        <w:tab/>
      </w:r>
      <w:proofErr w:type="spellStart"/>
      <w:r w:rsidRPr="00200427">
        <w:t>Persona.cs</w:t>
      </w:r>
      <w:proofErr w:type="spellEnd"/>
    </w:p>
    <w:p w14:paraId="662CC6A5" w14:textId="77777777" w:rsidR="005C2F0E" w:rsidRPr="00200427" w:rsidRDefault="005C2F0E" w:rsidP="005C2F0E">
      <w:pPr>
        <w:tabs>
          <w:tab w:val="left" w:pos="360"/>
        </w:tabs>
        <w:ind w:left="360"/>
        <w:jc w:val="both"/>
      </w:pPr>
      <w:r w:rsidRPr="00200427">
        <w:tab/>
      </w:r>
      <w:r w:rsidRPr="00200427">
        <w:tab/>
      </w:r>
      <w:proofErr w:type="spellStart"/>
      <w:r w:rsidRPr="00200427">
        <w:t>TipoArticulo.cs</w:t>
      </w:r>
      <w:proofErr w:type="spellEnd"/>
    </w:p>
    <w:p w14:paraId="5ECD8620" w14:textId="77777777" w:rsidR="005C2F0E" w:rsidRDefault="005C2F0E" w:rsidP="005C2F0E">
      <w:pPr>
        <w:tabs>
          <w:tab w:val="left" w:pos="360"/>
        </w:tabs>
        <w:ind w:left="360"/>
        <w:jc w:val="both"/>
        <w:rPr>
          <w:rFonts w:ascii="Arial" w:hAnsi="Arial" w:cs="Arial"/>
          <w:sz w:val="22"/>
        </w:rPr>
      </w:pPr>
    </w:p>
    <w:p w14:paraId="0D9F5FD5" w14:textId="77777777" w:rsidR="005C2F0E" w:rsidRPr="005F602E" w:rsidRDefault="005C2F0E" w:rsidP="005C2F0E">
      <w:pPr>
        <w:tabs>
          <w:tab w:val="left" w:pos="360"/>
        </w:tabs>
        <w:ind w:left="360"/>
        <w:jc w:val="both"/>
        <w:rPr>
          <w:rFonts w:ascii="Arial" w:hAnsi="Arial" w:cs="Arial"/>
          <w:sz w:val="22"/>
        </w:rPr>
      </w:pPr>
    </w:p>
    <w:p w14:paraId="362C1891" w14:textId="77777777" w:rsidR="005C2F0E" w:rsidRPr="005F602E" w:rsidRDefault="005C2F0E" w:rsidP="005C2F0E">
      <w:pPr>
        <w:numPr>
          <w:ilvl w:val="0"/>
          <w:numId w:val="6"/>
        </w:numPr>
        <w:jc w:val="both"/>
        <w:outlineLvl w:val="1"/>
        <w:rPr>
          <w:b/>
          <w:noProof/>
        </w:rPr>
      </w:pPr>
      <w:bookmarkStart w:id="3" w:name="_Toc120992815"/>
      <w:r w:rsidRPr="005F602E">
        <w:rPr>
          <w:b/>
          <w:noProof/>
        </w:rPr>
        <w:t xml:space="preserve">Organización de </w:t>
      </w:r>
      <w:smartTag w:uri="urn:schemas-microsoft-com:office:smarttags" w:element="PersonName">
        <w:smartTagPr>
          <w:attr w:name="ProductID" w:val="la Clase"/>
        </w:smartTagPr>
        <w:r w:rsidRPr="005F602E">
          <w:rPr>
            <w:b/>
            <w:noProof/>
          </w:rPr>
          <w:t>la Clase</w:t>
        </w:r>
      </w:smartTag>
      <w:bookmarkEnd w:id="3"/>
    </w:p>
    <w:p w14:paraId="54B73044" w14:textId="77777777" w:rsidR="005C2F0E" w:rsidRPr="005F602E" w:rsidRDefault="005C2F0E" w:rsidP="005C2F0E">
      <w:pPr>
        <w:jc w:val="both"/>
        <w:outlineLvl w:val="1"/>
        <w:rPr>
          <w:b/>
          <w:noProof/>
        </w:rPr>
      </w:pPr>
    </w:p>
    <w:p w14:paraId="12C38662" w14:textId="77777777" w:rsidR="005C2F0E" w:rsidRPr="00610479" w:rsidRDefault="005C2F0E" w:rsidP="005C2F0E">
      <w:pPr>
        <w:numPr>
          <w:ilvl w:val="1"/>
          <w:numId w:val="7"/>
        </w:numPr>
        <w:tabs>
          <w:tab w:val="clear" w:pos="1440"/>
          <w:tab w:val="num" w:pos="900"/>
        </w:tabs>
        <w:ind w:hanging="1080"/>
        <w:jc w:val="both"/>
        <w:rPr>
          <w:b/>
          <w:noProof/>
        </w:rPr>
      </w:pPr>
      <w:r w:rsidRPr="00610479">
        <w:rPr>
          <w:b/>
          <w:noProof/>
        </w:rPr>
        <w:t xml:space="preserve">Encabezado de </w:t>
      </w:r>
      <w:smartTag w:uri="urn:schemas-microsoft-com:office:smarttags" w:element="PersonName">
        <w:smartTagPr>
          <w:attr w:name="ProductID" w:val="la Clase"/>
        </w:smartTagPr>
        <w:r w:rsidRPr="00610479">
          <w:rPr>
            <w:b/>
            <w:noProof/>
          </w:rPr>
          <w:t>la Clase</w:t>
        </w:r>
      </w:smartTag>
    </w:p>
    <w:p w14:paraId="720723BB" w14:textId="77777777" w:rsidR="005C2F0E" w:rsidRPr="005F602E" w:rsidRDefault="005C2F0E" w:rsidP="005C2F0E">
      <w:pPr>
        <w:jc w:val="both"/>
        <w:rPr>
          <w:b/>
          <w:noProof/>
        </w:rPr>
      </w:pPr>
    </w:p>
    <w:p w14:paraId="16F2BDBD" w14:textId="77777777" w:rsidR="005C2F0E" w:rsidRPr="005F602E" w:rsidRDefault="005C2F0E" w:rsidP="005C2F0E">
      <w:pPr>
        <w:ind w:left="360"/>
        <w:jc w:val="both"/>
        <w:rPr>
          <w:i/>
        </w:rPr>
      </w:pPr>
      <w:r w:rsidRPr="005F602E">
        <w:rPr>
          <w:i/>
        </w:rPr>
        <w:t>Ejemplo:</w:t>
      </w:r>
    </w:p>
    <w:p w14:paraId="7965B86C" w14:textId="77777777" w:rsidR="00293945" w:rsidRPr="00293945" w:rsidRDefault="00293945" w:rsidP="005C2F0E">
      <w:pPr>
        <w:ind w:left="360"/>
        <w:jc w:val="both"/>
        <w:rPr>
          <w:sz w:val="22"/>
        </w:rPr>
      </w:pPr>
      <w:r>
        <w:rPr>
          <w:i/>
          <w:sz w:val="22"/>
        </w:rPr>
        <w:t>/**************************************************************************</w:t>
      </w:r>
      <w:r>
        <w:rPr>
          <w:i/>
          <w:sz w:val="22"/>
        </w:rPr>
        <w:tab/>
      </w:r>
      <w:r>
        <w:rPr>
          <w:i/>
          <w:sz w:val="22"/>
        </w:rPr>
        <w:tab/>
      </w:r>
      <w:r w:rsidRPr="00293945">
        <w:rPr>
          <w:sz w:val="22"/>
        </w:rPr>
        <w:t xml:space="preserve">Clase: </w:t>
      </w:r>
      <w:r w:rsidRPr="00293945">
        <w:rPr>
          <w:sz w:val="22"/>
        </w:rPr>
        <w:tab/>
      </w:r>
      <w:r>
        <w:rPr>
          <w:sz w:val="22"/>
        </w:rPr>
        <w:tab/>
      </w:r>
      <w:r>
        <w:rPr>
          <w:sz w:val="22"/>
        </w:rPr>
        <w:tab/>
      </w:r>
      <w:proofErr w:type="spellStart"/>
      <w:r w:rsidRPr="00293945">
        <w:rPr>
          <w:sz w:val="22"/>
        </w:rPr>
        <w:t>TipoArticulo.cs</w:t>
      </w:r>
      <w:proofErr w:type="spellEnd"/>
      <w:r>
        <w:rPr>
          <w:sz w:val="22"/>
        </w:rPr>
        <w:tab/>
      </w:r>
      <w:r>
        <w:rPr>
          <w:sz w:val="22"/>
        </w:rPr>
        <w:tab/>
      </w:r>
      <w:r>
        <w:rPr>
          <w:sz w:val="22"/>
        </w:rPr>
        <w:tab/>
      </w:r>
      <w:r>
        <w:rPr>
          <w:sz w:val="22"/>
        </w:rPr>
        <w:tab/>
      </w:r>
      <w:r>
        <w:rPr>
          <w:sz w:val="22"/>
        </w:rPr>
        <w:tab/>
        <w:t xml:space="preserve">           *</w:t>
      </w:r>
    </w:p>
    <w:p w14:paraId="4E61135A" w14:textId="0A3DE264" w:rsidR="007D75F2" w:rsidRDefault="00293945" w:rsidP="005C2F0E">
      <w:pPr>
        <w:ind w:left="360"/>
        <w:jc w:val="both"/>
        <w:rPr>
          <w:sz w:val="22"/>
        </w:rPr>
      </w:pPr>
      <w:r>
        <w:rPr>
          <w:i/>
          <w:sz w:val="22"/>
        </w:rPr>
        <w:t>*</w:t>
      </w:r>
      <w:r>
        <w:rPr>
          <w:i/>
          <w:sz w:val="22"/>
        </w:rPr>
        <w:tab/>
      </w:r>
      <w:r>
        <w:rPr>
          <w:i/>
          <w:sz w:val="22"/>
        </w:rPr>
        <w:tab/>
      </w:r>
      <w:r>
        <w:rPr>
          <w:sz w:val="22"/>
        </w:rPr>
        <w:t xml:space="preserve">Espacio de nombres: </w:t>
      </w:r>
      <w:proofErr w:type="spellStart"/>
      <w:r w:rsidR="00BA4BE2">
        <w:rPr>
          <w:sz w:val="22"/>
        </w:rPr>
        <w:t>WEB_venta</w:t>
      </w:r>
      <w:r>
        <w:rPr>
          <w:sz w:val="22"/>
        </w:rPr>
        <w:t>.CapaNegocio</w:t>
      </w:r>
      <w:proofErr w:type="spellEnd"/>
      <w:r>
        <w:rPr>
          <w:sz w:val="22"/>
        </w:rPr>
        <w:tab/>
      </w:r>
      <w:r>
        <w:rPr>
          <w:sz w:val="22"/>
        </w:rPr>
        <w:tab/>
      </w:r>
      <w:r>
        <w:rPr>
          <w:sz w:val="22"/>
        </w:rPr>
        <w:tab/>
      </w:r>
      <w:r>
        <w:rPr>
          <w:sz w:val="22"/>
        </w:rPr>
        <w:tab/>
        <w:t xml:space="preserve">           *</w:t>
      </w:r>
    </w:p>
    <w:p w14:paraId="7D3030F1" w14:textId="17559A9B" w:rsidR="007D75F2" w:rsidRDefault="007D75F2" w:rsidP="005C2F0E">
      <w:pPr>
        <w:ind w:left="360"/>
        <w:jc w:val="both"/>
        <w:rPr>
          <w:sz w:val="22"/>
        </w:rPr>
      </w:pPr>
      <w:r>
        <w:rPr>
          <w:i/>
          <w:sz w:val="22"/>
        </w:rPr>
        <w:t>*</w:t>
      </w:r>
      <w:r>
        <w:rPr>
          <w:i/>
          <w:sz w:val="22"/>
        </w:rPr>
        <w:tab/>
      </w:r>
      <w:r>
        <w:rPr>
          <w:i/>
          <w:sz w:val="22"/>
        </w:rPr>
        <w:tab/>
      </w:r>
      <w:r>
        <w:rPr>
          <w:sz w:val="22"/>
        </w:rPr>
        <w:t>Autor:</w:t>
      </w:r>
      <w:r>
        <w:rPr>
          <w:sz w:val="22"/>
        </w:rPr>
        <w:tab/>
      </w:r>
      <w:r>
        <w:rPr>
          <w:sz w:val="22"/>
        </w:rPr>
        <w:tab/>
      </w:r>
      <w:r>
        <w:rPr>
          <w:sz w:val="22"/>
        </w:rPr>
        <w:tab/>
      </w:r>
      <w:r w:rsidR="00BA4BE2">
        <w:rPr>
          <w:sz w:val="22"/>
        </w:rPr>
        <w:t>Angel Gonzalez</w:t>
      </w:r>
      <w:r>
        <w:rPr>
          <w:sz w:val="22"/>
        </w:rPr>
        <w:tab/>
      </w:r>
      <w:r>
        <w:rPr>
          <w:sz w:val="22"/>
        </w:rPr>
        <w:tab/>
      </w:r>
      <w:r>
        <w:rPr>
          <w:sz w:val="22"/>
        </w:rPr>
        <w:tab/>
      </w:r>
      <w:r>
        <w:rPr>
          <w:sz w:val="22"/>
        </w:rPr>
        <w:tab/>
      </w:r>
      <w:r>
        <w:rPr>
          <w:sz w:val="22"/>
        </w:rPr>
        <w:tab/>
        <w:t xml:space="preserve">           *</w:t>
      </w:r>
    </w:p>
    <w:p w14:paraId="3CD2982B" w14:textId="77777777" w:rsidR="00293945" w:rsidRDefault="007D75F2" w:rsidP="005C2F0E">
      <w:pPr>
        <w:ind w:left="360"/>
        <w:jc w:val="both"/>
        <w:rPr>
          <w:sz w:val="22"/>
        </w:rPr>
      </w:pPr>
      <w:r>
        <w:rPr>
          <w:sz w:val="22"/>
        </w:rPr>
        <w:t>*------------------------------------------------------------------------------------------------------------*</w:t>
      </w:r>
    </w:p>
    <w:p w14:paraId="762484F5" w14:textId="77777777" w:rsidR="007D75F2" w:rsidRDefault="007D75F2" w:rsidP="005C2F0E">
      <w:pPr>
        <w:ind w:left="360"/>
        <w:jc w:val="both"/>
        <w:rPr>
          <w:sz w:val="22"/>
        </w:rPr>
      </w:pPr>
      <w:r>
        <w:rPr>
          <w:sz w:val="22"/>
        </w:rPr>
        <w:t>*</w:t>
      </w:r>
      <w:r>
        <w:rPr>
          <w:sz w:val="22"/>
        </w:rPr>
        <w:tab/>
      </w:r>
      <w:r>
        <w:rPr>
          <w:sz w:val="22"/>
        </w:rPr>
        <w:tab/>
        <w:t xml:space="preserve">Descripción: </w:t>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14:paraId="720D94F3" w14:textId="77777777" w:rsidR="007D75F2" w:rsidRDefault="007D75F2" w:rsidP="005C2F0E">
      <w:pPr>
        <w:ind w:left="360"/>
        <w:jc w:val="both"/>
        <w:rPr>
          <w:sz w:val="22"/>
        </w:rPr>
      </w:pPr>
      <w:r>
        <w:rPr>
          <w:sz w:val="22"/>
        </w:rPr>
        <w: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14:paraId="0E18287D" w14:textId="77777777" w:rsidR="00CB61E5" w:rsidRDefault="007D75F2" w:rsidP="005C2F0E">
      <w:pPr>
        <w:ind w:left="360"/>
        <w:jc w:val="both"/>
        <w:rPr>
          <w:sz w:val="22"/>
        </w:rPr>
      </w:pPr>
      <w:r>
        <w:rPr>
          <w:sz w:val="22"/>
        </w:rPr>
        <w: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r w:rsidR="00CB61E5">
        <w:rPr>
          <w:sz w:val="22"/>
        </w:rPr>
        <w:t xml:space="preserve">  *</w:t>
      </w:r>
    </w:p>
    <w:p w14:paraId="4FD600C7" w14:textId="77777777" w:rsidR="007D75F2" w:rsidRDefault="00CB61E5" w:rsidP="005C2F0E">
      <w:pPr>
        <w:ind w:left="360"/>
        <w:jc w:val="both"/>
        <w:rPr>
          <w:sz w:val="22"/>
        </w:rPr>
      </w:pPr>
      <w:r>
        <w:rPr>
          <w:sz w:val="22"/>
        </w:rPr>
        <w:t>*</w:t>
      </w:r>
      <w:r w:rsidR="007D75F2">
        <w:rPr>
          <w:sz w:val="22"/>
        </w:rPr>
        <w:t>------------------------------------------------------------------------------------------------------------*</w:t>
      </w:r>
    </w:p>
    <w:p w14:paraId="5FE8A310" w14:textId="2AF1E91D" w:rsidR="007D75F2" w:rsidRDefault="00CB61E5" w:rsidP="005C2F0E">
      <w:pPr>
        <w:ind w:left="360"/>
        <w:jc w:val="both"/>
        <w:rPr>
          <w:sz w:val="22"/>
        </w:rPr>
      </w:pPr>
      <w:r>
        <w:rPr>
          <w:sz w:val="22"/>
        </w:rPr>
        <w:t>*</w:t>
      </w:r>
      <w:r>
        <w:rPr>
          <w:sz w:val="22"/>
        </w:rPr>
        <w:tab/>
      </w:r>
      <w:r>
        <w:rPr>
          <w:sz w:val="22"/>
        </w:rPr>
        <w:tab/>
        <w:t>Fecha</w:t>
      </w:r>
      <w:r>
        <w:rPr>
          <w:sz w:val="22"/>
        </w:rPr>
        <w:tab/>
      </w:r>
      <w:r>
        <w:rPr>
          <w:sz w:val="22"/>
        </w:rPr>
        <w:tab/>
      </w:r>
      <w:r>
        <w:rPr>
          <w:sz w:val="22"/>
        </w:rPr>
        <w:tab/>
        <w:t>Autor</w:t>
      </w:r>
      <w:r>
        <w:rPr>
          <w:sz w:val="22"/>
        </w:rPr>
        <w:tab/>
      </w:r>
      <w:r>
        <w:rPr>
          <w:sz w:val="22"/>
        </w:rPr>
        <w:tab/>
      </w:r>
      <w:r>
        <w:rPr>
          <w:sz w:val="22"/>
        </w:rPr>
        <w:tab/>
      </w:r>
      <w:r w:rsidR="00BA4BE2">
        <w:rPr>
          <w:sz w:val="22"/>
        </w:rPr>
        <w:t xml:space="preserve">    </w:t>
      </w:r>
      <w:r>
        <w:rPr>
          <w:sz w:val="22"/>
        </w:rPr>
        <w:t>Razón</w:t>
      </w:r>
      <w:r>
        <w:rPr>
          <w:sz w:val="22"/>
        </w:rPr>
        <w:tab/>
      </w:r>
      <w:r>
        <w:rPr>
          <w:sz w:val="22"/>
        </w:rPr>
        <w:tab/>
      </w:r>
      <w:r>
        <w:rPr>
          <w:sz w:val="22"/>
        </w:rPr>
        <w:tab/>
        <w:t xml:space="preserve">           *</w:t>
      </w:r>
    </w:p>
    <w:p w14:paraId="7AC495AB" w14:textId="7420A42F" w:rsidR="007D75F2" w:rsidRDefault="00CB61E5" w:rsidP="005C2F0E">
      <w:pPr>
        <w:ind w:left="360"/>
        <w:jc w:val="both"/>
        <w:rPr>
          <w:sz w:val="22"/>
        </w:rPr>
      </w:pPr>
      <w:r>
        <w:rPr>
          <w:sz w:val="22"/>
        </w:rPr>
        <w:t>*</w:t>
      </w:r>
      <w:r>
        <w:rPr>
          <w:sz w:val="22"/>
        </w:rPr>
        <w:tab/>
      </w:r>
      <w:r>
        <w:rPr>
          <w:sz w:val="22"/>
        </w:rPr>
        <w:tab/>
      </w:r>
      <w:r w:rsidR="00BA4BE2">
        <w:rPr>
          <w:sz w:val="22"/>
        </w:rPr>
        <w:t>10</w:t>
      </w:r>
      <w:r>
        <w:rPr>
          <w:sz w:val="22"/>
        </w:rPr>
        <w:t>/</w:t>
      </w:r>
      <w:r w:rsidR="00BA4BE2">
        <w:rPr>
          <w:sz w:val="22"/>
        </w:rPr>
        <w:t>12</w:t>
      </w:r>
      <w:r>
        <w:rPr>
          <w:sz w:val="22"/>
        </w:rPr>
        <w:t>/</w:t>
      </w:r>
      <w:r w:rsidR="00BA4BE2">
        <w:rPr>
          <w:sz w:val="22"/>
        </w:rPr>
        <w:t>2020</w:t>
      </w:r>
      <w:r>
        <w:rPr>
          <w:sz w:val="22"/>
        </w:rPr>
        <w:tab/>
        <w:t xml:space="preserve">        </w:t>
      </w:r>
      <w:r w:rsidR="00BA4BE2">
        <w:rPr>
          <w:sz w:val="22"/>
        </w:rPr>
        <w:t>Angel Gonzalez</w:t>
      </w:r>
      <w:r>
        <w:rPr>
          <w:sz w:val="22"/>
        </w:rPr>
        <w:t xml:space="preserve">                    Creación</w:t>
      </w:r>
      <w:r w:rsidR="00637EEC">
        <w:rPr>
          <w:sz w:val="22"/>
        </w:rPr>
        <w:t xml:space="preserve"> </w:t>
      </w:r>
      <w:r w:rsidR="00637EEC">
        <w:rPr>
          <w:sz w:val="22"/>
        </w:rPr>
        <w:tab/>
      </w:r>
      <w:r w:rsidR="00637EEC">
        <w:rPr>
          <w:sz w:val="22"/>
        </w:rPr>
        <w:tab/>
        <w:t xml:space="preserve">           *</w:t>
      </w:r>
    </w:p>
    <w:p w14:paraId="62AEC0CC" w14:textId="77777777" w:rsidR="007D75F2" w:rsidRDefault="00637EEC" w:rsidP="005C2F0E">
      <w:pPr>
        <w:ind w:left="360"/>
        <w:jc w:val="both"/>
        <w:rPr>
          <w:sz w:val="22"/>
        </w:rPr>
      </w:pPr>
      <w:r>
        <w:rPr>
          <w:sz w:val="22"/>
        </w:rPr>
        <w: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14:paraId="65273FBA" w14:textId="77777777" w:rsidR="00637EEC" w:rsidRDefault="00637EEC" w:rsidP="005C2F0E">
      <w:pPr>
        <w:ind w:left="360"/>
        <w:jc w:val="both"/>
        <w:rPr>
          <w:sz w:val="22"/>
        </w:rPr>
      </w:pPr>
      <w:r>
        <w:rPr>
          <w:sz w:val="22"/>
        </w:rPr>
        <w:t>******************************************</w:t>
      </w:r>
      <w:r w:rsidR="005660F8">
        <w:rPr>
          <w:sz w:val="22"/>
        </w:rPr>
        <w:t>*******************************/</w:t>
      </w:r>
    </w:p>
    <w:p w14:paraId="2DC4B8CF" w14:textId="77777777" w:rsidR="00293945" w:rsidRPr="00293945" w:rsidRDefault="00293945" w:rsidP="005C2F0E">
      <w:pPr>
        <w:ind w:left="360"/>
        <w:jc w:val="both"/>
        <w:rPr>
          <w:sz w:val="22"/>
        </w:rPr>
      </w:pPr>
    </w:p>
    <w:p w14:paraId="6EF2A8CD" w14:textId="77777777" w:rsidR="005C2F0E" w:rsidRPr="00605CB7" w:rsidRDefault="005C2F0E" w:rsidP="005C2F0E">
      <w:pPr>
        <w:numPr>
          <w:ilvl w:val="1"/>
          <w:numId w:val="7"/>
        </w:numPr>
        <w:tabs>
          <w:tab w:val="clear" w:pos="1440"/>
          <w:tab w:val="num" w:pos="900"/>
        </w:tabs>
        <w:ind w:hanging="1080"/>
        <w:jc w:val="both"/>
        <w:rPr>
          <w:b/>
        </w:rPr>
      </w:pPr>
      <w:r w:rsidRPr="00605CB7">
        <w:rPr>
          <w:b/>
        </w:rPr>
        <w:t xml:space="preserve">Sentencias </w:t>
      </w:r>
      <w:proofErr w:type="spellStart"/>
      <w:r w:rsidRPr="00605CB7">
        <w:rPr>
          <w:b/>
        </w:rPr>
        <w:t>using</w:t>
      </w:r>
      <w:proofErr w:type="spellEnd"/>
    </w:p>
    <w:p w14:paraId="6E42A4E0" w14:textId="77777777" w:rsidR="005C2F0E" w:rsidRPr="00B405D3" w:rsidRDefault="005C2F0E" w:rsidP="005C2F0E">
      <w:pPr>
        <w:ind w:left="360"/>
        <w:jc w:val="both"/>
        <w:rPr>
          <w:b/>
          <w:i/>
        </w:rPr>
      </w:pPr>
    </w:p>
    <w:p w14:paraId="0DBC0E81" w14:textId="77777777" w:rsidR="005C2F0E" w:rsidRPr="00B405D3" w:rsidRDefault="005C2F0E" w:rsidP="005C2F0E">
      <w:pPr>
        <w:tabs>
          <w:tab w:val="left" w:pos="900"/>
        </w:tabs>
        <w:ind w:left="900"/>
        <w:jc w:val="both"/>
        <w:rPr>
          <w:i/>
        </w:rPr>
      </w:pPr>
      <w:r w:rsidRPr="00B405D3">
        <w:rPr>
          <w:i/>
        </w:rPr>
        <w:t>Ejemplo:</w:t>
      </w:r>
    </w:p>
    <w:p w14:paraId="02851859" w14:textId="77777777" w:rsidR="005C2F0E" w:rsidRPr="00B405D3" w:rsidRDefault="005C2F0E" w:rsidP="005C2F0E">
      <w:pPr>
        <w:tabs>
          <w:tab w:val="left" w:pos="360"/>
        </w:tabs>
        <w:ind w:left="360"/>
        <w:jc w:val="both"/>
        <w:rPr>
          <w:i/>
        </w:rPr>
      </w:pPr>
    </w:p>
    <w:p w14:paraId="4703CBA0" w14:textId="77777777" w:rsidR="005C2F0E" w:rsidRPr="00B405D3" w:rsidRDefault="005C2F0E" w:rsidP="005C2F0E">
      <w:pPr>
        <w:tabs>
          <w:tab w:val="left" w:pos="360"/>
        </w:tabs>
        <w:ind w:left="360"/>
        <w:jc w:val="both"/>
        <w:rPr>
          <w:rFonts w:ascii="Arial" w:hAnsi="Arial" w:cs="Arial"/>
        </w:rPr>
      </w:pPr>
      <w:r w:rsidRPr="00B405D3">
        <w:tab/>
      </w:r>
      <w:r w:rsidRPr="00B405D3">
        <w:tab/>
      </w:r>
      <w:proofErr w:type="spellStart"/>
      <w:r w:rsidRPr="00B405D3">
        <w:t>using</w:t>
      </w:r>
      <w:proofErr w:type="spellEnd"/>
      <w:r w:rsidRPr="00B405D3">
        <w:t xml:space="preserve"> </w:t>
      </w:r>
      <w:proofErr w:type="spellStart"/>
      <w:r w:rsidRPr="00B405D3">
        <w:t>System</w:t>
      </w:r>
      <w:proofErr w:type="spellEnd"/>
      <w:r w:rsidRPr="00B405D3">
        <w:t>;</w:t>
      </w:r>
    </w:p>
    <w:p w14:paraId="77A782EE" w14:textId="77777777" w:rsidR="005C2F0E" w:rsidRPr="00B405D3" w:rsidRDefault="005C2F0E" w:rsidP="005C2F0E">
      <w:pPr>
        <w:ind w:left="360"/>
        <w:jc w:val="both"/>
        <w:rPr>
          <w:b/>
          <w:i/>
        </w:rPr>
      </w:pPr>
    </w:p>
    <w:p w14:paraId="7056D214" w14:textId="77777777" w:rsidR="005C2F0E" w:rsidRPr="00605CB7" w:rsidRDefault="005C2F0E" w:rsidP="005C2F0E">
      <w:pPr>
        <w:numPr>
          <w:ilvl w:val="1"/>
          <w:numId w:val="7"/>
        </w:numPr>
        <w:tabs>
          <w:tab w:val="clear" w:pos="1440"/>
          <w:tab w:val="num" w:pos="900"/>
        </w:tabs>
        <w:ind w:hanging="1080"/>
        <w:jc w:val="both"/>
        <w:rPr>
          <w:b/>
        </w:rPr>
      </w:pPr>
      <w:r w:rsidRPr="00605CB7">
        <w:rPr>
          <w:b/>
        </w:rPr>
        <w:t xml:space="preserve">Nombre de Espacio o </w:t>
      </w:r>
      <w:proofErr w:type="spellStart"/>
      <w:r w:rsidRPr="00605CB7">
        <w:rPr>
          <w:b/>
        </w:rPr>
        <w:t>Namespace</w:t>
      </w:r>
      <w:proofErr w:type="spellEnd"/>
    </w:p>
    <w:p w14:paraId="4DC63F94" w14:textId="77777777" w:rsidR="005C2F0E" w:rsidRDefault="005C2F0E" w:rsidP="005C2F0E">
      <w:pPr>
        <w:jc w:val="both"/>
        <w:rPr>
          <w:b/>
          <w:i/>
          <w:sz w:val="22"/>
        </w:rPr>
      </w:pPr>
    </w:p>
    <w:p w14:paraId="4981E369" w14:textId="77777777" w:rsidR="005C2F0E" w:rsidRPr="00835C29" w:rsidRDefault="005C2F0E" w:rsidP="005C2F0E">
      <w:pPr>
        <w:tabs>
          <w:tab w:val="left" w:pos="900"/>
        </w:tabs>
        <w:ind w:left="900"/>
        <w:jc w:val="both"/>
        <w:rPr>
          <w:i/>
        </w:rPr>
      </w:pPr>
      <w:r w:rsidRPr="00835C29">
        <w:rPr>
          <w:i/>
        </w:rPr>
        <w:t>Ejemplo:</w:t>
      </w:r>
    </w:p>
    <w:p w14:paraId="16FE1A66" w14:textId="77777777" w:rsidR="005C2F0E" w:rsidRPr="00835C29" w:rsidRDefault="005C2F0E" w:rsidP="005C2F0E">
      <w:pPr>
        <w:tabs>
          <w:tab w:val="left" w:pos="360"/>
        </w:tabs>
        <w:ind w:left="360"/>
        <w:jc w:val="both"/>
        <w:rPr>
          <w:i/>
        </w:rPr>
      </w:pPr>
    </w:p>
    <w:p w14:paraId="2D477A12" w14:textId="595AAD9F" w:rsidR="005C2F0E" w:rsidRPr="00835C29" w:rsidRDefault="005C2F0E" w:rsidP="005C2F0E">
      <w:pPr>
        <w:tabs>
          <w:tab w:val="left" w:pos="360"/>
        </w:tabs>
        <w:ind w:left="360"/>
        <w:jc w:val="both"/>
        <w:rPr>
          <w:rFonts w:ascii="Arial" w:hAnsi="Arial" w:cs="Arial"/>
        </w:rPr>
      </w:pPr>
      <w:r w:rsidRPr="00835C29">
        <w:tab/>
      </w:r>
      <w:r w:rsidRPr="00835C29">
        <w:tab/>
      </w:r>
      <w:proofErr w:type="spellStart"/>
      <w:r w:rsidRPr="00835C29">
        <w:t>namespace</w:t>
      </w:r>
      <w:proofErr w:type="spellEnd"/>
      <w:r w:rsidRPr="00835C29">
        <w:t xml:space="preserve"> </w:t>
      </w:r>
      <w:proofErr w:type="spellStart"/>
      <w:r w:rsidR="00BA4BE2">
        <w:t>WEB_VENTA</w:t>
      </w:r>
      <w:r w:rsidRPr="00835C29">
        <w:t>.CapaNegocio</w:t>
      </w:r>
      <w:proofErr w:type="spellEnd"/>
    </w:p>
    <w:p w14:paraId="2A22D52A" w14:textId="77777777" w:rsidR="005C2F0E" w:rsidRPr="00835C29" w:rsidRDefault="005C2F0E" w:rsidP="005C2F0E">
      <w:pPr>
        <w:jc w:val="both"/>
        <w:rPr>
          <w:b/>
          <w:i/>
        </w:rPr>
      </w:pPr>
    </w:p>
    <w:p w14:paraId="155870D2" w14:textId="77777777" w:rsidR="005C2F0E" w:rsidRPr="00605CB7" w:rsidRDefault="005C2F0E" w:rsidP="005C2F0E">
      <w:pPr>
        <w:numPr>
          <w:ilvl w:val="1"/>
          <w:numId w:val="7"/>
        </w:numPr>
        <w:tabs>
          <w:tab w:val="clear" w:pos="1440"/>
          <w:tab w:val="num" w:pos="900"/>
        </w:tabs>
        <w:ind w:hanging="1080"/>
        <w:jc w:val="both"/>
        <w:rPr>
          <w:b/>
        </w:rPr>
      </w:pPr>
      <w:r w:rsidRPr="00605CB7">
        <w:rPr>
          <w:b/>
        </w:rPr>
        <w:t xml:space="preserve">Denotación de </w:t>
      </w:r>
      <w:smartTag w:uri="urn:schemas-microsoft-com:office:smarttags" w:element="PersonName">
        <w:smartTagPr>
          <w:attr w:name="ProductID" w:val="la Clase"/>
        </w:smartTagPr>
        <w:r w:rsidRPr="00605CB7">
          <w:rPr>
            <w:b/>
          </w:rPr>
          <w:t>la Clase</w:t>
        </w:r>
      </w:smartTag>
    </w:p>
    <w:p w14:paraId="7CECE37B" w14:textId="77777777" w:rsidR="005C2F0E" w:rsidRPr="00835C29" w:rsidRDefault="005C2F0E" w:rsidP="005C2F0E">
      <w:pPr>
        <w:jc w:val="both"/>
        <w:rPr>
          <w:b/>
          <w:i/>
        </w:rPr>
      </w:pPr>
    </w:p>
    <w:p w14:paraId="26DFD28E" w14:textId="77777777" w:rsidR="005C2F0E" w:rsidRPr="00835C29" w:rsidRDefault="005C2F0E" w:rsidP="005C2F0E">
      <w:pPr>
        <w:tabs>
          <w:tab w:val="left" w:pos="900"/>
        </w:tabs>
        <w:ind w:left="900"/>
        <w:jc w:val="both"/>
        <w:rPr>
          <w:i/>
        </w:rPr>
      </w:pPr>
      <w:r w:rsidRPr="00835C29">
        <w:rPr>
          <w:i/>
        </w:rPr>
        <w:t>Ejemplo:</w:t>
      </w:r>
    </w:p>
    <w:p w14:paraId="739D6893" w14:textId="77777777" w:rsidR="005C2F0E" w:rsidRPr="00835C29" w:rsidRDefault="005C2F0E" w:rsidP="005C2F0E">
      <w:pPr>
        <w:tabs>
          <w:tab w:val="left" w:pos="360"/>
        </w:tabs>
        <w:ind w:left="360"/>
        <w:jc w:val="both"/>
        <w:rPr>
          <w:i/>
        </w:rPr>
      </w:pPr>
    </w:p>
    <w:p w14:paraId="2D307291" w14:textId="7B0800E4" w:rsidR="005C2F0E" w:rsidRDefault="005C2F0E" w:rsidP="00BA4BE2">
      <w:pPr>
        <w:tabs>
          <w:tab w:val="left" w:pos="360"/>
        </w:tabs>
        <w:ind w:left="360"/>
        <w:jc w:val="both"/>
        <w:rPr>
          <w:rFonts w:ascii="Arial" w:hAnsi="Arial" w:cs="Arial"/>
        </w:rPr>
      </w:pPr>
      <w:r w:rsidRPr="00835C29">
        <w:tab/>
      </w:r>
      <w:r w:rsidRPr="00835C29">
        <w:tab/>
      </w:r>
      <w:proofErr w:type="spellStart"/>
      <w:r w:rsidRPr="00835C29">
        <w:t>Class</w:t>
      </w:r>
      <w:proofErr w:type="spellEnd"/>
      <w:r w:rsidRPr="00835C29">
        <w:t xml:space="preserve"> </w:t>
      </w:r>
      <w:proofErr w:type="spellStart"/>
      <w:r w:rsidRPr="00835C29">
        <w:t>TipoArticulo</w:t>
      </w:r>
      <w:proofErr w:type="spellEnd"/>
    </w:p>
    <w:p w14:paraId="7D17281B" w14:textId="77777777" w:rsidR="00BA4BE2" w:rsidRPr="00BA4BE2" w:rsidRDefault="00BA4BE2" w:rsidP="00BA4BE2">
      <w:pPr>
        <w:tabs>
          <w:tab w:val="left" w:pos="360"/>
        </w:tabs>
        <w:ind w:left="360"/>
        <w:jc w:val="both"/>
        <w:rPr>
          <w:rFonts w:ascii="Arial" w:hAnsi="Arial" w:cs="Arial"/>
        </w:rPr>
      </w:pPr>
    </w:p>
    <w:p w14:paraId="50D66053" w14:textId="1E244F49" w:rsidR="00BA4BE2" w:rsidRPr="00BA4BE2" w:rsidRDefault="00BA4BE2" w:rsidP="00BA4BE2">
      <w:pPr>
        <w:ind w:left="360"/>
        <w:jc w:val="both"/>
        <w:rPr>
          <w:bCs/>
          <w:i/>
          <w:iCs/>
        </w:rPr>
      </w:pPr>
      <w:r w:rsidRPr="00BA4BE2">
        <w:rPr>
          <w:bCs/>
          <w:i/>
          <w:iCs/>
        </w:rPr>
        <w:t xml:space="preserve">                            </w:t>
      </w:r>
    </w:p>
    <w:p w14:paraId="72026694" w14:textId="2A49BFCE" w:rsidR="00BA4BE2" w:rsidRPr="00605CB7" w:rsidRDefault="00BA4BE2" w:rsidP="00BA4BE2">
      <w:pPr>
        <w:ind w:left="360"/>
        <w:jc w:val="both"/>
        <w:rPr>
          <w:b/>
        </w:rPr>
      </w:pPr>
      <w:r>
        <w:rPr>
          <w:b/>
        </w:rPr>
        <w:t xml:space="preserve">                </w:t>
      </w:r>
    </w:p>
    <w:p w14:paraId="625B07F9" w14:textId="77777777" w:rsidR="005C2F0E" w:rsidRPr="00835C29" w:rsidRDefault="005C2F0E" w:rsidP="005C2F0E">
      <w:pPr>
        <w:jc w:val="both"/>
        <w:rPr>
          <w:b/>
          <w:i/>
        </w:rPr>
      </w:pPr>
    </w:p>
    <w:p w14:paraId="594DC8A0" w14:textId="77777777" w:rsidR="005C2F0E" w:rsidRDefault="005C2F0E" w:rsidP="005C2F0E">
      <w:pPr>
        <w:tabs>
          <w:tab w:val="left" w:pos="900"/>
        </w:tabs>
        <w:jc w:val="both"/>
        <w:outlineLvl w:val="1"/>
        <w:rPr>
          <w:sz w:val="22"/>
        </w:rPr>
      </w:pPr>
    </w:p>
    <w:p w14:paraId="181694EB" w14:textId="77777777" w:rsidR="005C2F0E" w:rsidRPr="009A2E5B" w:rsidRDefault="005C2F0E" w:rsidP="005C2F0E">
      <w:pPr>
        <w:numPr>
          <w:ilvl w:val="0"/>
          <w:numId w:val="6"/>
        </w:numPr>
        <w:jc w:val="both"/>
        <w:outlineLvl w:val="1"/>
        <w:rPr>
          <w:b/>
          <w:noProof/>
        </w:rPr>
      </w:pPr>
      <w:bookmarkStart w:id="4" w:name="_Toc120992816"/>
      <w:r w:rsidRPr="009A2E5B">
        <w:rPr>
          <w:b/>
          <w:noProof/>
        </w:rPr>
        <w:t>Especificaciones de las Clases</w:t>
      </w:r>
      <w:bookmarkEnd w:id="4"/>
    </w:p>
    <w:p w14:paraId="355BB956" w14:textId="77777777" w:rsidR="005C2F0E" w:rsidRPr="009A2E5B" w:rsidRDefault="005C2F0E" w:rsidP="005C2F0E">
      <w:pPr>
        <w:jc w:val="both"/>
        <w:outlineLvl w:val="1"/>
        <w:rPr>
          <w:b/>
          <w:noProof/>
        </w:rPr>
      </w:pPr>
    </w:p>
    <w:p w14:paraId="1AE1FA67" w14:textId="77777777" w:rsidR="005C2F0E" w:rsidRPr="009A2E5B" w:rsidRDefault="005C2F0E" w:rsidP="005C2F0E">
      <w:pPr>
        <w:numPr>
          <w:ilvl w:val="1"/>
          <w:numId w:val="7"/>
        </w:numPr>
        <w:tabs>
          <w:tab w:val="clear" w:pos="1440"/>
          <w:tab w:val="num" w:pos="900"/>
        </w:tabs>
        <w:ind w:hanging="1080"/>
        <w:jc w:val="both"/>
        <w:outlineLvl w:val="2"/>
        <w:rPr>
          <w:b/>
        </w:rPr>
      </w:pPr>
      <w:bookmarkStart w:id="5" w:name="_Toc120992817"/>
      <w:r w:rsidRPr="009A2E5B">
        <w:rPr>
          <w:b/>
        </w:rPr>
        <w:t>Constantes</w:t>
      </w:r>
      <w:bookmarkEnd w:id="5"/>
    </w:p>
    <w:p w14:paraId="6A4FF2F1" w14:textId="77777777" w:rsidR="005C2F0E" w:rsidRPr="009A2E5B" w:rsidRDefault="005C2F0E" w:rsidP="005C2F0E">
      <w:pPr>
        <w:ind w:left="360"/>
        <w:jc w:val="both"/>
        <w:outlineLvl w:val="1"/>
        <w:rPr>
          <w:b/>
        </w:rPr>
      </w:pPr>
    </w:p>
    <w:p w14:paraId="18280A3A" w14:textId="77777777" w:rsidR="005C2F0E" w:rsidRPr="009A2E5B" w:rsidRDefault="005C2F0E" w:rsidP="005C2F0E">
      <w:pPr>
        <w:ind w:left="900"/>
        <w:jc w:val="both"/>
      </w:pPr>
      <w:r w:rsidRPr="009A2E5B">
        <w:t xml:space="preserve">Las constantes deber ser escritas completamente en mayúsculas </w:t>
      </w:r>
    </w:p>
    <w:p w14:paraId="531D2484" w14:textId="77777777" w:rsidR="005C2F0E" w:rsidRPr="009A2E5B" w:rsidRDefault="005C2F0E" w:rsidP="005C2F0E">
      <w:pPr>
        <w:ind w:left="900"/>
        <w:jc w:val="both"/>
      </w:pPr>
    </w:p>
    <w:p w14:paraId="200EC6CE" w14:textId="77777777" w:rsidR="005C2F0E" w:rsidRPr="009A2E5B" w:rsidRDefault="005C2F0E" w:rsidP="005C2F0E">
      <w:pPr>
        <w:tabs>
          <w:tab w:val="left" w:pos="900"/>
        </w:tabs>
        <w:ind w:left="900"/>
        <w:jc w:val="both"/>
        <w:rPr>
          <w:i/>
        </w:rPr>
      </w:pPr>
      <w:r w:rsidRPr="009A2E5B">
        <w:rPr>
          <w:i/>
        </w:rPr>
        <w:t>Ejemplo:</w:t>
      </w:r>
    </w:p>
    <w:p w14:paraId="71ED810F" w14:textId="77777777" w:rsidR="005C2F0E" w:rsidRPr="009A2E5B" w:rsidRDefault="005C2F0E" w:rsidP="005C2F0E">
      <w:pPr>
        <w:tabs>
          <w:tab w:val="left" w:pos="360"/>
        </w:tabs>
        <w:ind w:left="360"/>
        <w:jc w:val="both"/>
        <w:rPr>
          <w:i/>
        </w:rPr>
      </w:pPr>
    </w:p>
    <w:p w14:paraId="3F7D0D71" w14:textId="7ABE367F" w:rsidR="005C2F0E" w:rsidRPr="009A2E5B" w:rsidRDefault="005C2F0E" w:rsidP="005C2F0E">
      <w:pPr>
        <w:tabs>
          <w:tab w:val="left" w:pos="360"/>
        </w:tabs>
        <w:ind w:left="360"/>
        <w:jc w:val="both"/>
      </w:pPr>
      <w:r w:rsidRPr="009A2E5B">
        <w:tab/>
      </w:r>
      <w:r w:rsidRPr="009A2E5B">
        <w:tab/>
      </w:r>
      <w:proofErr w:type="spellStart"/>
      <w:r w:rsidRPr="009A2E5B">
        <w:t>Const</w:t>
      </w:r>
      <w:proofErr w:type="spellEnd"/>
      <w:r w:rsidR="00BA4BE2">
        <w:t xml:space="preserve"> Hora</w:t>
      </w:r>
      <w:r w:rsidRPr="009A2E5B">
        <w:t xml:space="preserve"> =</w:t>
      </w:r>
      <w:r w:rsidR="00BA4BE2">
        <w:t xml:space="preserve"> 7</w:t>
      </w:r>
    </w:p>
    <w:p w14:paraId="3B797E98" w14:textId="77777777" w:rsidR="005C2F0E" w:rsidRPr="009A2E5B" w:rsidRDefault="005C2F0E" w:rsidP="005C2F0E">
      <w:pPr>
        <w:ind w:left="360"/>
        <w:jc w:val="both"/>
        <w:outlineLvl w:val="1"/>
        <w:rPr>
          <w:b/>
          <w:i/>
        </w:rPr>
      </w:pPr>
      <w:r w:rsidRPr="009A2E5B">
        <w:tab/>
      </w:r>
    </w:p>
    <w:p w14:paraId="3EFA5F31" w14:textId="77777777" w:rsidR="005C2F0E" w:rsidRPr="003A29CA" w:rsidRDefault="005C2F0E" w:rsidP="005C2F0E">
      <w:pPr>
        <w:numPr>
          <w:ilvl w:val="1"/>
          <w:numId w:val="7"/>
        </w:numPr>
        <w:tabs>
          <w:tab w:val="clear" w:pos="1440"/>
          <w:tab w:val="num" w:pos="900"/>
        </w:tabs>
        <w:ind w:hanging="1080"/>
        <w:jc w:val="both"/>
        <w:outlineLvl w:val="2"/>
        <w:rPr>
          <w:b/>
        </w:rPr>
      </w:pPr>
      <w:bookmarkStart w:id="6" w:name="_Toc120992818"/>
      <w:r w:rsidRPr="003A29CA">
        <w:rPr>
          <w:b/>
        </w:rPr>
        <w:t>Variables</w:t>
      </w:r>
      <w:bookmarkEnd w:id="6"/>
      <w:r w:rsidRPr="003A29CA">
        <w:rPr>
          <w:b/>
        </w:rPr>
        <w:t xml:space="preserve"> </w:t>
      </w:r>
    </w:p>
    <w:p w14:paraId="2622A9B4" w14:textId="77777777" w:rsidR="005C2F0E" w:rsidRPr="009A2E5B" w:rsidRDefault="005C2F0E" w:rsidP="005C2F0E">
      <w:pPr>
        <w:ind w:left="360"/>
        <w:jc w:val="both"/>
        <w:outlineLvl w:val="1"/>
      </w:pPr>
    </w:p>
    <w:p w14:paraId="1AD51C22" w14:textId="77777777" w:rsidR="005C2F0E" w:rsidRPr="009A2E5B" w:rsidRDefault="005C2F0E" w:rsidP="005C2F0E">
      <w:pPr>
        <w:ind w:left="900"/>
        <w:jc w:val="both"/>
      </w:pPr>
      <w:r w:rsidRPr="009A2E5B">
        <w:t>En general, los nombres de las variables deben ser significativos, descriptivos y escritos en minúsculas de tal forma que cualquier persona pueda saber su función y valoración. En variables con nombres compuestos cada palabra se escribe la primera letra con mayúscula.</w:t>
      </w:r>
    </w:p>
    <w:p w14:paraId="7CA51199" w14:textId="77777777" w:rsidR="005C2F0E" w:rsidRPr="009A2E5B" w:rsidRDefault="005C2F0E" w:rsidP="005C2F0E">
      <w:pPr>
        <w:ind w:left="900"/>
        <w:jc w:val="both"/>
      </w:pPr>
      <w:r w:rsidRPr="009A2E5B">
        <w:t>Es recomendable una declaración por línea a excepción de las variables temporales que pueden ser denotadas en la misma línea.</w:t>
      </w:r>
    </w:p>
    <w:p w14:paraId="63A12533" w14:textId="77777777" w:rsidR="005C2F0E" w:rsidRPr="009A2E5B" w:rsidRDefault="005C2F0E" w:rsidP="005C2F0E">
      <w:pPr>
        <w:ind w:left="900"/>
        <w:jc w:val="both"/>
      </w:pPr>
    </w:p>
    <w:p w14:paraId="381CF0DE" w14:textId="77777777" w:rsidR="005C2F0E" w:rsidRPr="009A2E5B" w:rsidRDefault="005C2F0E" w:rsidP="005C2F0E">
      <w:pPr>
        <w:tabs>
          <w:tab w:val="left" w:pos="900"/>
        </w:tabs>
        <w:ind w:left="900"/>
        <w:jc w:val="both"/>
        <w:rPr>
          <w:i/>
        </w:rPr>
      </w:pPr>
      <w:r w:rsidRPr="009A2E5B">
        <w:rPr>
          <w:i/>
        </w:rPr>
        <w:t>Ejemplo:</w:t>
      </w:r>
    </w:p>
    <w:p w14:paraId="4951383C" w14:textId="77777777" w:rsidR="005C2F0E" w:rsidRPr="009A2E5B" w:rsidRDefault="005C2F0E" w:rsidP="005C2F0E">
      <w:pPr>
        <w:tabs>
          <w:tab w:val="left" w:pos="360"/>
        </w:tabs>
        <w:ind w:left="360"/>
        <w:jc w:val="both"/>
        <w:rPr>
          <w:i/>
        </w:rPr>
      </w:pPr>
    </w:p>
    <w:p w14:paraId="4BE7297E" w14:textId="3E4C8106" w:rsidR="005C2F0E" w:rsidRDefault="005C2F0E" w:rsidP="005C2F0E">
      <w:pPr>
        <w:tabs>
          <w:tab w:val="left" w:pos="360"/>
        </w:tabs>
        <w:ind w:left="360"/>
        <w:jc w:val="both"/>
      </w:pPr>
      <w:r w:rsidRPr="009A2E5B">
        <w:tab/>
      </w:r>
      <w:r w:rsidRPr="009A2E5B">
        <w:tab/>
      </w:r>
      <w:proofErr w:type="spellStart"/>
      <w:r w:rsidRPr="009A2E5B">
        <w:t>string</w:t>
      </w:r>
      <w:proofErr w:type="spellEnd"/>
      <w:r w:rsidRPr="009A2E5B">
        <w:t xml:space="preserve"> cedula;</w:t>
      </w:r>
    </w:p>
    <w:p w14:paraId="17FEAB2F" w14:textId="0D59A797" w:rsidR="00BA4BE2" w:rsidRPr="00BA4BE2" w:rsidRDefault="00BA4BE2" w:rsidP="005C2F0E">
      <w:pPr>
        <w:tabs>
          <w:tab w:val="left" w:pos="360"/>
        </w:tabs>
        <w:ind w:left="360"/>
        <w:jc w:val="both"/>
        <w:rPr>
          <w:lang w:val="en-US"/>
        </w:rPr>
      </w:pPr>
      <w:r w:rsidRPr="00BA4BE2">
        <w:rPr>
          <w:lang w:val="en-US"/>
        </w:rPr>
        <w:t xml:space="preserve">                  s</w:t>
      </w:r>
      <w:r w:rsidRPr="00BA4BE2">
        <w:rPr>
          <w:lang w:val="en-US"/>
        </w:rPr>
        <w:t xml:space="preserve">tring </w:t>
      </w:r>
      <w:proofErr w:type="spellStart"/>
      <w:r w:rsidRPr="00BA4BE2">
        <w:rPr>
          <w:lang w:val="en-US"/>
        </w:rPr>
        <w:t>Nombre</w:t>
      </w:r>
      <w:proofErr w:type="spellEnd"/>
      <w:r w:rsidRPr="00BA4BE2">
        <w:rPr>
          <w:lang w:val="en-US"/>
        </w:rPr>
        <w:t>;</w:t>
      </w:r>
    </w:p>
    <w:p w14:paraId="437F0494" w14:textId="2F9E27C8" w:rsidR="00BA4BE2" w:rsidRPr="00BA4BE2" w:rsidRDefault="00BA4BE2" w:rsidP="005C2F0E">
      <w:pPr>
        <w:tabs>
          <w:tab w:val="left" w:pos="360"/>
        </w:tabs>
        <w:ind w:left="360"/>
        <w:jc w:val="both"/>
        <w:rPr>
          <w:lang w:val="en-US"/>
        </w:rPr>
      </w:pPr>
      <w:r w:rsidRPr="00BA4BE2">
        <w:rPr>
          <w:lang w:val="en-US"/>
        </w:rPr>
        <w:t xml:space="preserve">                  </w:t>
      </w:r>
      <w:r w:rsidRPr="00BA4BE2">
        <w:rPr>
          <w:lang w:val="en-US"/>
        </w:rPr>
        <w:t xml:space="preserve">string </w:t>
      </w:r>
      <w:proofErr w:type="spellStart"/>
      <w:r w:rsidRPr="00BA4BE2">
        <w:rPr>
          <w:lang w:val="en-US"/>
        </w:rPr>
        <w:t>c</w:t>
      </w:r>
      <w:r w:rsidRPr="00BA4BE2">
        <w:rPr>
          <w:lang w:val="en-US"/>
        </w:rPr>
        <w:t>orreo_electronico</w:t>
      </w:r>
      <w:proofErr w:type="spellEnd"/>
      <w:r w:rsidRPr="00BA4BE2">
        <w:rPr>
          <w:lang w:val="en-US"/>
        </w:rPr>
        <w:t>;</w:t>
      </w:r>
    </w:p>
    <w:p w14:paraId="7E2F9C7D" w14:textId="6168E2AB" w:rsidR="005C2F0E" w:rsidRPr="009A2E5B" w:rsidRDefault="005C2F0E" w:rsidP="005C2F0E">
      <w:pPr>
        <w:tabs>
          <w:tab w:val="left" w:pos="360"/>
        </w:tabs>
        <w:ind w:left="360"/>
        <w:jc w:val="both"/>
      </w:pPr>
      <w:r w:rsidRPr="00BA4BE2">
        <w:rPr>
          <w:lang w:val="en-US"/>
        </w:rPr>
        <w:tab/>
      </w:r>
      <w:r w:rsidRPr="00BA4BE2">
        <w:rPr>
          <w:lang w:val="en-US"/>
        </w:rPr>
        <w:tab/>
      </w:r>
      <w:proofErr w:type="spellStart"/>
      <w:r w:rsidRPr="009A2E5B">
        <w:t>string</w:t>
      </w:r>
      <w:proofErr w:type="spellEnd"/>
      <w:r w:rsidRPr="009A2E5B">
        <w:t xml:space="preserve"> </w:t>
      </w:r>
      <w:proofErr w:type="spellStart"/>
      <w:r w:rsidRPr="009A2E5B">
        <w:t>procedimiento</w:t>
      </w:r>
      <w:r w:rsidR="00BA4BE2">
        <w:t>_</w:t>
      </w:r>
      <w:r w:rsidRPr="009A2E5B">
        <w:t>Almacenado</w:t>
      </w:r>
      <w:proofErr w:type="spellEnd"/>
      <w:r w:rsidRPr="009A2E5B">
        <w:t>;</w:t>
      </w:r>
    </w:p>
    <w:p w14:paraId="03935FD3" w14:textId="77777777" w:rsidR="005C2F0E" w:rsidRPr="009A2E5B" w:rsidRDefault="005C2F0E" w:rsidP="005C2F0E">
      <w:pPr>
        <w:tabs>
          <w:tab w:val="left" w:pos="360"/>
        </w:tabs>
        <w:ind w:left="360"/>
        <w:jc w:val="both"/>
      </w:pPr>
    </w:p>
    <w:p w14:paraId="47CFD13B" w14:textId="77777777" w:rsidR="005C2F0E" w:rsidRPr="009A2E5B" w:rsidRDefault="005C2F0E" w:rsidP="005C2F0E">
      <w:pPr>
        <w:ind w:left="900"/>
        <w:jc w:val="both"/>
      </w:pPr>
      <w:r w:rsidRPr="009A2E5B">
        <w:t>Las variables temporales se las denota con caracteres.</w:t>
      </w:r>
    </w:p>
    <w:p w14:paraId="0A9AAB63" w14:textId="77777777" w:rsidR="005C2F0E" w:rsidRPr="009A2E5B" w:rsidRDefault="005C2F0E" w:rsidP="005C2F0E">
      <w:pPr>
        <w:ind w:left="900"/>
        <w:jc w:val="both"/>
      </w:pPr>
    </w:p>
    <w:p w14:paraId="6AADBE78" w14:textId="77777777" w:rsidR="005C2F0E" w:rsidRPr="009A2E5B" w:rsidRDefault="005C2F0E" w:rsidP="005C2F0E">
      <w:pPr>
        <w:ind w:left="900"/>
        <w:jc w:val="both"/>
      </w:pPr>
    </w:p>
    <w:p w14:paraId="2670E2B4" w14:textId="77777777" w:rsidR="005C2F0E" w:rsidRPr="009A2E5B" w:rsidRDefault="005C2F0E" w:rsidP="005C2F0E">
      <w:pPr>
        <w:tabs>
          <w:tab w:val="left" w:pos="900"/>
        </w:tabs>
        <w:ind w:left="900"/>
        <w:jc w:val="both"/>
        <w:rPr>
          <w:i/>
        </w:rPr>
      </w:pPr>
      <w:r w:rsidRPr="009A2E5B">
        <w:rPr>
          <w:i/>
        </w:rPr>
        <w:t>Ejemplo:</w:t>
      </w:r>
    </w:p>
    <w:p w14:paraId="53B5D673" w14:textId="77777777" w:rsidR="005C2F0E" w:rsidRPr="009A2E5B" w:rsidRDefault="005C2F0E" w:rsidP="005C2F0E">
      <w:pPr>
        <w:tabs>
          <w:tab w:val="left" w:pos="360"/>
        </w:tabs>
        <w:ind w:left="360"/>
        <w:jc w:val="both"/>
        <w:rPr>
          <w:i/>
        </w:rPr>
      </w:pPr>
    </w:p>
    <w:p w14:paraId="01F0E96D" w14:textId="777C2E47" w:rsidR="005C2F0E" w:rsidRPr="009A2E5B" w:rsidRDefault="005C2F0E" w:rsidP="005C2F0E">
      <w:pPr>
        <w:tabs>
          <w:tab w:val="left" w:pos="360"/>
        </w:tabs>
        <w:ind w:left="360"/>
        <w:jc w:val="both"/>
      </w:pPr>
      <w:r w:rsidRPr="009A2E5B">
        <w:tab/>
      </w:r>
      <w:r w:rsidRPr="009A2E5B">
        <w:tab/>
        <w:t>int i, j,</w:t>
      </w:r>
      <w:r w:rsidR="00BA4BE2">
        <w:t>@,</w:t>
      </w:r>
      <w:r w:rsidRPr="009A2E5B">
        <w:t xml:space="preserve"> k;</w:t>
      </w:r>
    </w:p>
    <w:p w14:paraId="1237A071" w14:textId="77777777" w:rsidR="005C2F0E" w:rsidRPr="009A2E5B" w:rsidRDefault="005C2F0E" w:rsidP="005C2F0E">
      <w:pPr>
        <w:ind w:left="900"/>
        <w:jc w:val="both"/>
      </w:pPr>
    </w:p>
    <w:p w14:paraId="7B12B81C" w14:textId="77777777" w:rsidR="005C2F0E" w:rsidRPr="009A2E5B" w:rsidRDefault="005C2F0E" w:rsidP="005C2F0E">
      <w:pPr>
        <w:ind w:left="900"/>
        <w:jc w:val="both"/>
        <w:rPr>
          <w:sz w:val="22"/>
          <w:szCs w:val="22"/>
        </w:rPr>
      </w:pPr>
      <w:r w:rsidRPr="009A2E5B">
        <w:rPr>
          <w:sz w:val="22"/>
          <w:szCs w:val="22"/>
        </w:rPr>
        <w:t>Las variables de instancia deben ser declaradas con el mismo nombre de la clase en minúsculas.</w:t>
      </w:r>
    </w:p>
    <w:p w14:paraId="182E0FB2" w14:textId="77777777" w:rsidR="005C2F0E" w:rsidRPr="009A2E5B" w:rsidRDefault="005C2F0E" w:rsidP="005C2F0E">
      <w:pPr>
        <w:ind w:left="900"/>
        <w:jc w:val="both"/>
        <w:rPr>
          <w:sz w:val="22"/>
          <w:szCs w:val="22"/>
        </w:rPr>
      </w:pPr>
    </w:p>
    <w:p w14:paraId="3A1CED84" w14:textId="77777777" w:rsidR="005C2F0E" w:rsidRPr="009A2E5B" w:rsidRDefault="005C2F0E" w:rsidP="005C2F0E">
      <w:pPr>
        <w:tabs>
          <w:tab w:val="left" w:pos="900"/>
        </w:tabs>
        <w:ind w:left="900"/>
        <w:jc w:val="both"/>
        <w:rPr>
          <w:i/>
          <w:sz w:val="22"/>
          <w:szCs w:val="22"/>
        </w:rPr>
      </w:pPr>
      <w:r w:rsidRPr="009A2E5B">
        <w:rPr>
          <w:i/>
          <w:sz w:val="22"/>
          <w:szCs w:val="22"/>
        </w:rPr>
        <w:t>Ejemplo:</w:t>
      </w:r>
    </w:p>
    <w:p w14:paraId="02D0B03B" w14:textId="77777777" w:rsidR="005C2F0E" w:rsidRPr="009A2E5B" w:rsidRDefault="005C2F0E" w:rsidP="005C2F0E">
      <w:pPr>
        <w:tabs>
          <w:tab w:val="left" w:pos="360"/>
        </w:tabs>
        <w:ind w:left="360"/>
        <w:jc w:val="both"/>
        <w:rPr>
          <w:i/>
          <w:sz w:val="22"/>
          <w:szCs w:val="22"/>
        </w:rPr>
      </w:pPr>
    </w:p>
    <w:p w14:paraId="1B0581A8" w14:textId="4501425A" w:rsidR="005C2F0E" w:rsidRPr="009A2E5B" w:rsidRDefault="005C2F0E" w:rsidP="005C2F0E">
      <w:pPr>
        <w:tabs>
          <w:tab w:val="left" w:pos="360"/>
        </w:tabs>
        <w:ind w:left="360"/>
        <w:jc w:val="both"/>
        <w:rPr>
          <w:sz w:val="22"/>
          <w:szCs w:val="22"/>
        </w:rPr>
      </w:pPr>
      <w:r w:rsidRPr="009A2E5B">
        <w:rPr>
          <w:sz w:val="22"/>
          <w:szCs w:val="22"/>
        </w:rPr>
        <w:tab/>
      </w:r>
      <w:r w:rsidRPr="009A2E5B">
        <w:rPr>
          <w:sz w:val="22"/>
          <w:szCs w:val="22"/>
        </w:rPr>
        <w:tab/>
      </w:r>
      <w:proofErr w:type="spellStart"/>
      <w:r w:rsidRPr="009A2E5B">
        <w:rPr>
          <w:sz w:val="22"/>
          <w:szCs w:val="22"/>
        </w:rPr>
        <w:t>DataSet</w:t>
      </w:r>
      <w:proofErr w:type="spellEnd"/>
      <w:r w:rsidRPr="009A2E5B">
        <w:rPr>
          <w:sz w:val="22"/>
          <w:szCs w:val="22"/>
        </w:rPr>
        <w:t xml:space="preserve"> </w:t>
      </w:r>
      <w:proofErr w:type="spellStart"/>
      <w:r w:rsidRPr="009A2E5B">
        <w:rPr>
          <w:sz w:val="22"/>
          <w:szCs w:val="22"/>
        </w:rPr>
        <w:t>dataset</w:t>
      </w:r>
      <w:proofErr w:type="spellEnd"/>
      <w:r w:rsidRPr="009A2E5B">
        <w:rPr>
          <w:sz w:val="22"/>
          <w:szCs w:val="22"/>
        </w:rPr>
        <w:t>;</w:t>
      </w:r>
    </w:p>
    <w:p w14:paraId="3D4BC2AE" w14:textId="77777777" w:rsidR="005C2F0E" w:rsidRPr="009A2E5B" w:rsidRDefault="005C2F0E" w:rsidP="005C2F0E">
      <w:pPr>
        <w:tabs>
          <w:tab w:val="left" w:pos="360"/>
        </w:tabs>
        <w:ind w:left="360"/>
        <w:jc w:val="both"/>
        <w:rPr>
          <w:sz w:val="22"/>
          <w:szCs w:val="22"/>
        </w:rPr>
      </w:pPr>
    </w:p>
    <w:p w14:paraId="1E7863FB" w14:textId="77777777" w:rsidR="005C2F0E" w:rsidRPr="009A2E5B" w:rsidRDefault="005C2F0E" w:rsidP="005C2F0E">
      <w:pPr>
        <w:ind w:left="900"/>
        <w:jc w:val="both"/>
        <w:rPr>
          <w:sz w:val="22"/>
          <w:szCs w:val="22"/>
        </w:rPr>
      </w:pPr>
      <w:r w:rsidRPr="009A2E5B">
        <w:rPr>
          <w:sz w:val="22"/>
          <w:szCs w:val="22"/>
        </w:rPr>
        <w:t xml:space="preserve">Las variables estáticas deben ser declaradas con un </w:t>
      </w:r>
      <w:proofErr w:type="spellStart"/>
      <w:r w:rsidRPr="009A2E5B">
        <w:rPr>
          <w:sz w:val="22"/>
          <w:szCs w:val="22"/>
        </w:rPr>
        <w:t>subguión</w:t>
      </w:r>
      <w:proofErr w:type="spellEnd"/>
      <w:r w:rsidRPr="009A2E5B">
        <w:rPr>
          <w:sz w:val="22"/>
          <w:szCs w:val="22"/>
        </w:rPr>
        <w:t xml:space="preserve"> adelante</w:t>
      </w:r>
    </w:p>
    <w:p w14:paraId="0BA054B3" w14:textId="77777777" w:rsidR="005C2F0E" w:rsidRPr="009A2E5B" w:rsidRDefault="005C2F0E" w:rsidP="005C2F0E">
      <w:pPr>
        <w:ind w:left="900"/>
        <w:jc w:val="both"/>
        <w:rPr>
          <w:sz w:val="22"/>
          <w:szCs w:val="22"/>
        </w:rPr>
      </w:pPr>
    </w:p>
    <w:p w14:paraId="20DE1991" w14:textId="77777777" w:rsidR="005C2F0E" w:rsidRPr="009A2E5B" w:rsidRDefault="005C2F0E" w:rsidP="005C2F0E">
      <w:pPr>
        <w:tabs>
          <w:tab w:val="left" w:pos="900"/>
        </w:tabs>
        <w:ind w:left="900"/>
        <w:jc w:val="both"/>
        <w:rPr>
          <w:i/>
          <w:sz w:val="22"/>
          <w:szCs w:val="22"/>
        </w:rPr>
      </w:pPr>
      <w:r w:rsidRPr="009A2E5B">
        <w:rPr>
          <w:i/>
          <w:sz w:val="22"/>
          <w:szCs w:val="22"/>
        </w:rPr>
        <w:t>Ejemplo:</w:t>
      </w:r>
    </w:p>
    <w:p w14:paraId="03878E8B" w14:textId="77777777" w:rsidR="005C2F0E" w:rsidRPr="009A2E5B" w:rsidRDefault="005C2F0E" w:rsidP="005C2F0E">
      <w:pPr>
        <w:tabs>
          <w:tab w:val="left" w:pos="360"/>
        </w:tabs>
        <w:ind w:left="360"/>
        <w:jc w:val="both"/>
        <w:rPr>
          <w:i/>
          <w:sz w:val="22"/>
          <w:szCs w:val="22"/>
        </w:rPr>
      </w:pPr>
    </w:p>
    <w:p w14:paraId="02742D30" w14:textId="77777777" w:rsidR="005C2F0E" w:rsidRPr="009A2E5B" w:rsidRDefault="005C2F0E" w:rsidP="005C2F0E">
      <w:pPr>
        <w:tabs>
          <w:tab w:val="left" w:pos="360"/>
        </w:tabs>
        <w:ind w:left="360"/>
        <w:jc w:val="both"/>
        <w:rPr>
          <w:sz w:val="22"/>
          <w:szCs w:val="22"/>
        </w:rPr>
      </w:pPr>
      <w:r w:rsidRPr="009A2E5B">
        <w:rPr>
          <w:sz w:val="22"/>
          <w:szCs w:val="22"/>
        </w:rPr>
        <w:tab/>
      </w:r>
      <w:r w:rsidRPr="009A2E5B">
        <w:rPr>
          <w:sz w:val="22"/>
          <w:szCs w:val="22"/>
        </w:rPr>
        <w:tab/>
      </w:r>
      <w:proofErr w:type="spellStart"/>
      <w:r w:rsidRPr="009A2E5B">
        <w:rPr>
          <w:sz w:val="22"/>
          <w:szCs w:val="22"/>
        </w:rPr>
        <w:t>static</w:t>
      </w:r>
      <w:proofErr w:type="spellEnd"/>
      <w:r w:rsidRPr="009A2E5B">
        <w:rPr>
          <w:sz w:val="22"/>
          <w:szCs w:val="22"/>
        </w:rPr>
        <w:t xml:space="preserve"> </w:t>
      </w:r>
      <w:proofErr w:type="spellStart"/>
      <w:r w:rsidRPr="009A2E5B">
        <w:rPr>
          <w:sz w:val="22"/>
          <w:szCs w:val="22"/>
        </w:rPr>
        <w:t>string</w:t>
      </w:r>
      <w:proofErr w:type="spellEnd"/>
      <w:r w:rsidRPr="009A2E5B">
        <w:rPr>
          <w:sz w:val="22"/>
          <w:szCs w:val="22"/>
        </w:rPr>
        <w:t xml:space="preserve"> _</w:t>
      </w:r>
      <w:proofErr w:type="spellStart"/>
      <w:r w:rsidRPr="009A2E5B">
        <w:rPr>
          <w:sz w:val="22"/>
          <w:szCs w:val="22"/>
        </w:rPr>
        <w:t>nombreBaseDatos</w:t>
      </w:r>
      <w:proofErr w:type="spellEnd"/>
      <w:r w:rsidRPr="009A2E5B">
        <w:rPr>
          <w:sz w:val="22"/>
          <w:szCs w:val="22"/>
        </w:rPr>
        <w:t>;</w:t>
      </w:r>
    </w:p>
    <w:p w14:paraId="3DF630E0" w14:textId="77777777" w:rsidR="005C2F0E" w:rsidRDefault="005C2F0E" w:rsidP="005C2F0E">
      <w:pPr>
        <w:tabs>
          <w:tab w:val="left" w:pos="360"/>
        </w:tabs>
        <w:ind w:left="360"/>
        <w:jc w:val="both"/>
        <w:rPr>
          <w:rFonts w:ascii="Arial" w:hAnsi="Arial" w:cs="Arial"/>
          <w:sz w:val="22"/>
        </w:rPr>
      </w:pPr>
    </w:p>
    <w:p w14:paraId="28BDE230" w14:textId="77777777" w:rsidR="005C2F0E" w:rsidRPr="007C2D98" w:rsidRDefault="005C2F0E" w:rsidP="005C2F0E">
      <w:pPr>
        <w:numPr>
          <w:ilvl w:val="1"/>
          <w:numId w:val="7"/>
        </w:numPr>
        <w:tabs>
          <w:tab w:val="clear" w:pos="1440"/>
          <w:tab w:val="num" w:pos="900"/>
        </w:tabs>
        <w:ind w:hanging="1080"/>
        <w:jc w:val="both"/>
        <w:outlineLvl w:val="2"/>
        <w:rPr>
          <w:b/>
        </w:rPr>
      </w:pPr>
      <w:bookmarkStart w:id="7" w:name="_Toc120992819"/>
      <w:r w:rsidRPr="007C2D98">
        <w:rPr>
          <w:b/>
        </w:rPr>
        <w:t>Métodos</w:t>
      </w:r>
      <w:bookmarkEnd w:id="7"/>
    </w:p>
    <w:p w14:paraId="179B09A1" w14:textId="77777777" w:rsidR="005C2F0E" w:rsidRPr="008C7ED7" w:rsidRDefault="005C2F0E" w:rsidP="005C2F0E">
      <w:pPr>
        <w:ind w:left="360"/>
        <w:jc w:val="both"/>
        <w:outlineLvl w:val="1"/>
      </w:pPr>
    </w:p>
    <w:p w14:paraId="31CD3630" w14:textId="77777777" w:rsidR="005C2F0E" w:rsidRPr="008C7ED7" w:rsidRDefault="005C2F0E" w:rsidP="005C2F0E">
      <w:pPr>
        <w:ind w:left="900"/>
        <w:jc w:val="both"/>
      </w:pPr>
      <w:r w:rsidRPr="008C7ED7">
        <w:t>En general, los métodos deben ser verbos significativos y descriptivos de acuerdo a la clase que se este implementando, de tal forma que cualquier persona pueda saber su función, debe ser escrito en mayúscula la primera letra y lo demás en minúsculas En métodos con nombres compuestos cada palabra se escribe la primera letra con mayúscula.</w:t>
      </w:r>
    </w:p>
    <w:p w14:paraId="28A49AF8" w14:textId="77777777" w:rsidR="005C2F0E" w:rsidRPr="008C7ED7" w:rsidRDefault="005C2F0E" w:rsidP="005C2F0E">
      <w:pPr>
        <w:ind w:left="900"/>
        <w:jc w:val="both"/>
      </w:pPr>
    </w:p>
    <w:p w14:paraId="4DD9D32A" w14:textId="77777777" w:rsidR="005C2F0E" w:rsidRPr="008C7ED7" w:rsidRDefault="005C2F0E" w:rsidP="005C2F0E">
      <w:pPr>
        <w:tabs>
          <w:tab w:val="left" w:pos="900"/>
        </w:tabs>
        <w:ind w:left="900"/>
        <w:jc w:val="both"/>
        <w:rPr>
          <w:i/>
        </w:rPr>
      </w:pPr>
      <w:r w:rsidRPr="008C7ED7">
        <w:rPr>
          <w:i/>
        </w:rPr>
        <w:t>Ejemplo:</w:t>
      </w:r>
    </w:p>
    <w:p w14:paraId="3886DF81" w14:textId="77777777" w:rsidR="005C2F0E" w:rsidRPr="008C7ED7" w:rsidRDefault="005C2F0E" w:rsidP="005C2F0E">
      <w:pPr>
        <w:tabs>
          <w:tab w:val="left" w:pos="360"/>
        </w:tabs>
        <w:ind w:left="360"/>
        <w:jc w:val="both"/>
        <w:rPr>
          <w:i/>
        </w:rPr>
      </w:pPr>
    </w:p>
    <w:p w14:paraId="29392B43" w14:textId="77777777" w:rsidR="005C2F0E" w:rsidRPr="008C7ED7" w:rsidRDefault="005C2F0E" w:rsidP="005C2F0E">
      <w:pPr>
        <w:tabs>
          <w:tab w:val="left" w:pos="360"/>
        </w:tabs>
        <w:ind w:left="360"/>
        <w:jc w:val="both"/>
      </w:pPr>
      <w:r w:rsidRPr="008C7ED7">
        <w:tab/>
      </w:r>
      <w:r w:rsidRPr="008C7ED7">
        <w:tab/>
      </w:r>
      <w:proofErr w:type="spellStart"/>
      <w:r w:rsidRPr="008C7ED7">
        <w:t>void</w:t>
      </w:r>
      <w:proofErr w:type="spellEnd"/>
      <w:r w:rsidRPr="008C7ED7">
        <w:t xml:space="preserve"> Eliminar(int id) {…}</w:t>
      </w:r>
    </w:p>
    <w:p w14:paraId="113D6330" w14:textId="77777777" w:rsidR="005C2F0E" w:rsidRPr="008C7ED7" w:rsidRDefault="005C2F0E" w:rsidP="005C2F0E">
      <w:pPr>
        <w:tabs>
          <w:tab w:val="left" w:pos="360"/>
        </w:tabs>
        <w:ind w:left="360"/>
        <w:jc w:val="both"/>
      </w:pPr>
      <w:r w:rsidRPr="008C7ED7">
        <w:tab/>
      </w:r>
      <w:r w:rsidRPr="008C7ED7">
        <w:tab/>
      </w:r>
      <w:proofErr w:type="spellStart"/>
      <w:r w:rsidRPr="008C7ED7">
        <w:t>OperadorDatos</w:t>
      </w:r>
      <w:proofErr w:type="spellEnd"/>
      <w:r w:rsidRPr="008C7ED7">
        <w:t xml:space="preserve"> </w:t>
      </w:r>
      <w:proofErr w:type="spellStart"/>
      <w:r w:rsidRPr="008C7ED7">
        <w:t>ObtenerOperadorDatos</w:t>
      </w:r>
      <w:proofErr w:type="spellEnd"/>
      <w:r w:rsidRPr="008C7ED7">
        <w:t>() {… }</w:t>
      </w:r>
    </w:p>
    <w:p w14:paraId="7B12E49A" w14:textId="77777777" w:rsidR="005C2F0E" w:rsidRPr="008C7ED7" w:rsidRDefault="005C2F0E" w:rsidP="005C2F0E">
      <w:pPr>
        <w:tabs>
          <w:tab w:val="left" w:pos="360"/>
        </w:tabs>
        <w:ind w:left="360"/>
        <w:jc w:val="both"/>
      </w:pPr>
    </w:p>
    <w:p w14:paraId="31D26E6F" w14:textId="77777777" w:rsidR="005C2F0E" w:rsidRPr="008C7ED7" w:rsidRDefault="005C2F0E" w:rsidP="005C2F0E">
      <w:pPr>
        <w:ind w:left="900"/>
        <w:jc w:val="both"/>
      </w:pPr>
    </w:p>
    <w:p w14:paraId="70E36952" w14:textId="77777777" w:rsidR="005C2F0E" w:rsidRPr="008C7ED7" w:rsidRDefault="005C2F0E" w:rsidP="005C2F0E">
      <w:pPr>
        <w:tabs>
          <w:tab w:val="left" w:pos="900"/>
        </w:tabs>
        <w:ind w:left="900"/>
        <w:jc w:val="both"/>
        <w:rPr>
          <w:i/>
          <w:lang w:val="en-US"/>
        </w:rPr>
      </w:pPr>
      <w:proofErr w:type="spellStart"/>
      <w:r w:rsidRPr="008C7ED7">
        <w:rPr>
          <w:i/>
          <w:lang w:val="en-US"/>
        </w:rPr>
        <w:t>Ejemplo</w:t>
      </w:r>
      <w:proofErr w:type="spellEnd"/>
      <w:r w:rsidRPr="008C7ED7">
        <w:rPr>
          <w:i/>
          <w:lang w:val="en-US"/>
        </w:rPr>
        <w:t>:</w:t>
      </w:r>
    </w:p>
    <w:p w14:paraId="5F4C61B1" w14:textId="77777777" w:rsidR="005C2F0E" w:rsidRPr="008C7ED7" w:rsidRDefault="005C2F0E" w:rsidP="005C2F0E">
      <w:pPr>
        <w:ind w:left="900"/>
        <w:jc w:val="both"/>
        <w:rPr>
          <w:lang w:val="en-US"/>
        </w:rPr>
      </w:pPr>
    </w:p>
    <w:p w14:paraId="104C9EF1" w14:textId="77777777" w:rsidR="005C2F0E" w:rsidRPr="008C7ED7" w:rsidRDefault="005C2F0E" w:rsidP="005C2F0E">
      <w:pPr>
        <w:ind w:left="1440"/>
        <w:jc w:val="both"/>
        <w:rPr>
          <w:lang w:val="en-US"/>
        </w:rPr>
      </w:pPr>
      <w:r w:rsidRPr="008C7ED7">
        <w:rPr>
          <w:lang w:val="en-US"/>
        </w:rPr>
        <w:t xml:space="preserve">void </w:t>
      </w:r>
      <w:proofErr w:type="spellStart"/>
      <w:r w:rsidRPr="008C7ED7">
        <w:rPr>
          <w:lang w:val="en-US"/>
        </w:rPr>
        <w:t>Guardar</w:t>
      </w:r>
      <w:proofErr w:type="spellEnd"/>
      <w:r w:rsidRPr="008C7ED7">
        <w:rPr>
          <w:lang w:val="en-US"/>
        </w:rPr>
        <w:t>()</w:t>
      </w:r>
    </w:p>
    <w:p w14:paraId="667A3CA5" w14:textId="77777777" w:rsidR="005C2F0E" w:rsidRPr="008C7ED7" w:rsidRDefault="005C2F0E" w:rsidP="005C2F0E">
      <w:pPr>
        <w:ind w:left="1440"/>
        <w:jc w:val="both"/>
        <w:rPr>
          <w:lang w:val="en-US"/>
        </w:rPr>
      </w:pPr>
      <w:r w:rsidRPr="008C7ED7">
        <w:rPr>
          <w:lang w:val="en-US"/>
        </w:rPr>
        <w:t>{</w:t>
      </w:r>
    </w:p>
    <w:p w14:paraId="7A756F83" w14:textId="77777777" w:rsidR="005C2F0E" w:rsidRPr="008C7ED7" w:rsidRDefault="005C2F0E" w:rsidP="005C2F0E">
      <w:pPr>
        <w:ind w:left="1440"/>
        <w:jc w:val="both"/>
        <w:rPr>
          <w:lang w:val="en-US"/>
        </w:rPr>
      </w:pPr>
      <w:r w:rsidRPr="008C7ED7">
        <w:rPr>
          <w:lang w:val="en-US"/>
        </w:rPr>
        <w:t xml:space="preserve">    try</w:t>
      </w:r>
    </w:p>
    <w:p w14:paraId="0643F22C" w14:textId="77777777" w:rsidR="005C2F0E" w:rsidRPr="008C7ED7" w:rsidRDefault="005C2F0E" w:rsidP="005C2F0E">
      <w:pPr>
        <w:ind w:left="1440"/>
        <w:jc w:val="both"/>
        <w:rPr>
          <w:lang w:val="en-US"/>
        </w:rPr>
      </w:pPr>
      <w:r w:rsidRPr="008C7ED7">
        <w:rPr>
          <w:lang w:val="en-US"/>
        </w:rPr>
        <w:t xml:space="preserve">    {</w:t>
      </w:r>
    </w:p>
    <w:p w14:paraId="77AE45F1" w14:textId="77777777" w:rsidR="005C2F0E" w:rsidRPr="008C7ED7" w:rsidRDefault="005C2F0E" w:rsidP="005C2F0E">
      <w:pPr>
        <w:ind w:left="1440"/>
        <w:jc w:val="both"/>
        <w:rPr>
          <w:lang w:val="en-US"/>
        </w:rPr>
      </w:pPr>
      <w:r w:rsidRPr="008C7ED7">
        <w:rPr>
          <w:lang w:val="en-US"/>
        </w:rPr>
        <w:t xml:space="preserve">           string </w:t>
      </w:r>
      <w:proofErr w:type="spellStart"/>
      <w:r w:rsidRPr="008C7ED7">
        <w:rPr>
          <w:lang w:val="en-US"/>
        </w:rPr>
        <w:t>nombre</w:t>
      </w:r>
      <w:proofErr w:type="spellEnd"/>
      <w:r w:rsidRPr="008C7ED7">
        <w:rPr>
          <w:lang w:val="en-US"/>
        </w:rPr>
        <w:t>;</w:t>
      </w:r>
    </w:p>
    <w:p w14:paraId="73BE2516" w14:textId="77777777" w:rsidR="005C2F0E" w:rsidRPr="008C7ED7" w:rsidRDefault="005C2F0E" w:rsidP="005C2F0E">
      <w:pPr>
        <w:ind w:left="1440"/>
        <w:jc w:val="both"/>
        <w:rPr>
          <w:lang w:val="en-US"/>
        </w:rPr>
      </w:pPr>
      <w:r w:rsidRPr="008C7ED7">
        <w:rPr>
          <w:lang w:val="en-US"/>
        </w:rPr>
        <w:t xml:space="preserve">           int </w:t>
      </w:r>
      <w:proofErr w:type="spellStart"/>
      <w:r w:rsidRPr="008C7ED7">
        <w:rPr>
          <w:lang w:val="en-US"/>
        </w:rPr>
        <w:t>edad</w:t>
      </w:r>
      <w:proofErr w:type="spellEnd"/>
      <w:r w:rsidRPr="008C7ED7">
        <w:rPr>
          <w:lang w:val="en-US"/>
        </w:rPr>
        <w:t>;</w:t>
      </w:r>
    </w:p>
    <w:p w14:paraId="60A1A49E" w14:textId="77777777" w:rsidR="005C2F0E" w:rsidRPr="008C7ED7" w:rsidRDefault="005C2F0E" w:rsidP="005C2F0E">
      <w:pPr>
        <w:ind w:left="1440"/>
        <w:jc w:val="both"/>
        <w:rPr>
          <w:lang w:val="en-US"/>
        </w:rPr>
      </w:pPr>
    </w:p>
    <w:p w14:paraId="34352355" w14:textId="77777777" w:rsidR="005C2F0E" w:rsidRPr="008C7ED7" w:rsidRDefault="005C2F0E" w:rsidP="005C2F0E">
      <w:pPr>
        <w:ind w:left="1440"/>
        <w:jc w:val="both"/>
        <w:rPr>
          <w:lang w:val="en-US"/>
        </w:rPr>
      </w:pPr>
      <w:r w:rsidRPr="008C7ED7">
        <w:rPr>
          <w:lang w:val="en-US"/>
        </w:rPr>
        <w:t xml:space="preserve">           ……..          </w:t>
      </w:r>
    </w:p>
    <w:p w14:paraId="759936DD" w14:textId="77777777" w:rsidR="005C2F0E" w:rsidRPr="008C7ED7" w:rsidRDefault="005C2F0E" w:rsidP="005C2F0E">
      <w:pPr>
        <w:ind w:left="1440"/>
        <w:jc w:val="both"/>
        <w:rPr>
          <w:lang w:val="en-US"/>
        </w:rPr>
      </w:pPr>
      <w:r w:rsidRPr="008C7ED7">
        <w:rPr>
          <w:lang w:val="en-US"/>
        </w:rPr>
        <w:t xml:space="preserve">    }</w:t>
      </w:r>
    </w:p>
    <w:p w14:paraId="11DAA4F7" w14:textId="77777777" w:rsidR="005C2F0E" w:rsidRPr="008C7ED7" w:rsidRDefault="005C2F0E" w:rsidP="005C2F0E">
      <w:pPr>
        <w:ind w:left="1440"/>
        <w:jc w:val="both"/>
        <w:rPr>
          <w:lang w:val="en-US"/>
        </w:rPr>
      </w:pPr>
      <w:r w:rsidRPr="008C7ED7">
        <w:rPr>
          <w:lang w:val="en-US"/>
        </w:rPr>
        <w:t xml:space="preserve">    catch( Exception </w:t>
      </w:r>
      <w:proofErr w:type="spellStart"/>
      <w:r w:rsidRPr="008C7ED7">
        <w:rPr>
          <w:lang w:val="en-US"/>
        </w:rPr>
        <w:t>exc</w:t>
      </w:r>
      <w:proofErr w:type="spellEnd"/>
      <w:r w:rsidRPr="008C7ED7">
        <w:rPr>
          <w:lang w:val="en-US"/>
        </w:rPr>
        <w:t>)</w:t>
      </w:r>
    </w:p>
    <w:p w14:paraId="0BF741C5" w14:textId="77777777" w:rsidR="005C2F0E" w:rsidRPr="008C7ED7" w:rsidRDefault="005C2F0E" w:rsidP="005C2F0E">
      <w:pPr>
        <w:ind w:left="1440"/>
        <w:jc w:val="both"/>
        <w:rPr>
          <w:lang w:val="en-US"/>
        </w:rPr>
      </w:pPr>
      <w:r w:rsidRPr="008C7ED7">
        <w:rPr>
          <w:lang w:val="en-US"/>
        </w:rPr>
        <w:t xml:space="preserve">    {</w:t>
      </w:r>
    </w:p>
    <w:p w14:paraId="27A2D239" w14:textId="77777777" w:rsidR="005C2F0E" w:rsidRPr="008C7ED7" w:rsidRDefault="005C2F0E" w:rsidP="005C2F0E">
      <w:pPr>
        <w:ind w:left="1440"/>
        <w:jc w:val="both"/>
        <w:rPr>
          <w:lang w:val="en-US"/>
        </w:rPr>
      </w:pPr>
      <w:r w:rsidRPr="008C7ED7">
        <w:rPr>
          <w:lang w:val="en-US"/>
        </w:rPr>
        <w:t xml:space="preserve">           throw </w:t>
      </w:r>
      <w:proofErr w:type="spellStart"/>
      <w:r w:rsidRPr="008C7ED7">
        <w:rPr>
          <w:lang w:val="en-US"/>
        </w:rPr>
        <w:t>exc</w:t>
      </w:r>
      <w:proofErr w:type="spellEnd"/>
      <w:r w:rsidRPr="008C7ED7">
        <w:rPr>
          <w:lang w:val="en-US"/>
        </w:rPr>
        <w:t>;</w:t>
      </w:r>
    </w:p>
    <w:p w14:paraId="2C679C44" w14:textId="77777777" w:rsidR="005C2F0E" w:rsidRPr="008C7ED7" w:rsidRDefault="005C2F0E" w:rsidP="005C2F0E">
      <w:pPr>
        <w:ind w:left="1440"/>
        <w:jc w:val="both"/>
      </w:pPr>
      <w:r w:rsidRPr="008C7ED7">
        <w:rPr>
          <w:lang w:val="en-US"/>
        </w:rPr>
        <w:t xml:space="preserve">    </w:t>
      </w:r>
      <w:r w:rsidRPr="008C7ED7">
        <w:t>}</w:t>
      </w:r>
    </w:p>
    <w:p w14:paraId="1DE2A217" w14:textId="77777777" w:rsidR="005C2F0E" w:rsidRPr="008C7ED7" w:rsidRDefault="005C2F0E" w:rsidP="005C2F0E">
      <w:pPr>
        <w:ind w:left="1440"/>
        <w:jc w:val="both"/>
      </w:pPr>
      <w:r w:rsidRPr="008C7ED7">
        <w:t>}</w:t>
      </w:r>
    </w:p>
    <w:p w14:paraId="1A71077A" w14:textId="77777777" w:rsidR="005C2F0E" w:rsidRDefault="005C2F0E" w:rsidP="005C2F0E">
      <w:pPr>
        <w:ind w:left="900"/>
        <w:jc w:val="both"/>
        <w:outlineLvl w:val="1"/>
      </w:pPr>
    </w:p>
    <w:p w14:paraId="7D3892DB" w14:textId="5C5B576D" w:rsidR="008C7ED7" w:rsidRDefault="008C7ED7" w:rsidP="005C2F0E">
      <w:pPr>
        <w:ind w:left="900"/>
        <w:jc w:val="both"/>
        <w:outlineLvl w:val="1"/>
      </w:pPr>
    </w:p>
    <w:p w14:paraId="3735DD8B" w14:textId="2880FB62" w:rsidR="00BA4BE2" w:rsidRDefault="00BA4BE2" w:rsidP="005C2F0E">
      <w:pPr>
        <w:ind w:left="900"/>
        <w:jc w:val="both"/>
        <w:outlineLvl w:val="1"/>
      </w:pPr>
    </w:p>
    <w:p w14:paraId="7738A8ED" w14:textId="53B5937E" w:rsidR="00BA4BE2" w:rsidRDefault="00BA4BE2" w:rsidP="005C2F0E">
      <w:pPr>
        <w:ind w:left="900"/>
        <w:jc w:val="both"/>
        <w:outlineLvl w:val="1"/>
      </w:pPr>
    </w:p>
    <w:p w14:paraId="77E82B4D" w14:textId="77777777" w:rsidR="00BA4BE2" w:rsidRDefault="00BA4BE2" w:rsidP="005C2F0E">
      <w:pPr>
        <w:ind w:left="900"/>
        <w:jc w:val="both"/>
        <w:outlineLvl w:val="1"/>
      </w:pPr>
    </w:p>
    <w:p w14:paraId="7E66DCF5" w14:textId="77777777" w:rsidR="005C2F0E" w:rsidRPr="008C7ED7" w:rsidRDefault="005C2F0E" w:rsidP="005C2F0E">
      <w:pPr>
        <w:ind w:left="900"/>
        <w:jc w:val="both"/>
        <w:outlineLvl w:val="1"/>
      </w:pPr>
    </w:p>
    <w:p w14:paraId="4B379784" w14:textId="77777777" w:rsidR="005C2F0E" w:rsidRPr="008C7ED7" w:rsidRDefault="005C2F0E" w:rsidP="005C2F0E">
      <w:pPr>
        <w:numPr>
          <w:ilvl w:val="0"/>
          <w:numId w:val="6"/>
        </w:numPr>
        <w:jc w:val="both"/>
        <w:outlineLvl w:val="1"/>
        <w:rPr>
          <w:b/>
          <w:noProof/>
        </w:rPr>
      </w:pPr>
      <w:bookmarkStart w:id="8" w:name="_Toc120992820"/>
      <w:r w:rsidRPr="008C7ED7">
        <w:rPr>
          <w:b/>
          <w:noProof/>
        </w:rPr>
        <w:lastRenderedPageBreak/>
        <w:t>Sentencias</w:t>
      </w:r>
      <w:bookmarkEnd w:id="8"/>
    </w:p>
    <w:p w14:paraId="2EBC8E2D" w14:textId="77777777" w:rsidR="005C2F0E" w:rsidRPr="008C7ED7" w:rsidRDefault="005C2F0E" w:rsidP="005C2F0E">
      <w:pPr>
        <w:jc w:val="both"/>
        <w:outlineLvl w:val="1"/>
        <w:rPr>
          <w:b/>
          <w:noProof/>
          <w:u w:val="single"/>
        </w:rPr>
      </w:pPr>
    </w:p>
    <w:p w14:paraId="12A72B6B" w14:textId="77777777" w:rsidR="005C2F0E" w:rsidRPr="007C2D98" w:rsidRDefault="005C2F0E" w:rsidP="005C2F0E">
      <w:pPr>
        <w:numPr>
          <w:ilvl w:val="1"/>
          <w:numId w:val="7"/>
        </w:numPr>
        <w:tabs>
          <w:tab w:val="clear" w:pos="1440"/>
          <w:tab w:val="num" w:pos="900"/>
        </w:tabs>
        <w:ind w:hanging="1080"/>
        <w:jc w:val="both"/>
        <w:outlineLvl w:val="2"/>
        <w:rPr>
          <w:b/>
          <w:noProof/>
        </w:rPr>
      </w:pPr>
      <w:bookmarkStart w:id="9" w:name="_Toc120992821"/>
      <w:r w:rsidRPr="007C2D98">
        <w:rPr>
          <w:b/>
          <w:noProof/>
        </w:rPr>
        <w:t>Sentencias compuestas</w:t>
      </w:r>
      <w:bookmarkEnd w:id="9"/>
    </w:p>
    <w:p w14:paraId="32395DE5" w14:textId="77777777" w:rsidR="005C2F0E" w:rsidRPr="003D72E2" w:rsidRDefault="005C2F0E" w:rsidP="005C2F0E">
      <w:pPr>
        <w:jc w:val="both"/>
        <w:outlineLvl w:val="1"/>
        <w:rPr>
          <w:b/>
          <w:noProof/>
          <w:u w:val="single"/>
        </w:rPr>
      </w:pPr>
    </w:p>
    <w:p w14:paraId="5DD3F29B" w14:textId="77777777" w:rsidR="005C2F0E" w:rsidRPr="003D72E2" w:rsidRDefault="005C2F0E" w:rsidP="005C2F0E">
      <w:pPr>
        <w:tabs>
          <w:tab w:val="left" w:pos="720"/>
        </w:tabs>
        <w:autoSpaceDE w:val="0"/>
        <w:autoSpaceDN w:val="0"/>
        <w:adjustRightInd w:val="0"/>
        <w:ind w:left="900"/>
        <w:jc w:val="both"/>
      </w:pPr>
      <w:r w:rsidRPr="003D72E2">
        <w:t>Las sentencias compuestas son sentencias que contienen listas de sentencias encerradas entre llaves. La llave de apertura se debe poner al inicio de una nueva línea, la llave de cierre debe empezar una nueva línea y ser ubicada al mismo nivel que el principio de la sentencia.</w:t>
      </w:r>
    </w:p>
    <w:p w14:paraId="270F0B0A" w14:textId="77777777" w:rsidR="005C2F0E" w:rsidRPr="003D72E2" w:rsidRDefault="005C2F0E" w:rsidP="005C2F0E">
      <w:pPr>
        <w:tabs>
          <w:tab w:val="left" w:pos="900"/>
        </w:tabs>
        <w:ind w:left="900"/>
        <w:jc w:val="both"/>
        <w:rPr>
          <w:lang w:val="es-EC"/>
        </w:rPr>
      </w:pPr>
    </w:p>
    <w:p w14:paraId="0727333C" w14:textId="77777777" w:rsidR="005C2F0E" w:rsidRPr="003D72E2" w:rsidRDefault="005C2F0E" w:rsidP="005C2F0E">
      <w:pPr>
        <w:tabs>
          <w:tab w:val="left" w:pos="900"/>
        </w:tabs>
        <w:ind w:left="900"/>
        <w:jc w:val="both"/>
        <w:rPr>
          <w:i/>
          <w:lang w:val="en-US"/>
        </w:rPr>
      </w:pPr>
      <w:proofErr w:type="spellStart"/>
      <w:r w:rsidRPr="003D72E2">
        <w:rPr>
          <w:i/>
          <w:lang w:val="en-US"/>
        </w:rPr>
        <w:t>Ejemplo</w:t>
      </w:r>
      <w:proofErr w:type="spellEnd"/>
      <w:r w:rsidRPr="003D72E2">
        <w:rPr>
          <w:i/>
          <w:lang w:val="en-US"/>
        </w:rPr>
        <w:t>:</w:t>
      </w:r>
    </w:p>
    <w:p w14:paraId="05E54BE8" w14:textId="77777777" w:rsidR="005C2F0E" w:rsidRPr="003D72E2" w:rsidRDefault="005C2F0E" w:rsidP="005C2F0E">
      <w:pPr>
        <w:ind w:left="900"/>
        <w:jc w:val="both"/>
        <w:rPr>
          <w:lang w:val="en-US"/>
        </w:rPr>
      </w:pPr>
    </w:p>
    <w:p w14:paraId="489DC538" w14:textId="77777777" w:rsidR="005C2F0E" w:rsidRPr="003D72E2" w:rsidRDefault="005C2F0E" w:rsidP="005C2F0E">
      <w:pPr>
        <w:ind w:left="1440"/>
        <w:jc w:val="both"/>
        <w:rPr>
          <w:lang w:val="en-US"/>
        </w:rPr>
      </w:pPr>
      <w:r w:rsidRPr="003D72E2">
        <w:rPr>
          <w:lang w:val="en-US"/>
        </w:rPr>
        <w:t>try</w:t>
      </w:r>
    </w:p>
    <w:p w14:paraId="67A3C930" w14:textId="77777777" w:rsidR="005C2F0E" w:rsidRPr="003D72E2" w:rsidRDefault="005C2F0E" w:rsidP="005C2F0E">
      <w:pPr>
        <w:ind w:left="1440"/>
        <w:jc w:val="both"/>
        <w:rPr>
          <w:lang w:val="en-US"/>
        </w:rPr>
      </w:pPr>
      <w:r w:rsidRPr="003D72E2">
        <w:rPr>
          <w:lang w:val="en-US"/>
        </w:rPr>
        <w:t>{</w:t>
      </w:r>
    </w:p>
    <w:p w14:paraId="116A1A18" w14:textId="77777777" w:rsidR="005C2F0E" w:rsidRPr="003D72E2" w:rsidRDefault="005C2F0E" w:rsidP="005C2F0E">
      <w:pPr>
        <w:ind w:left="1440"/>
        <w:jc w:val="both"/>
        <w:rPr>
          <w:lang w:val="en-US"/>
        </w:rPr>
      </w:pPr>
      <w:r w:rsidRPr="003D72E2">
        <w:rPr>
          <w:lang w:val="en-US"/>
        </w:rPr>
        <w:t xml:space="preserve">        for(..;..;..)</w:t>
      </w:r>
    </w:p>
    <w:p w14:paraId="2E77D486" w14:textId="77777777" w:rsidR="005C2F0E" w:rsidRPr="003D72E2" w:rsidRDefault="005C2F0E" w:rsidP="005C2F0E">
      <w:pPr>
        <w:ind w:left="1440"/>
        <w:jc w:val="both"/>
        <w:rPr>
          <w:lang w:val="en-US"/>
        </w:rPr>
      </w:pPr>
      <w:r w:rsidRPr="003D72E2">
        <w:rPr>
          <w:lang w:val="en-US"/>
        </w:rPr>
        <w:t xml:space="preserve">        {</w:t>
      </w:r>
    </w:p>
    <w:p w14:paraId="4620EF4C" w14:textId="77777777" w:rsidR="005C2F0E" w:rsidRPr="003D72E2" w:rsidRDefault="005C2F0E" w:rsidP="005C2F0E">
      <w:pPr>
        <w:ind w:left="1440"/>
        <w:jc w:val="both"/>
        <w:rPr>
          <w:lang w:val="en-US"/>
        </w:rPr>
      </w:pPr>
      <w:r w:rsidRPr="003D72E2">
        <w:rPr>
          <w:lang w:val="en-US"/>
        </w:rPr>
        <w:t xml:space="preserve">             …….</w:t>
      </w:r>
    </w:p>
    <w:p w14:paraId="78890F8C" w14:textId="77777777" w:rsidR="005C2F0E" w:rsidRPr="003D72E2" w:rsidRDefault="005C2F0E" w:rsidP="005C2F0E">
      <w:pPr>
        <w:ind w:left="1440"/>
        <w:jc w:val="both"/>
        <w:rPr>
          <w:lang w:val="en-US"/>
        </w:rPr>
      </w:pPr>
      <w:r w:rsidRPr="003D72E2">
        <w:rPr>
          <w:lang w:val="en-US"/>
        </w:rPr>
        <w:t xml:space="preserve">        }          </w:t>
      </w:r>
    </w:p>
    <w:p w14:paraId="3D265F00" w14:textId="77777777" w:rsidR="005C2F0E" w:rsidRPr="003D72E2" w:rsidRDefault="005C2F0E" w:rsidP="005C2F0E">
      <w:pPr>
        <w:ind w:left="1440"/>
        <w:jc w:val="both"/>
        <w:rPr>
          <w:lang w:val="en-US"/>
        </w:rPr>
      </w:pPr>
      <w:r w:rsidRPr="003D72E2">
        <w:rPr>
          <w:lang w:val="en-US"/>
        </w:rPr>
        <w:t>}</w:t>
      </w:r>
    </w:p>
    <w:p w14:paraId="041767A2" w14:textId="77777777" w:rsidR="005C2F0E" w:rsidRPr="003D72E2" w:rsidRDefault="005C2F0E" w:rsidP="005C2F0E">
      <w:pPr>
        <w:ind w:left="1440"/>
        <w:jc w:val="both"/>
        <w:rPr>
          <w:lang w:val="en-US"/>
        </w:rPr>
      </w:pPr>
      <w:r w:rsidRPr="003D72E2">
        <w:rPr>
          <w:lang w:val="en-US"/>
        </w:rPr>
        <w:t xml:space="preserve">catch( Exception </w:t>
      </w:r>
      <w:proofErr w:type="spellStart"/>
      <w:r w:rsidRPr="003D72E2">
        <w:rPr>
          <w:lang w:val="en-US"/>
        </w:rPr>
        <w:t>exc</w:t>
      </w:r>
      <w:proofErr w:type="spellEnd"/>
      <w:r w:rsidRPr="003D72E2">
        <w:rPr>
          <w:lang w:val="en-US"/>
        </w:rPr>
        <w:t>)</w:t>
      </w:r>
    </w:p>
    <w:p w14:paraId="10EF6328" w14:textId="77777777" w:rsidR="005C2F0E" w:rsidRPr="003D72E2" w:rsidRDefault="005C2F0E" w:rsidP="005C2F0E">
      <w:pPr>
        <w:ind w:left="1440"/>
        <w:jc w:val="both"/>
      </w:pPr>
      <w:r w:rsidRPr="003D72E2">
        <w:t>{</w:t>
      </w:r>
    </w:p>
    <w:p w14:paraId="4ABBBCF0" w14:textId="77777777" w:rsidR="005C2F0E" w:rsidRPr="003D72E2" w:rsidRDefault="005C2F0E" w:rsidP="005C2F0E">
      <w:pPr>
        <w:ind w:left="1440"/>
        <w:jc w:val="both"/>
      </w:pPr>
      <w:r w:rsidRPr="003D72E2">
        <w:t xml:space="preserve">     </w:t>
      </w:r>
      <w:proofErr w:type="spellStart"/>
      <w:r w:rsidRPr="003D72E2">
        <w:t>throw</w:t>
      </w:r>
      <w:proofErr w:type="spellEnd"/>
      <w:r w:rsidRPr="003D72E2">
        <w:t xml:space="preserve"> </w:t>
      </w:r>
      <w:proofErr w:type="spellStart"/>
      <w:r w:rsidRPr="003D72E2">
        <w:t>exc</w:t>
      </w:r>
      <w:proofErr w:type="spellEnd"/>
      <w:r w:rsidRPr="003D72E2">
        <w:t>;</w:t>
      </w:r>
    </w:p>
    <w:p w14:paraId="1F4C2100" w14:textId="77777777" w:rsidR="005C2F0E" w:rsidRPr="003D72E2" w:rsidRDefault="005C2F0E" w:rsidP="005C2F0E">
      <w:pPr>
        <w:ind w:left="1440"/>
        <w:jc w:val="both"/>
      </w:pPr>
      <w:r w:rsidRPr="003D72E2">
        <w:t>}</w:t>
      </w:r>
    </w:p>
    <w:p w14:paraId="469AC05C" w14:textId="77777777" w:rsidR="005C2F0E" w:rsidRPr="003D72E2" w:rsidRDefault="005C2F0E" w:rsidP="005C2F0E">
      <w:pPr>
        <w:autoSpaceDE w:val="0"/>
        <w:autoSpaceDN w:val="0"/>
        <w:adjustRightInd w:val="0"/>
        <w:jc w:val="both"/>
        <w:rPr>
          <w:b/>
          <w:bCs/>
          <w:lang w:val="es-EC"/>
        </w:rPr>
      </w:pPr>
    </w:p>
    <w:p w14:paraId="39D26E93" w14:textId="77777777" w:rsidR="005C2F0E" w:rsidRPr="007C2D98" w:rsidRDefault="005C2F0E" w:rsidP="005C2F0E">
      <w:pPr>
        <w:numPr>
          <w:ilvl w:val="1"/>
          <w:numId w:val="7"/>
        </w:numPr>
        <w:tabs>
          <w:tab w:val="clear" w:pos="1440"/>
          <w:tab w:val="num" w:pos="900"/>
        </w:tabs>
        <w:ind w:hanging="1080"/>
        <w:jc w:val="both"/>
        <w:outlineLvl w:val="2"/>
        <w:rPr>
          <w:b/>
          <w:noProof/>
        </w:rPr>
      </w:pPr>
      <w:bookmarkStart w:id="10" w:name="_Toc120992822"/>
      <w:r w:rsidRPr="007C2D98">
        <w:rPr>
          <w:b/>
          <w:noProof/>
        </w:rPr>
        <w:t>Sentencias de retorno</w:t>
      </w:r>
      <w:bookmarkEnd w:id="10"/>
    </w:p>
    <w:p w14:paraId="58E8DF7B" w14:textId="77777777" w:rsidR="005C2F0E" w:rsidRPr="003D72E2" w:rsidRDefault="005C2F0E" w:rsidP="005C2F0E">
      <w:pPr>
        <w:jc w:val="both"/>
        <w:outlineLvl w:val="1"/>
        <w:rPr>
          <w:b/>
          <w:noProof/>
          <w:u w:val="single"/>
        </w:rPr>
      </w:pPr>
    </w:p>
    <w:p w14:paraId="78D268F7" w14:textId="77777777" w:rsidR="005C2F0E" w:rsidRPr="003D72E2" w:rsidRDefault="005C2F0E" w:rsidP="005C2F0E">
      <w:pPr>
        <w:tabs>
          <w:tab w:val="left" w:pos="720"/>
        </w:tabs>
        <w:autoSpaceDE w:val="0"/>
        <w:autoSpaceDN w:val="0"/>
        <w:adjustRightInd w:val="0"/>
        <w:ind w:left="900"/>
        <w:jc w:val="both"/>
      </w:pPr>
      <w:r w:rsidRPr="003D72E2">
        <w:t xml:space="preserve">Una sentencia </w:t>
      </w:r>
      <w:proofErr w:type="spellStart"/>
      <w:r w:rsidRPr="003D72E2">
        <w:t>return</w:t>
      </w:r>
      <w:proofErr w:type="spellEnd"/>
      <w:r w:rsidRPr="003D72E2">
        <w:t xml:space="preserve"> con un valor no debe usar paréntesis. </w:t>
      </w:r>
    </w:p>
    <w:p w14:paraId="3B11D287" w14:textId="77777777" w:rsidR="005C2F0E" w:rsidRPr="003D72E2" w:rsidRDefault="005C2F0E" w:rsidP="005C2F0E">
      <w:pPr>
        <w:autoSpaceDE w:val="0"/>
        <w:autoSpaceDN w:val="0"/>
        <w:adjustRightInd w:val="0"/>
        <w:jc w:val="both"/>
        <w:rPr>
          <w:lang w:val="es-EC"/>
        </w:rPr>
      </w:pPr>
    </w:p>
    <w:p w14:paraId="35C65631" w14:textId="77777777" w:rsidR="005C2F0E" w:rsidRPr="003D72E2" w:rsidRDefault="005C2F0E" w:rsidP="005C2F0E">
      <w:pPr>
        <w:tabs>
          <w:tab w:val="left" w:pos="900"/>
        </w:tabs>
        <w:ind w:left="900"/>
        <w:jc w:val="both"/>
        <w:rPr>
          <w:i/>
          <w:lang w:val="en-US"/>
        </w:rPr>
      </w:pPr>
      <w:proofErr w:type="spellStart"/>
      <w:r w:rsidRPr="003D72E2">
        <w:rPr>
          <w:i/>
          <w:lang w:val="en-US"/>
        </w:rPr>
        <w:t>Ejemplo</w:t>
      </w:r>
      <w:proofErr w:type="spellEnd"/>
      <w:r w:rsidRPr="003D72E2">
        <w:rPr>
          <w:i/>
          <w:lang w:val="en-US"/>
        </w:rPr>
        <w:t>:</w:t>
      </w:r>
    </w:p>
    <w:p w14:paraId="14E564C7" w14:textId="77777777" w:rsidR="005C2F0E" w:rsidRPr="003D72E2" w:rsidRDefault="005C2F0E" w:rsidP="005C2F0E">
      <w:pPr>
        <w:autoSpaceDE w:val="0"/>
        <w:autoSpaceDN w:val="0"/>
        <w:adjustRightInd w:val="0"/>
        <w:jc w:val="both"/>
        <w:rPr>
          <w:lang w:val="en-US"/>
        </w:rPr>
      </w:pPr>
    </w:p>
    <w:p w14:paraId="3F57EB01" w14:textId="14C3BDFD" w:rsidR="005C2F0E" w:rsidRDefault="005C2F0E" w:rsidP="005C2F0E">
      <w:pPr>
        <w:autoSpaceDE w:val="0"/>
        <w:autoSpaceDN w:val="0"/>
        <w:adjustRightInd w:val="0"/>
        <w:ind w:left="1416"/>
        <w:jc w:val="both"/>
        <w:rPr>
          <w:lang w:val="en-US"/>
        </w:rPr>
      </w:pPr>
      <w:r w:rsidRPr="003D72E2">
        <w:rPr>
          <w:lang w:val="en-US"/>
        </w:rPr>
        <w:t>return id;</w:t>
      </w:r>
    </w:p>
    <w:p w14:paraId="550A7E5B" w14:textId="1337D20E" w:rsidR="001C359C" w:rsidRPr="003D72E2" w:rsidRDefault="001C359C" w:rsidP="001C359C">
      <w:pPr>
        <w:autoSpaceDE w:val="0"/>
        <w:autoSpaceDN w:val="0"/>
        <w:adjustRightInd w:val="0"/>
        <w:ind w:left="1416"/>
        <w:jc w:val="both"/>
        <w:rPr>
          <w:lang w:val="en-US"/>
        </w:rPr>
      </w:pPr>
      <w:r w:rsidRPr="003D72E2">
        <w:rPr>
          <w:lang w:val="en-US"/>
        </w:rPr>
        <w:t xml:space="preserve">return </w:t>
      </w:r>
      <w:proofErr w:type="spellStart"/>
      <w:r>
        <w:rPr>
          <w:lang w:val="en-US"/>
        </w:rPr>
        <w:t>Nombre</w:t>
      </w:r>
      <w:proofErr w:type="spellEnd"/>
      <w:r w:rsidRPr="003D72E2">
        <w:rPr>
          <w:lang w:val="en-US"/>
        </w:rPr>
        <w:t>;</w:t>
      </w:r>
    </w:p>
    <w:p w14:paraId="345C53E0" w14:textId="77777777" w:rsidR="001C359C" w:rsidRPr="003D72E2" w:rsidRDefault="001C359C" w:rsidP="005C2F0E">
      <w:pPr>
        <w:autoSpaceDE w:val="0"/>
        <w:autoSpaceDN w:val="0"/>
        <w:adjustRightInd w:val="0"/>
        <w:ind w:left="1416"/>
        <w:jc w:val="both"/>
        <w:rPr>
          <w:lang w:val="en-US"/>
        </w:rPr>
      </w:pPr>
    </w:p>
    <w:p w14:paraId="2ADF4E7F" w14:textId="77777777" w:rsidR="005C2F0E" w:rsidRPr="003D72E2" w:rsidRDefault="005C2F0E" w:rsidP="005C2F0E">
      <w:pPr>
        <w:autoSpaceDE w:val="0"/>
        <w:autoSpaceDN w:val="0"/>
        <w:adjustRightInd w:val="0"/>
        <w:jc w:val="both"/>
        <w:rPr>
          <w:b/>
          <w:bCs/>
          <w:lang w:val="en-US"/>
        </w:rPr>
      </w:pPr>
    </w:p>
    <w:p w14:paraId="53D31C67" w14:textId="77777777" w:rsidR="005C2F0E" w:rsidRPr="003D72E2" w:rsidRDefault="005C2F0E" w:rsidP="005C2F0E">
      <w:pPr>
        <w:numPr>
          <w:ilvl w:val="0"/>
          <w:numId w:val="6"/>
        </w:numPr>
        <w:jc w:val="both"/>
        <w:outlineLvl w:val="1"/>
        <w:rPr>
          <w:b/>
          <w:noProof/>
        </w:rPr>
      </w:pPr>
      <w:bookmarkStart w:id="11" w:name="_Toc120992823"/>
      <w:r w:rsidRPr="003D72E2">
        <w:rPr>
          <w:b/>
          <w:noProof/>
        </w:rPr>
        <w:t>Comentarios</w:t>
      </w:r>
      <w:bookmarkEnd w:id="11"/>
    </w:p>
    <w:p w14:paraId="64F57315" w14:textId="77777777" w:rsidR="005C2F0E" w:rsidRPr="003D72E2" w:rsidRDefault="005C2F0E" w:rsidP="005C2F0E">
      <w:pPr>
        <w:jc w:val="both"/>
        <w:outlineLvl w:val="1"/>
        <w:rPr>
          <w:b/>
          <w:noProof/>
        </w:rPr>
      </w:pPr>
    </w:p>
    <w:p w14:paraId="374CDA66" w14:textId="338E2F92" w:rsidR="005C2F0E" w:rsidRPr="003D72E2" w:rsidRDefault="005C2F0E" w:rsidP="005C2F0E">
      <w:pPr>
        <w:ind w:left="360"/>
        <w:jc w:val="both"/>
        <w:rPr>
          <w:noProof/>
        </w:rPr>
      </w:pPr>
      <w:r w:rsidRPr="003D72E2">
        <w:rPr>
          <w:noProof/>
        </w:rPr>
        <w:t>Cada método deber tener su respectivo comentario</w:t>
      </w:r>
      <w:r w:rsidR="001C359C">
        <w:rPr>
          <w:noProof/>
        </w:rPr>
        <w:t xml:space="preserve"> de linea, bloque o comentario para el parametros.</w:t>
      </w:r>
      <w:r w:rsidRPr="003D72E2">
        <w:rPr>
          <w:noProof/>
        </w:rPr>
        <w:t xml:space="preserve"> </w:t>
      </w:r>
    </w:p>
    <w:p w14:paraId="1A6358DE" w14:textId="77777777" w:rsidR="005C2F0E" w:rsidRPr="003D72E2" w:rsidRDefault="005C2F0E" w:rsidP="005C2F0E">
      <w:pPr>
        <w:jc w:val="both"/>
        <w:outlineLvl w:val="1"/>
        <w:rPr>
          <w:b/>
          <w:noProof/>
        </w:rPr>
      </w:pPr>
    </w:p>
    <w:p w14:paraId="70550002" w14:textId="048CF34F" w:rsidR="005C2F0E" w:rsidRPr="007C2D98" w:rsidRDefault="005C2F0E" w:rsidP="005C2F0E">
      <w:pPr>
        <w:numPr>
          <w:ilvl w:val="1"/>
          <w:numId w:val="7"/>
        </w:numPr>
        <w:tabs>
          <w:tab w:val="clear" w:pos="1440"/>
          <w:tab w:val="num" w:pos="900"/>
        </w:tabs>
        <w:ind w:hanging="1080"/>
        <w:jc w:val="both"/>
        <w:outlineLvl w:val="2"/>
        <w:rPr>
          <w:b/>
          <w:noProof/>
        </w:rPr>
      </w:pPr>
      <w:bookmarkStart w:id="12" w:name="_Toc120992824"/>
      <w:r w:rsidRPr="007C2D98">
        <w:rPr>
          <w:b/>
          <w:noProof/>
        </w:rPr>
        <w:t>Comentarios de Línea</w:t>
      </w:r>
      <w:bookmarkEnd w:id="12"/>
      <w:r w:rsidR="001C359C">
        <w:rPr>
          <w:b/>
          <w:noProof/>
        </w:rPr>
        <w:t xml:space="preserve"> o parametro</w:t>
      </w:r>
    </w:p>
    <w:p w14:paraId="07EE31E2" w14:textId="77777777" w:rsidR="005C2F0E" w:rsidRPr="003D72E2" w:rsidRDefault="005C2F0E" w:rsidP="005C2F0E">
      <w:pPr>
        <w:ind w:left="360"/>
        <w:jc w:val="both"/>
        <w:outlineLvl w:val="1"/>
        <w:rPr>
          <w:b/>
          <w:i/>
          <w:noProof/>
        </w:rPr>
      </w:pPr>
    </w:p>
    <w:p w14:paraId="57FC66F8" w14:textId="77777777" w:rsidR="005C2F0E" w:rsidRPr="003D72E2" w:rsidRDefault="005C2F0E" w:rsidP="005C2F0E">
      <w:pPr>
        <w:tabs>
          <w:tab w:val="left" w:pos="900"/>
        </w:tabs>
        <w:ind w:left="900"/>
        <w:jc w:val="both"/>
        <w:rPr>
          <w:i/>
        </w:rPr>
      </w:pPr>
      <w:r w:rsidRPr="003D72E2">
        <w:rPr>
          <w:i/>
        </w:rPr>
        <w:t>Ejemplo:</w:t>
      </w:r>
    </w:p>
    <w:p w14:paraId="090716F5" w14:textId="77777777" w:rsidR="005C2F0E" w:rsidRPr="003D72E2" w:rsidRDefault="005C2F0E" w:rsidP="005C2F0E">
      <w:pPr>
        <w:autoSpaceDE w:val="0"/>
        <w:autoSpaceDN w:val="0"/>
        <w:adjustRightInd w:val="0"/>
        <w:jc w:val="both"/>
      </w:pPr>
    </w:p>
    <w:p w14:paraId="700866D4" w14:textId="70C3CDBA" w:rsidR="005C2F0E" w:rsidRDefault="005C2F0E" w:rsidP="005C2F0E">
      <w:pPr>
        <w:autoSpaceDE w:val="0"/>
        <w:autoSpaceDN w:val="0"/>
        <w:adjustRightInd w:val="0"/>
        <w:ind w:left="1416"/>
        <w:jc w:val="both"/>
      </w:pPr>
      <w:r w:rsidRPr="003D72E2">
        <w:t>//  Este es un comentario de una sola línea</w:t>
      </w:r>
    </w:p>
    <w:p w14:paraId="22B842AC" w14:textId="11E27BC1" w:rsidR="001C359C" w:rsidRDefault="001C359C" w:rsidP="005C2F0E">
      <w:pPr>
        <w:autoSpaceDE w:val="0"/>
        <w:autoSpaceDN w:val="0"/>
        <w:adjustRightInd w:val="0"/>
        <w:ind w:left="1416"/>
        <w:jc w:val="both"/>
      </w:pPr>
    </w:p>
    <w:p w14:paraId="38B26897" w14:textId="2F633BA7" w:rsidR="001C359C" w:rsidRDefault="001C359C" w:rsidP="005C2F0E">
      <w:pPr>
        <w:autoSpaceDE w:val="0"/>
        <w:autoSpaceDN w:val="0"/>
        <w:adjustRightInd w:val="0"/>
        <w:ind w:left="1416"/>
        <w:jc w:val="both"/>
      </w:pPr>
    </w:p>
    <w:p w14:paraId="0CF4447F" w14:textId="11F472EA" w:rsidR="001C359C" w:rsidRDefault="001C359C" w:rsidP="005C2F0E">
      <w:pPr>
        <w:autoSpaceDE w:val="0"/>
        <w:autoSpaceDN w:val="0"/>
        <w:adjustRightInd w:val="0"/>
        <w:ind w:left="1416"/>
        <w:jc w:val="both"/>
      </w:pPr>
    </w:p>
    <w:p w14:paraId="69E92604" w14:textId="30644B55" w:rsidR="001C359C" w:rsidRDefault="001C359C" w:rsidP="005C2F0E">
      <w:pPr>
        <w:autoSpaceDE w:val="0"/>
        <w:autoSpaceDN w:val="0"/>
        <w:adjustRightInd w:val="0"/>
        <w:ind w:left="1416"/>
        <w:jc w:val="both"/>
      </w:pPr>
    </w:p>
    <w:p w14:paraId="12AADA97" w14:textId="77777777" w:rsidR="001C359C" w:rsidRPr="003D72E2" w:rsidRDefault="001C359C" w:rsidP="005C2F0E">
      <w:pPr>
        <w:autoSpaceDE w:val="0"/>
        <w:autoSpaceDN w:val="0"/>
        <w:adjustRightInd w:val="0"/>
        <w:ind w:left="1416"/>
        <w:jc w:val="both"/>
      </w:pPr>
    </w:p>
    <w:p w14:paraId="0D5DCB34" w14:textId="77777777" w:rsidR="005C2F0E" w:rsidRPr="003D72E2" w:rsidRDefault="005C2F0E" w:rsidP="005C2F0E">
      <w:pPr>
        <w:autoSpaceDE w:val="0"/>
        <w:autoSpaceDN w:val="0"/>
        <w:adjustRightInd w:val="0"/>
        <w:jc w:val="both"/>
        <w:rPr>
          <w:b/>
          <w:bCs/>
        </w:rPr>
      </w:pPr>
    </w:p>
    <w:p w14:paraId="62494ADA" w14:textId="77777777" w:rsidR="005C2F0E" w:rsidRPr="007C2D98" w:rsidRDefault="005C2F0E" w:rsidP="005C2F0E">
      <w:pPr>
        <w:numPr>
          <w:ilvl w:val="1"/>
          <w:numId w:val="7"/>
        </w:numPr>
        <w:tabs>
          <w:tab w:val="clear" w:pos="1440"/>
          <w:tab w:val="num" w:pos="900"/>
        </w:tabs>
        <w:ind w:hanging="1080"/>
        <w:jc w:val="both"/>
        <w:outlineLvl w:val="2"/>
        <w:rPr>
          <w:b/>
          <w:noProof/>
        </w:rPr>
      </w:pPr>
      <w:bookmarkStart w:id="13" w:name="_Toc120992825"/>
      <w:r w:rsidRPr="007C2D98">
        <w:rPr>
          <w:b/>
          <w:noProof/>
        </w:rPr>
        <w:lastRenderedPageBreak/>
        <w:t>Comentarios de Bloque</w:t>
      </w:r>
      <w:bookmarkEnd w:id="13"/>
    </w:p>
    <w:p w14:paraId="30C9798B" w14:textId="77777777" w:rsidR="005C2F0E" w:rsidRPr="003D72E2" w:rsidRDefault="005C2F0E" w:rsidP="005C2F0E">
      <w:pPr>
        <w:ind w:left="360"/>
        <w:jc w:val="both"/>
        <w:outlineLvl w:val="1"/>
        <w:rPr>
          <w:b/>
          <w:i/>
          <w:noProof/>
        </w:rPr>
      </w:pPr>
    </w:p>
    <w:p w14:paraId="3C489600" w14:textId="77777777" w:rsidR="005C2F0E" w:rsidRPr="003D72E2" w:rsidRDefault="005C2F0E" w:rsidP="005C2F0E">
      <w:pPr>
        <w:tabs>
          <w:tab w:val="left" w:pos="900"/>
        </w:tabs>
        <w:ind w:left="900"/>
        <w:jc w:val="both"/>
        <w:rPr>
          <w:i/>
          <w:lang w:val="en-US"/>
        </w:rPr>
      </w:pPr>
      <w:proofErr w:type="spellStart"/>
      <w:r w:rsidRPr="003D72E2">
        <w:rPr>
          <w:i/>
          <w:lang w:val="en-US"/>
        </w:rPr>
        <w:t>Ejemplo</w:t>
      </w:r>
      <w:proofErr w:type="spellEnd"/>
      <w:r w:rsidRPr="003D72E2">
        <w:rPr>
          <w:i/>
          <w:lang w:val="en-US"/>
        </w:rPr>
        <w:t>:</w:t>
      </w:r>
    </w:p>
    <w:p w14:paraId="47AF42EF" w14:textId="77777777" w:rsidR="005C2F0E" w:rsidRPr="003D72E2" w:rsidRDefault="005C2F0E" w:rsidP="005C2F0E">
      <w:pPr>
        <w:autoSpaceDE w:val="0"/>
        <w:autoSpaceDN w:val="0"/>
        <w:adjustRightInd w:val="0"/>
        <w:jc w:val="both"/>
        <w:rPr>
          <w:lang w:val="en-US"/>
        </w:rPr>
      </w:pPr>
    </w:p>
    <w:p w14:paraId="29A7A8DC" w14:textId="77777777" w:rsidR="005C2F0E" w:rsidRPr="003D72E2" w:rsidRDefault="005C2F0E" w:rsidP="005C2F0E">
      <w:pPr>
        <w:autoSpaceDE w:val="0"/>
        <w:autoSpaceDN w:val="0"/>
        <w:adjustRightInd w:val="0"/>
        <w:ind w:left="1416"/>
        <w:jc w:val="both"/>
        <w:rPr>
          <w:lang w:val="en-US"/>
        </w:rPr>
      </w:pPr>
      <w:r w:rsidRPr="003D72E2">
        <w:rPr>
          <w:lang w:val="en-US"/>
        </w:rPr>
        <w:t>/*</w:t>
      </w:r>
    </w:p>
    <w:p w14:paraId="2005D831" w14:textId="77777777" w:rsidR="005C2F0E" w:rsidRPr="003D72E2" w:rsidRDefault="005C2F0E" w:rsidP="005C2F0E">
      <w:pPr>
        <w:autoSpaceDE w:val="0"/>
        <w:autoSpaceDN w:val="0"/>
        <w:adjustRightInd w:val="0"/>
        <w:ind w:left="1416"/>
        <w:jc w:val="both"/>
      </w:pPr>
      <w:r w:rsidRPr="003D72E2">
        <w:t xml:space="preserve">     Este es un comentario</w:t>
      </w:r>
    </w:p>
    <w:p w14:paraId="1B43823B" w14:textId="77777777" w:rsidR="005C2F0E" w:rsidRPr="003D72E2" w:rsidRDefault="005C2F0E" w:rsidP="005C2F0E">
      <w:pPr>
        <w:autoSpaceDE w:val="0"/>
        <w:autoSpaceDN w:val="0"/>
        <w:adjustRightInd w:val="0"/>
        <w:ind w:left="1416"/>
        <w:jc w:val="both"/>
      </w:pPr>
      <w:r w:rsidRPr="003D72E2">
        <w:t xml:space="preserve">     de varias líneas</w:t>
      </w:r>
    </w:p>
    <w:p w14:paraId="07E7CE47" w14:textId="77777777" w:rsidR="005C2F0E" w:rsidRPr="003D72E2" w:rsidRDefault="005C2F0E" w:rsidP="005C2F0E">
      <w:pPr>
        <w:autoSpaceDE w:val="0"/>
        <w:autoSpaceDN w:val="0"/>
        <w:adjustRightInd w:val="0"/>
        <w:ind w:left="1416"/>
        <w:jc w:val="both"/>
        <w:rPr>
          <w:lang w:val="en-US"/>
        </w:rPr>
      </w:pPr>
      <w:r w:rsidRPr="003D72E2">
        <w:rPr>
          <w:lang w:val="en-US"/>
        </w:rPr>
        <w:t>*/</w:t>
      </w:r>
    </w:p>
    <w:p w14:paraId="62E14026" w14:textId="77777777" w:rsidR="005C2F0E" w:rsidRPr="00DC33D0" w:rsidRDefault="005C2F0E" w:rsidP="005C2F0E">
      <w:pPr>
        <w:numPr>
          <w:ilvl w:val="0"/>
          <w:numId w:val="6"/>
        </w:numPr>
        <w:jc w:val="both"/>
        <w:outlineLvl w:val="1"/>
        <w:rPr>
          <w:b/>
          <w:noProof/>
        </w:rPr>
      </w:pPr>
      <w:bookmarkStart w:id="14" w:name="_Toc120992826"/>
      <w:r w:rsidRPr="00DC33D0">
        <w:rPr>
          <w:b/>
          <w:noProof/>
        </w:rPr>
        <w:t>Regiones</w:t>
      </w:r>
      <w:bookmarkEnd w:id="14"/>
    </w:p>
    <w:p w14:paraId="7666E125" w14:textId="77777777" w:rsidR="005C2F0E" w:rsidRPr="003D72E2" w:rsidRDefault="005C2F0E" w:rsidP="005C2F0E">
      <w:pPr>
        <w:jc w:val="both"/>
        <w:outlineLvl w:val="1"/>
        <w:rPr>
          <w:b/>
          <w:noProof/>
          <w:u w:val="single"/>
        </w:rPr>
      </w:pPr>
    </w:p>
    <w:p w14:paraId="63D8457F" w14:textId="77777777" w:rsidR="005C2F0E" w:rsidRPr="003D72E2" w:rsidRDefault="005C2F0E" w:rsidP="005C2F0E">
      <w:pPr>
        <w:ind w:left="360"/>
        <w:jc w:val="both"/>
        <w:rPr>
          <w:noProof/>
        </w:rPr>
      </w:pPr>
      <w:r w:rsidRPr="003D72E2">
        <w:rPr>
          <w:noProof/>
        </w:rPr>
        <w:t xml:space="preserve">Permite especificar un bloque de código que se puede expandir o contraer cuando se utiliza la característica de esquematización del editor de código de Visual Studio.  </w:t>
      </w:r>
    </w:p>
    <w:p w14:paraId="7AEEF91E" w14:textId="77777777" w:rsidR="005C2F0E" w:rsidRPr="003D72E2" w:rsidRDefault="005C2F0E" w:rsidP="005C2F0E">
      <w:pPr>
        <w:ind w:left="360"/>
        <w:jc w:val="both"/>
        <w:rPr>
          <w:noProof/>
        </w:rPr>
      </w:pPr>
    </w:p>
    <w:p w14:paraId="3CD7E7E3" w14:textId="77777777" w:rsidR="005C2F0E" w:rsidRPr="003D72E2" w:rsidRDefault="005C2F0E" w:rsidP="005C2F0E">
      <w:pPr>
        <w:ind w:left="360"/>
        <w:jc w:val="both"/>
        <w:rPr>
          <w:noProof/>
        </w:rPr>
      </w:pPr>
      <w:r w:rsidRPr="003D72E2">
        <w:rPr>
          <w:noProof/>
        </w:rPr>
        <w:t>Sólo se crearán estos tipos de regiones:</w:t>
      </w:r>
    </w:p>
    <w:p w14:paraId="41E7D033" w14:textId="77777777" w:rsidR="005C2F0E" w:rsidRPr="003D72E2" w:rsidRDefault="005C2F0E" w:rsidP="005C2F0E">
      <w:pPr>
        <w:numPr>
          <w:ilvl w:val="1"/>
          <w:numId w:val="7"/>
        </w:numPr>
        <w:jc w:val="both"/>
        <w:rPr>
          <w:noProof/>
        </w:rPr>
      </w:pPr>
      <w:r w:rsidRPr="003D72E2">
        <w:rPr>
          <w:noProof/>
        </w:rPr>
        <w:t>Region a Variables Privadas</w:t>
      </w:r>
    </w:p>
    <w:p w14:paraId="752AFB1B" w14:textId="77777777" w:rsidR="005C2F0E" w:rsidRPr="003D72E2" w:rsidRDefault="005C2F0E" w:rsidP="005C2F0E">
      <w:pPr>
        <w:numPr>
          <w:ilvl w:val="1"/>
          <w:numId w:val="7"/>
        </w:numPr>
        <w:jc w:val="both"/>
        <w:rPr>
          <w:noProof/>
        </w:rPr>
      </w:pPr>
      <w:r w:rsidRPr="003D72E2">
        <w:rPr>
          <w:noProof/>
        </w:rPr>
        <w:t>Region a Propiedades Publicas</w:t>
      </w:r>
    </w:p>
    <w:p w14:paraId="0CF03F0F" w14:textId="77777777" w:rsidR="005C2F0E" w:rsidRPr="003D72E2" w:rsidRDefault="005C2F0E" w:rsidP="005C2F0E">
      <w:pPr>
        <w:numPr>
          <w:ilvl w:val="1"/>
          <w:numId w:val="7"/>
        </w:numPr>
        <w:jc w:val="both"/>
        <w:rPr>
          <w:noProof/>
        </w:rPr>
      </w:pPr>
      <w:r w:rsidRPr="003D72E2">
        <w:rPr>
          <w:noProof/>
        </w:rPr>
        <w:t>Region a Metodos de Persistencia</w:t>
      </w:r>
    </w:p>
    <w:p w14:paraId="77AFECDA" w14:textId="2E5EC8C9" w:rsidR="005C2F0E" w:rsidRDefault="005C2F0E" w:rsidP="005C2F0E">
      <w:pPr>
        <w:numPr>
          <w:ilvl w:val="1"/>
          <w:numId w:val="7"/>
        </w:numPr>
        <w:jc w:val="both"/>
        <w:rPr>
          <w:noProof/>
        </w:rPr>
      </w:pPr>
      <w:r w:rsidRPr="003D72E2">
        <w:rPr>
          <w:noProof/>
        </w:rPr>
        <w:t>Region a Metodos de Clase</w:t>
      </w:r>
    </w:p>
    <w:p w14:paraId="05498B82" w14:textId="7354B696" w:rsidR="001C359C" w:rsidRPr="003D72E2" w:rsidRDefault="001C359C" w:rsidP="001C359C">
      <w:pPr>
        <w:ind w:left="1440"/>
        <w:jc w:val="both"/>
        <w:rPr>
          <w:noProof/>
        </w:rPr>
      </w:pPr>
      <w:r>
        <w:rPr>
          <w:noProof/>
        </w:rPr>
        <w:t xml:space="preserve">BUSQUE MAS EJEMPLO O ELIMINE ESTE </w:t>
      </w:r>
    </w:p>
    <w:p w14:paraId="331E4F32" w14:textId="77777777" w:rsidR="005C2F0E" w:rsidRPr="003D72E2" w:rsidRDefault="005C2F0E" w:rsidP="005C2F0E">
      <w:pPr>
        <w:ind w:left="360"/>
        <w:jc w:val="both"/>
        <w:rPr>
          <w:noProof/>
        </w:rPr>
      </w:pPr>
    </w:p>
    <w:p w14:paraId="2CD10F80" w14:textId="77777777" w:rsidR="005C2F0E" w:rsidRPr="003D72E2" w:rsidRDefault="005C2F0E" w:rsidP="005C2F0E">
      <w:pPr>
        <w:tabs>
          <w:tab w:val="left" w:pos="360"/>
        </w:tabs>
        <w:ind w:left="360"/>
        <w:jc w:val="both"/>
        <w:rPr>
          <w:i/>
        </w:rPr>
      </w:pPr>
      <w:r w:rsidRPr="003D72E2">
        <w:rPr>
          <w:i/>
        </w:rPr>
        <w:t>Ejemplo:</w:t>
      </w:r>
    </w:p>
    <w:p w14:paraId="6B4C6F46" w14:textId="43E26B81" w:rsidR="005C2F0E" w:rsidRDefault="00A82CC4" w:rsidP="005C2F0E">
      <w:pPr>
        <w:tabs>
          <w:tab w:val="left" w:pos="1440"/>
        </w:tabs>
        <w:ind w:left="1440"/>
        <w:jc w:val="both"/>
        <w:rPr>
          <w:sz w:val="22"/>
        </w:rPr>
      </w:pPr>
      <w:r>
        <w:rPr>
          <w:noProof/>
        </w:rPr>
        <w:drawing>
          <wp:anchor distT="0" distB="0" distL="114300" distR="114300" simplePos="0" relativeHeight="251658240" behindDoc="0" locked="0" layoutInCell="1" allowOverlap="1" wp14:anchorId="6A9106DC" wp14:editId="6BFC29F4">
            <wp:simplePos x="0" y="0"/>
            <wp:positionH relativeFrom="column">
              <wp:posOffset>3657600</wp:posOffset>
            </wp:positionH>
            <wp:positionV relativeFrom="paragraph">
              <wp:posOffset>121285</wp:posOffset>
            </wp:positionV>
            <wp:extent cx="2628900" cy="7048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8C10B99" wp14:editId="75D178E6">
            <wp:simplePos x="0" y="0"/>
            <wp:positionH relativeFrom="column">
              <wp:posOffset>0</wp:posOffset>
            </wp:positionH>
            <wp:positionV relativeFrom="paragraph">
              <wp:posOffset>140335</wp:posOffset>
            </wp:positionV>
            <wp:extent cx="3200400" cy="149542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5BF19" w14:textId="77777777" w:rsidR="00AC3B9A" w:rsidRPr="00AC3B9A" w:rsidRDefault="00AC3B9A" w:rsidP="00AC3B9A"/>
    <w:sectPr w:rsidR="00AC3B9A" w:rsidRPr="00AC3B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DA213" w14:textId="77777777" w:rsidR="008140E3" w:rsidRDefault="008140E3" w:rsidP="00483224">
      <w:r>
        <w:separator/>
      </w:r>
    </w:p>
  </w:endnote>
  <w:endnote w:type="continuationSeparator" w:id="0">
    <w:p w14:paraId="1F545BA2" w14:textId="77777777" w:rsidR="008140E3" w:rsidRDefault="008140E3" w:rsidP="0048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7F4C8" w14:textId="77777777" w:rsidR="007C2D98" w:rsidRDefault="007C2D98" w:rsidP="006F53F1">
    <w:pPr>
      <w:pStyle w:val="Piedepgina"/>
      <w:jc w:val="center"/>
    </w:pPr>
    <w:r w:rsidRPr="00FF2C1C">
      <w:t xml:space="preserve">- </w:t>
    </w:r>
    <w:r w:rsidRPr="00FF2C1C">
      <w:fldChar w:fldCharType="begin"/>
    </w:r>
    <w:r w:rsidRPr="00FF2C1C">
      <w:instrText xml:space="preserve"> PAGE </w:instrText>
    </w:r>
    <w:r>
      <w:fldChar w:fldCharType="separate"/>
    </w:r>
    <w:r w:rsidR="00922A37">
      <w:rPr>
        <w:noProof/>
      </w:rPr>
      <w:t>2</w:t>
    </w:r>
    <w:r w:rsidRPr="00FF2C1C">
      <w:fldChar w:fldCharType="end"/>
    </w:r>
    <w:r w:rsidRPr="00FF2C1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F9EF4" w14:textId="77777777" w:rsidR="008140E3" w:rsidRDefault="008140E3" w:rsidP="00483224">
      <w:r>
        <w:separator/>
      </w:r>
    </w:p>
  </w:footnote>
  <w:footnote w:type="continuationSeparator" w:id="0">
    <w:p w14:paraId="28AB793A" w14:textId="77777777" w:rsidR="008140E3" w:rsidRDefault="008140E3" w:rsidP="0048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5"/>
      <w:gridCol w:w="2289"/>
    </w:tblGrid>
    <w:tr w:rsidR="007C2D98" w14:paraId="3CD4230A" w14:textId="77777777">
      <w:trPr>
        <w:trHeight w:val="355"/>
        <w:jc w:val="center"/>
      </w:trPr>
      <w:tc>
        <w:tcPr>
          <w:tcW w:w="6421" w:type="dxa"/>
        </w:tcPr>
        <w:p w14:paraId="2C1D9F92" w14:textId="77777777" w:rsidR="007C2D98" w:rsidRPr="0028310C" w:rsidRDefault="000A1896" w:rsidP="00483224">
          <w:pPr>
            <w:pStyle w:val="Encabezado"/>
          </w:pPr>
          <w:r>
            <w:t>AGRIPAC</w:t>
          </w:r>
        </w:p>
      </w:tc>
      <w:tc>
        <w:tcPr>
          <w:tcW w:w="2348" w:type="dxa"/>
        </w:tcPr>
        <w:p w14:paraId="077F61B5" w14:textId="77777777" w:rsidR="007C2D98" w:rsidRDefault="007C2D98" w:rsidP="00483224">
          <w:pPr>
            <w:pStyle w:val="Encabezado"/>
          </w:pPr>
          <w:r>
            <w:t>02/05/07</w:t>
          </w:r>
        </w:p>
      </w:tc>
    </w:tr>
    <w:tr w:rsidR="007C2D98" w14:paraId="137347A6" w14:textId="77777777">
      <w:trPr>
        <w:trHeight w:val="112"/>
        <w:jc w:val="center"/>
      </w:trPr>
      <w:tc>
        <w:tcPr>
          <w:tcW w:w="6421" w:type="dxa"/>
        </w:tcPr>
        <w:p w14:paraId="3150F8A5" w14:textId="77777777" w:rsidR="007C2D98" w:rsidRPr="0028310C" w:rsidRDefault="007C2D98" w:rsidP="00483224">
          <w:pPr>
            <w:pStyle w:val="Encabezado"/>
          </w:pPr>
          <w:r>
            <w:t>Documento de Estandarización de Código</w:t>
          </w:r>
        </w:p>
      </w:tc>
      <w:tc>
        <w:tcPr>
          <w:tcW w:w="2348" w:type="dxa"/>
        </w:tcPr>
        <w:p w14:paraId="0A5FACC2" w14:textId="77777777" w:rsidR="007C2D98" w:rsidRDefault="007C2D98" w:rsidP="00483224">
          <w:pPr>
            <w:pStyle w:val="Encabezado"/>
          </w:pPr>
          <w:r>
            <w:t>Versión 1.0</w:t>
          </w:r>
        </w:p>
      </w:tc>
    </w:tr>
  </w:tbl>
  <w:p w14:paraId="4890757C" w14:textId="77777777" w:rsidR="007C2D98" w:rsidRPr="00AC3B9A" w:rsidRDefault="007C2D98" w:rsidP="00AC3B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131BE"/>
    <w:multiLevelType w:val="hybridMultilevel"/>
    <w:tmpl w:val="28E41476"/>
    <w:lvl w:ilvl="0" w:tplc="0C0A0001">
      <w:start w:val="1"/>
      <w:numFmt w:val="bullet"/>
      <w:lvlText w:val=""/>
      <w:lvlJc w:val="left"/>
      <w:pPr>
        <w:tabs>
          <w:tab w:val="num" w:pos="1077"/>
        </w:tabs>
        <w:ind w:left="1077" w:hanging="360"/>
      </w:pPr>
      <w:rPr>
        <w:rFonts w:ascii="Symbol" w:hAnsi="Symbol" w:hint="default"/>
        <w:b/>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1" w15:restartNumberingAfterBreak="0">
    <w:nsid w:val="2379213D"/>
    <w:multiLevelType w:val="hybridMultilevel"/>
    <w:tmpl w:val="D3C6E6D8"/>
    <w:lvl w:ilvl="0" w:tplc="0C0A0005">
      <w:start w:val="1"/>
      <w:numFmt w:val="bullet"/>
      <w:lvlText w:val=""/>
      <w:lvlJc w:val="left"/>
      <w:pPr>
        <w:tabs>
          <w:tab w:val="num" w:pos="1077"/>
        </w:tabs>
        <w:ind w:left="1077" w:hanging="360"/>
      </w:pPr>
      <w:rPr>
        <w:rFonts w:ascii="Wingdings" w:hAnsi="Wingdings" w:hint="default"/>
        <w:b/>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 w15:restartNumberingAfterBreak="0">
    <w:nsid w:val="389026CC"/>
    <w:multiLevelType w:val="singleLevel"/>
    <w:tmpl w:val="0C0A000F"/>
    <w:lvl w:ilvl="0">
      <w:start w:val="1"/>
      <w:numFmt w:val="decimal"/>
      <w:lvlText w:val="%1."/>
      <w:lvlJc w:val="left"/>
      <w:pPr>
        <w:tabs>
          <w:tab w:val="num" w:pos="360"/>
        </w:tabs>
        <w:ind w:left="360" w:hanging="360"/>
      </w:pPr>
    </w:lvl>
  </w:abstractNum>
  <w:abstractNum w:abstractNumId="3" w15:restartNumberingAfterBreak="0">
    <w:nsid w:val="3A1B5691"/>
    <w:multiLevelType w:val="hybridMultilevel"/>
    <w:tmpl w:val="742E9A4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557E0"/>
    <w:multiLevelType w:val="hybridMultilevel"/>
    <w:tmpl w:val="EEDE6DB8"/>
    <w:lvl w:ilvl="0" w:tplc="81AC23EC">
      <w:start w:val="1"/>
      <w:numFmt w:val="bullet"/>
      <w:lvlText w:val=""/>
      <w:lvlJc w:val="left"/>
      <w:pPr>
        <w:tabs>
          <w:tab w:val="num" w:pos="2340"/>
        </w:tabs>
        <w:ind w:left="2340" w:hanging="360"/>
      </w:pPr>
      <w:rPr>
        <w:rFonts w:ascii="Symbol" w:hAnsi="Symbol" w:hint="default"/>
      </w:rPr>
    </w:lvl>
    <w:lvl w:ilvl="1" w:tplc="81AC23EC">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E402AF"/>
    <w:multiLevelType w:val="multilevel"/>
    <w:tmpl w:val="F2C06F50"/>
    <w:lvl w:ilvl="0">
      <w:start w:val="1"/>
      <w:numFmt w:val="decimal"/>
      <w:lvlText w:val="%1."/>
      <w:lvlJc w:val="left"/>
      <w:pPr>
        <w:tabs>
          <w:tab w:val="num" w:pos="1077"/>
        </w:tabs>
        <w:ind w:left="1077" w:hanging="360"/>
      </w:pPr>
      <w:rPr>
        <w:b/>
      </w:rPr>
    </w:lvl>
    <w:lvl w:ilvl="1">
      <w:start w:val="1"/>
      <w:numFmt w:val="lowerLetter"/>
      <w:lvlText w:val="%2."/>
      <w:lvlJc w:val="left"/>
      <w:pPr>
        <w:tabs>
          <w:tab w:val="num" w:pos="1797"/>
        </w:tabs>
        <w:ind w:left="1797" w:hanging="360"/>
      </w:pPr>
    </w:lvl>
    <w:lvl w:ilvl="2">
      <w:start w:val="1"/>
      <w:numFmt w:val="lowerRoman"/>
      <w:lvlText w:val="%3."/>
      <w:lvlJc w:val="right"/>
      <w:pPr>
        <w:tabs>
          <w:tab w:val="num" w:pos="2517"/>
        </w:tabs>
        <w:ind w:left="2517" w:hanging="180"/>
      </w:pPr>
    </w:lvl>
    <w:lvl w:ilvl="3">
      <w:start w:val="1"/>
      <w:numFmt w:val="decimal"/>
      <w:lvlText w:val="%4."/>
      <w:lvlJc w:val="left"/>
      <w:pPr>
        <w:tabs>
          <w:tab w:val="num" w:pos="3237"/>
        </w:tabs>
        <w:ind w:left="3237" w:hanging="360"/>
      </w:pPr>
    </w:lvl>
    <w:lvl w:ilvl="4">
      <w:start w:val="1"/>
      <w:numFmt w:val="lowerLetter"/>
      <w:lvlText w:val="%5."/>
      <w:lvlJc w:val="left"/>
      <w:pPr>
        <w:tabs>
          <w:tab w:val="num" w:pos="3957"/>
        </w:tabs>
        <w:ind w:left="3957" w:hanging="360"/>
      </w:pPr>
    </w:lvl>
    <w:lvl w:ilvl="5">
      <w:start w:val="1"/>
      <w:numFmt w:val="lowerRoman"/>
      <w:lvlText w:val="%6."/>
      <w:lvlJc w:val="right"/>
      <w:pPr>
        <w:tabs>
          <w:tab w:val="num" w:pos="4677"/>
        </w:tabs>
        <w:ind w:left="4677" w:hanging="180"/>
      </w:pPr>
    </w:lvl>
    <w:lvl w:ilvl="6">
      <w:start w:val="1"/>
      <w:numFmt w:val="decimal"/>
      <w:lvlText w:val="%7."/>
      <w:lvlJc w:val="left"/>
      <w:pPr>
        <w:tabs>
          <w:tab w:val="num" w:pos="5397"/>
        </w:tabs>
        <w:ind w:left="5397" w:hanging="360"/>
      </w:pPr>
    </w:lvl>
    <w:lvl w:ilvl="7">
      <w:start w:val="1"/>
      <w:numFmt w:val="lowerLetter"/>
      <w:lvlText w:val="%8."/>
      <w:lvlJc w:val="left"/>
      <w:pPr>
        <w:tabs>
          <w:tab w:val="num" w:pos="6117"/>
        </w:tabs>
        <w:ind w:left="6117" w:hanging="360"/>
      </w:pPr>
    </w:lvl>
    <w:lvl w:ilvl="8">
      <w:start w:val="1"/>
      <w:numFmt w:val="lowerRoman"/>
      <w:lvlText w:val="%9."/>
      <w:lvlJc w:val="right"/>
      <w:pPr>
        <w:tabs>
          <w:tab w:val="num" w:pos="6837"/>
        </w:tabs>
        <w:ind w:left="6837" w:hanging="180"/>
      </w:pPr>
    </w:lvl>
  </w:abstractNum>
  <w:abstractNum w:abstractNumId="6" w15:restartNumberingAfterBreak="0">
    <w:nsid w:val="7CDB3B35"/>
    <w:multiLevelType w:val="hybridMultilevel"/>
    <w:tmpl w:val="F2C06F50"/>
    <w:lvl w:ilvl="0" w:tplc="B0CAD642">
      <w:start w:val="1"/>
      <w:numFmt w:val="decimal"/>
      <w:lvlText w:val="%1."/>
      <w:lvlJc w:val="left"/>
      <w:pPr>
        <w:tabs>
          <w:tab w:val="num" w:pos="1077"/>
        </w:tabs>
        <w:ind w:left="1077" w:hanging="360"/>
      </w:pPr>
      <w:rPr>
        <w:b/>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24"/>
    <w:rsid w:val="00025BC3"/>
    <w:rsid w:val="00033CA0"/>
    <w:rsid w:val="00056A30"/>
    <w:rsid w:val="000644B2"/>
    <w:rsid w:val="00076C4F"/>
    <w:rsid w:val="00087E38"/>
    <w:rsid w:val="0009343E"/>
    <w:rsid w:val="000A1896"/>
    <w:rsid w:val="000B3649"/>
    <w:rsid w:val="000C659D"/>
    <w:rsid w:val="000C7876"/>
    <w:rsid w:val="000D153C"/>
    <w:rsid w:val="000E7285"/>
    <w:rsid w:val="001023CA"/>
    <w:rsid w:val="00125638"/>
    <w:rsid w:val="00125B04"/>
    <w:rsid w:val="0012755F"/>
    <w:rsid w:val="001275E6"/>
    <w:rsid w:val="001638BB"/>
    <w:rsid w:val="001767F1"/>
    <w:rsid w:val="00190636"/>
    <w:rsid w:val="0019744A"/>
    <w:rsid w:val="001A5639"/>
    <w:rsid w:val="001A7F4E"/>
    <w:rsid w:val="001C038A"/>
    <w:rsid w:val="001C359C"/>
    <w:rsid w:val="001C704A"/>
    <w:rsid w:val="001D3C2E"/>
    <w:rsid w:val="001D64EE"/>
    <w:rsid w:val="001F0992"/>
    <w:rsid w:val="001F652F"/>
    <w:rsid w:val="00200427"/>
    <w:rsid w:val="002034DD"/>
    <w:rsid w:val="00203BE8"/>
    <w:rsid w:val="00203E46"/>
    <w:rsid w:val="00251934"/>
    <w:rsid w:val="0026753F"/>
    <w:rsid w:val="0027799F"/>
    <w:rsid w:val="00287167"/>
    <w:rsid w:val="00292610"/>
    <w:rsid w:val="00293945"/>
    <w:rsid w:val="002B6340"/>
    <w:rsid w:val="002D0D36"/>
    <w:rsid w:val="002E6474"/>
    <w:rsid w:val="003006D7"/>
    <w:rsid w:val="003227D9"/>
    <w:rsid w:val="00323362"/>
    <w:rsid w:val="00351779"/>
    <w:rsid w:val="003615AE"/>
    <w:rsid w:val="00372228"/>
    <w:rsid w:val="00372D95"/>
    <w:rsid w:val="00377B78"/>
    <w:rsid w:val="003920A8"/>
    <w:rsid w:val="003A29CA"/>
    <w:rsid w:val="003B76C2"/>
    <w:rsid w:val="003D72E2"/>
    <w:rsid w:val="003E36CD"/>
    <w:rsid w:val="003E562E"/>
    <w:rsid w:val="0040212E"/>
    <w:rsid w:val="00404B13"/>
    <w:rsid w:val="004127B6"/>
    <w:rsid w:val="00426714"/>
    <w:rsid w:val="00433CC5"/>
    <w:rsid w:val="00444743"/>
    <w:rsid w:val="004468E5"/>
    <w:rsid w:val="00481191"/>
    <w:rsid w:val="00483224"/>
    <w:rsid w:val="00486A4C"/>
    <w:rsid w:val="004978AD"/>
    <w:rsid w:val="004A4F6F"/>
    <w:rsid w:val="004E6670"/>
    <w:rsid w:val="004F180C"/>
    <w:rsid w:val="00503C13"/>
    <w:rsid w:val="00541912"/>
    <w:rsid w:val="005660F8"/>
    <w:rsid w:val="00570054"/>
    <w:rsid w:val="00571D78"/>
    <w:rsid w:val="00581410"/>
    <w:rsid w:val="00586019"/>
    <w:rsid w:val="0058775C"/>
    <w:rsid w:val="005969C3"/>
    <w:rsid w:val="005A3377"/>
    <w:rsid w:val="005B27CC"/>
    <w:rsid w:val="005B6D00"/>
    <w:rsid w:val="005C2F0E"/>
    <w:rsid w:val="005D2AC7"/>
    <w:rsid w:val="005F602E"/>
    <w:rsid w:val="00605CB7"/>
    <w:rsid w:val="006101CC"/>
    <w:rsid w:val="00610479"/>
    <w:rsid w:val="0063686E"/>
    <w:rsid w:val="00637EEC"/>
    <w:rsid w:val="006461B7"/>
    <w:rsid w:val="006544E2"/>
    <w:rsid w:val="006A0AC0"/>
    <w:rsid w:val="006A6526"/>
    <w:rsid w:val="006B366B"/>
    <w:rsid w:val="006C6319"/>
    <w:rsid w:val="006D260C"/>
    <w:rsid w:val="006D2A90"/>
    <w:rsid w:val="006E034E"/>
    <w:rsid w:val="006F53F1"/>
    <w:rsid w:val="00703256"/>
    <w:rsid w:val="0071525E"/>
    <w:rsid w:val="00717D71"/>
    <w:rsid w:val="007204E9"/>
    <w:rsid w:val="00723042"/>
    <w:rsid w:val="00741200"/>
    <w:rsid w:val="00752872"/>
    <w:rsid w:val="00754628"/>
    <w:rsid w:val="00771D24"/>
    <w:rsid w:val="00782151"/>
    <w:rsid w:val="0078773B"/>
    <w:rsid w:val="00790DAD"/>
    <w:rsid w:val="0079685A"/>
    <w:rsid w:val="007A0670"/>
    <w:rsid w:val="007A5024"/>
    <w:rsid w:val="007A7D1D"/>
    <w:rsid w:val="007B1365"/>
    <w:rsid w:val="007C2D98"/>
    <w:rsid w:val="007D262A"/>
    <w:rsid w:val="007D59EE"/>
    <w:rsid w:val="007D75F2"/>
    <w:rsid w:val="007E4561"/>
    <w:rsid w:val="007F57A9"/>
    <w:rsid w:val="008140E3"/>
    <w:rsid w:val="00816617"/>
    <w:rsid w:val="00823228"/>
    <w:rsid w:val="00835C29"/>
    <w:rsid w:val="008417E8"/>
    <w:rsid w:val="0084285D"/>
    <w:rsid w:val="00845CD4"/>
    <w:rsid w:val="00853DA5"/>
    <w:rsid w:val="00880BA3"/>
    <w:rsid w:val="00886C76"/>
    <w:rsid w:val="008924A0"/>
    <w:rsid w:val="0089585B"/>
    <w:rsid w:val="008A66F0"/>
    <w:rsid w:val="008B1708"/>
    <w:rsid w:val="008B7C18"/>
    <w:rsid w:val="008C7ED7"/>
    <w:rsid w:val="008D0109"/>
    <w:rsid w:val="008D7866"/>
    <w:rsid w:val="008E102B"/>
    <w:rsid w:val="008E77C9"/>
    <w:rsid w:val="008E7B2A"/>
    <w:rsid w:val="00900034"/>
    <w:rsid w:val="00917BD1"/>
    <w:rsid w:val="00922A37"/>
    <w:rsid w:val="00925701"/>
    <w:rsid w:val="00946CE2"/>
    <w:rsid w:val="00956A92"/>
    <w:rsid w:val="009825C2"/>
    <w:rsid w:val="009A2373"/>
    <w:rsid w:val="009A2E5B"/>
    <w:rsid w:val="009A356B"/>
    <w:rsid w:val="009C1DCD"/>
    <w:rsid w:val="00A13342"/>
    <w:rsid w:val="00A156B7"/>
    <w:rsid w:val="00A24C58"/>
    <w:rsid w:val="00A43A46"/>
    <w:rsid w:val="00A4588F"/>
    <w:rsid w:val="00A538EB"/>
    <w:rsid w:val="00A779F5"/>
    <w:rsid w:val="00A8074D"/>
    <w:rsid w:val="00A818EE"/>
    <w:rsid w:val="00A82CC4"/>
    <w:rsid w:val="00A91C46"/>
    <w:rsid w:val="00AB3D0E"/>
    <w:rsid w:val="00AC3B9A"/>
    <w:rsid w:val="00AD327E"/>
    <w:rsid w:val="00AE3A39"/>
    <w:rsid w:val="00AE74C8"/>
    <w:rsid w:val="00B27C55"/>
    <w:rsid w:val="00B405D3"/>
    <w:rsid w:val="00B5060A"/>
    <w:rsid w:val="00B712D3"/>
    <w:rsid w:val="00B73008"/>
    <w:rsid w:val="00B9193F"/>
    <w:rsid w:val="00B94DD4"/>
    <w:rsid w:val="00BA4BE2"/>
    <w:rsid w:val="00BA75F6"/>
    <w:rsid w:val="00BC2A09"/>
    <w:rsid w:val="00BD33BD"/>
    <w:rsid w:val="00BE14ED"/>
    <w:rsid w:val="00BE6BD6"/>
    <w:rsid w:val="00BF1F43"/>
    <w:rsid w:val="00BF7FE8"/>
    <w:rsid w:val="00C13866"/>
    <w:rsid w:val="00C24AAF"/>
    <w:rsid w:val="00C47A82"/>
    <w:rsid w:val="00C55304"/>
    <w:rsid w:val="00C61998"/>
    <w:rsid w:val="00C66F5A"/>
    <w:rsid w:val="00C807FF"/>
    <w:rsid w:val="00CB4AD9"/>
    <w:rsid w:val="00CB61E5"/>
    <w:rsid w:val="00CC29AF"/>
    <w:rsid w:val="00CD4ABF"/>
    <w:rsid w:val="00CE402E"/>
    <w:rsid w:val="00CF5B36"/>
    <w:rsid w:val="00D0231D"/>
    <w:rsid w:val="00D11F54"/>
    <w:rsid w:val="00D15F13"/>
    <w:rsid w:val="00D21D12"/>
    <w:rsid w:val="00D25C2D"/>
    <w:rsid w:val="00D2689E"/>
    <w:rsid w:val="00D354DC"/>
    <w:rsid w:val="00D72CE4"/>
    <w:rsid w:val="00D837E6"/>
    <w:rsid w:val="00D937DA"/>
    <w:rsid w:val="00DA47C5"/>
    <w:rsid w:val="00DB0A01"/>
    <w:rsid w:val="00DB4F49"/>
    <w:rsid w:val="00DC33D0"/>
    <w:rsid w:val="00DD0958"/>
    <w:rsid w:val="00DE1CAB"/>
    <w:rsid w:val="00DF12E8"/>
    <w:rsid w:val="00DF170D"/>
    <w:rsid w:val="00E21897"/>
    <w:rsid w:val="00E24B9B"/>
    <w:rsid w:val="00E26C4A"/>
    <w:rsid w:val="00E70CA9"/>
    <w:rsid w:val="00E81D40"/>
    <w:rsid w:val="00E831B4"/>
    <w:rsid w:val="00E97352"/>
    <w:rsid w:val="00EB7820"/>
    <w:rsid w:val="00EC1794"/>
    <w:rsid w:val="00ED327C"/>
    <w:rsid w:val="00F20E90"/>
    <w:rsid w:val="00F33099"/>
    <w:rsid w:val="00F600B7"/>
    <w:rsid w:val="00F72F51"/>
    <w:rsid w:val="00F84C30"/>
    <w:rsid w:val="00F907AD"/>
    <w:rsid w:val="00FA3AF6"/>
    <w:rsid w:val="00FB3832"/>
    <w:rsid w:val="00FE2B63"/>
    <w:rsid w:val="00FE40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B222B71"/>
  <w15:chartTrackingRefBased/>
  <w15:docId w15:val="{99DA7B3E-CA6A-4B16-A416-6DD61DEE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EC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741200"/>
    <w:pPr>
      <w:tabs>
        <w:tab w:val="center" w:pos="4320"/>
        <w:tab w:val="right" w:pos="8640"/>
      </w:tabs>
    </w:pPr>
  </w:style>
  <w:style w:type="paragraph" w:styleId="Piedepgina">
    <w:name w:val="footer"/>
    <w:basedOn w:val="Normal"/>
    <w:rsid w:val="00741200"/>
    <w:pPr>
      <w:tabs>
        <w:tab w:val="center" w:pos="4320"/>
        <w:tab w:val="right" w:pos="8640"/>
      </w:tabs>
    </w:pPr>
  </w:style>
  <w:style w:type="paragraph" w:styleId="Ttulo">
    <w:name w:val="Title"/>
    <w:basedOn w:val="Normal"/>
    <w:next w:val="Normal"/>
    <w:qFormat/>
    <w:rsid w:val="003E562E"/>
    <w:pPr>
      <w:widowControl w:val="0"/>
      <w:jc w:val="center"/>
    </w:pPr>
    <w:rPr>
      <w:rFonts w:ascii="Arial" w:hAnsi="Arial"/>
      <w:b/>
      <w:sz w:val="36"/>
      <w:szCs w:val="20"/>
      <w:lang w:val="en-US" w:eastAsia="en-US"/>
    </w:rPr>
  </w:style>
  <w:style w:type="paragraph" w:customStyle="1" w:styleId="Tabletext">
    <w:name w:val="Tabletext"/>
    <w:basedOn w:val="Normal"/>
    <w:rsid w:val="003E562E"/>
    <w:pPr>
      <w:keepLines/>
      <w:widowControl w:val="0"/>
      <w:spacing w:after="120" w:line="240" w:lineRule="atLeast"/>
    </w:pPr>
    <w:rPr>
      <w:sz w:val="20"/>
      <w:szCs w:val="20"/>
      <w:lang w:val="en-US" w:eastAsia="en-US"/>
    </w:rPr>
  </w:style>
  <w:style w:type="paragraph" w:customStyle="1" w:styleId="NormalC">
    <w:name w:val="NormalC"/>
    <w:basedOn w:val="Normal"/>
    <w:rsid w:val="00DF170D"/>
    <w:pPr>
      <w:spacing w:line="312" w:lineRule="auto"/>
      <w:ind w:left="1985"/>
      <w:jc w:val="both"/>
    </w:pPr>
    <w:rPr>
      <w:rFonts w:ascii="Arial" w:eastAsia="MS Mincho" w:hAnsi="Arial" w:cs="Arial"/>
      <w:sz w:val="20"/>
      <w:szCs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ronquillo\Desktop\Tesis\Plantillas%20Tesis\Plantilla%20de%20Plan%20de%20Ca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de Plan de Calidad</Template>
  <TotalTime>2129</TotalTime>
  <Pages>7</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Proyecto:</vt:lpstr>
    </vt:vector>
  </TitlesOfParts>
  <Company>Proyecto VLIR - Componente 8</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
  <dc:creator>kronquillo</dc:creator>
  <cp:keywords/>
  <dc:description/>
  <cp:lastModifiedBy>Angel Anderson Gonzalez Delgado</cp:lastModifiedBy>
  <cp:revision>3</cp:revision>
  <cp:lastPrinted>1601-01-01T00:00:00Z</cp:lastPrinted>
  <dcterms:created xsi:type="dcterms:W3CDTF">2020-12-12T02:15:00Z</dcterms:created>
  <dcterms:modified xsi:type="dcterms:W3CDTF">2020-12-13T13:53:00Z</dcterms:modified>
</cp:coreProperties>
</file>