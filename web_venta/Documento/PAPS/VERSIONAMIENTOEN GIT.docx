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2F4E" w14:textId="77777777" w:rsidR="00741200" w:rsidRDefault="00741200" w:rsidP="00741200">
      <w:pPr>
        <w:rPr>
          <w:lang w:val="es-EC"/>
        </w:rPr>
      </w:pPr>
    </w:p>
    <w:p w14:paraId="064D814E" w14:textId="77777777" w:rsidR="00741200" w:rsidRDefault="00741200" w:rsidP="00741200">
      <w:pPr>
        <w:rPr>
          <w:lang w:val="es-EC"/>
        </w:rPr>
      </w:pPr>
    </w:p>
    <w:p w14:paraId="66664920" w14:textId="77777777" w:rsidR="00741200" w:rsidRDefault="00741200" w:rsidP="00741200">
      <w:pPr>
        <w:rPr>
          <w:lang w:val="es-EC"/>
        </w:rPr>
      </w:pPr>
    </w:p>
    <w:p w14:paraId="7D104EE0" w14:textId="77777777" w:rsidR="00741200" w:rsidRDefault="00741200" w:rsidP="00741200">
      <w:pPr>
        <w:rPr>
          <w:lang w:val="es-EC"/>
        </w:rPr>
      </w:pPr>
    </w:p>
    <w:p w14:paraId="75AEEA0C" w14:textId="77777777" w:rsidR="00741200" w:rsidRDefault="00741200" w:rsidP="00741200">
      <w:pPr>
        <w:rPr>
          <w:lang w:val="es-EC"/>
        </w:rPr>
      </w:pPr>
    </w:p>
    <w:p w14:paraId="5255C62B" w14:textId="77777777" w:rsidR="00741200" w:rsidRDefault="00741200" w:rsidP="00741200">
      <w:pPr>
        <w:rPr>
          <w:lang w:val="es-EC"/>
        </w:rPr>
      </w:pPr>
    </w:p>
    <w:p w14:paraId="3FA04A8B" w14:textId="77777777" w:rsidR="00741200" w:rsidRDefault="00741200" w:rsidP="00741200">
      <w:pPr>
        <w:rPr>
          <w:lang w:val="es-EC"/>
        </w:rPr>
      </w:pPr>
    </w:p>
    <w:p w14:paraId="0358980F" w14:textId="77777777" w:rsidR="00741200" w:rsidRDefault="00741200" w:rsidP="00741200">
      <w:pPr>
        <w:rPr>
          <w:lang w:val="es-EC"/>
        </w:rPr>
      </w:pPr>
    </w:p>
    <w:p w14:paraId="78CE1797" w14:textId="77777777" w:rsidR="00741200" w:rsidRDefault="00741200" w:rsidP="00741200">
      <w:pPr>
        <w:rPr>
          <w:lang w:val="es-EC"/>
        </w:rPr>
      </w:pPr>
    </w:p>
    <w:p w14:paraId="156BF923" w14:textId="77777777" w:rsidR="00741200" w:rsidRDefault="00741200" w:rsidP="00741200">
      <w:pPr>
        <w:rPr>
          <w:lang w:val="es-EC"/>
        </w:rPr>
      </w:pPr>
    </w:p>
    <w:p w14:paraId="6A41822A" w14:textId="77777777" w:rsidR="00741200" w:rsidRDefault="00741200" w:rsidP="00741200">
      <w:pPr>
        <w:rPr>
          <w:lang w:val="es-EC"/>
        </w:rPr>
      </w:pPr>
    </w:p>
    <w:p w14:paraId="6E2B65EA" w14:textId="77777777" w:rsidR="00741200" w:rsidRDefault="00741200" w:rsidP="00741200">
      <w:pPr>
        <w:rPr>
          <w:lang w:val="es-EC"/>
        </w:rPr>
      </w:pPr>
    </w:p>
    <w:p w14:paraId="11F1A7FD" w14:textId="77777777" w:rsidR="00741200" w:rsidRDefault="00741200" w:rsidP="00741200">
      <w:pPr>
        <w:rPr>
          <w:lang w:val="es-EC"/>
        </w:rPr>
      </w:pPr>
    </w:p>
    <w:p w14:paraId="7EC650A0" w14:textId="77777777" w:rsidR="00741200" w:rsidRDefault="00741200" w:rsidP="00741200">
      <w:pPr>
        <w:rPr>
          <w:lang w:val="es-EC"/>
        </w:rPr>
      </w:pPr>
    </w:p>
    <w:p w14:paraId="1910016A" w14:textId="77777777" w:rsidR="00741200" w:rsidRDefault="00741200" w:rsidP="00741200">
      <w:pPr>
        <w:rPr>
          <w:lang w:val="es-EC"/>
        </w:rPr>
      </w:pPr>
    </w:p>
    <w:p w14:paraId="1612F995" w14:textId="77777777" w:rsidR="00741200" w:rsidRDefault="00741200" w:rsidP="00741200">
      <w:pPr>
        <w:rPr>
          <w:lang w:val="es-EC"/>
        </w:rPr>
      </w:pPr>
    </w:p>
    <w:p w14:paraId="70FD73D6" w14:textId="77777777" w:rsidR="00741200" w:rsidRDefault="00741200" w:rsidP="00741200">
      <w:pPr>
        <w:rPr>
          <w:lang w:val="es-EC"/>
        </w:rPr>
      </w:pPr>
    </w:p>
    <w:p w14:paraId="4651C71D" w14:textId="77777777" w:rsidR="00741200" w:rsidRPr="0028310C" w:rsidRDefault="00741200" w:rsidP="00741200">
      <w:pPr>
        <w:rPr>
          <w:sz w:val="32"/>
          <w:szCs w:val="32"/>
          <w:lang w:val="es-EC"/>
        </w:rPr>
      </w:pPr>
    </w:p>
    <w:p w14:paraId="4A506C71" w14:textId="66AE7B97" w:rsidR="00741200" w:rsidRPr="0028310C" w:rsidRDefault="00CB4AD9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Web_venta</w:t>
      </w:r>
    </w:p>
    <w:p w14:paraId="0A5CFAC7" w14:textId="5772204A" w:rsidR="00741200" w:rsidRDefault="00741200" w:rsidP="00741200">
      <w:pPr>
        <w:jc w:val="right"/>
        <w:rPr>
          <w:sz w:val="32"/>
          <w:szCs w:val="32"/>
          <w:lang w:val="es-EC"/>
        </w:rPr>
      </w:pPr>
      <w:r w:rsidRPr="0028310C">
        <w:rPr>
          <w:sz w:val="32"/>
          <w:szCs w:val="32"/>
          <w:lang w:val="es-EC"/>
        </w:rPr>
        <w:t xml:space="preserve">Documento </w:t>
      </w:r>
      <w:r w:rsidR="00A538EB">
        <w:rPr>
          <w:sz w:val="32"/>
          <w:szCs w:val="32"/>
          <w:lang w:val="es-EC"/>
        </w:rPr>
        <w:t xml:space="preserve">de </w:t>
      </w:r>
      <w:r w:rsidR="003F42BD">
        <w:rPr>
          <w:sz w:val="32"/>
          <w:szCs w:val="32"/>
          <w:lang w:val="es-EC"/>
        </w:rPr>
        <w:t>versionamiento en GIt</w:t>
      </w:r>
    </w:p>
    <w:p w14:paraId="2C0D61F6" w14:textId="77777777" w:rsidR="00741200" w:rsidRPr="0028310C" w:rsidRDefault="00DF12E8" w:rsidP="00741200">
      <w:pPr>
        <w:jc w:val="right"/>
        <w:rPr>
          <w:sz w:val="32"/>
          <w:szCs w:val="32"/>
          <w:lang w:val="es-EC"/>
        </w:rPr>
      </w:pPr>
      <w:r>
        <w:rPr>
          <w:sz w:val="32"/>
          <w:szCs w:val="32"/>
          <w:lang w:val="es-EC"/>
        </w:rPr>
        <w:t>Versión 1.0</w:t>
      </w:r>
    </w:p>
    <w:p w14:paraId="1873E0A7" w14:textId="77777777" w:rsidR="00741200" w:rsidRPr="0028310C" w:rsidRDefault="00741200" w:rsidP="00741200">
      <w:pPr>
        <w:rPr>
          <w:sz w:val="32"/>
          <w:szCs w:val="32"/>
          <w:lang w:val="es-EC"/>
        </w:rPr>
      </w:pPr>
    </w:p>
    <w:p w14:paraId="307E28AE" w14:textId="77777777" w:rsidR="00741200" w:rsidRDefault="00741200" w:rsidP="00741200">
      <w:pPr>
        <w:rPr>
          <w:lang w:val="es-EC"/>
        </w:rPr>
      </w:pPr>
    </w:p>
    <w:p w14:paraId="72EB7605" w14:textId="77777777" w:rsidR="00741200" w:rsidRDefault="00741200" w:rsidP="00741200">
      <w:pPr>
        <w:rPr>
          <w:lang w:val="es-EC"/>
        </w:rPr>
      </w:pPr>
    </w:p>
    <w:p w14:paraId="4E1BA3B6" w14:textId="77777777" w:rsidR="00741200" w:rsidRDefault="00741200" w:rsidP="00741200">
      <w:pPr>
        <w:rPr>
          <w:lang w:val="es-EC"/>
        </w:rPr>
      </w:pPr>
    </w:p>
    <w:p w14:paraId="15646DBD" w14:textId="77777777" w:rsidR="00741200" w:rsidRDefault="00741200" w:rsidP="00741200">
      <w:pPr>
        <w:rPr>
          <w:lang w:val="es-EC"/>
        </w:rPr>
      </w:pPr>
    </w:p>
    <w:p w14:paraId="48D29F5C" w14:textId="77777777" w:rsidR="00741200" w:rsidRDefault="00741200" w:rsidP="00741200">
      <w:pPr>
        <w:rPr>
          <w:lang w:val="es-EC"/>
        </w:rPr>
      </w:pPr>
    </w:p>
    <w:p w14:paraId="533872FF" w14:textId="77777777" w:rsidR="00741200" w:rsidRDefault="00741200" w:rsidP="00741200">
      <w:pPr>
        <w:rPr>
          <w:lang w:val="es-EC"/>
        </w:rPr>
      </w:pPr>
    </w:p>
    <w:p w14:paraId="37A09407" w14:textId="77777777" w:rsidR="00741200" w:rsidRDefault="00741200" w:rsidP="00741200">
      <w:pPr>
        <w:rPr>
          <w:lang w:val="es-EC"/>
        </w:rPr>
      </w:pPr>
    </w:p>
    <w:p w14:paraId="265B9FE5" w14:textId="77777777" w:rsidR="00741200" w:rsidRDefault="00741200" w:rsidP="00741200">
      <w:pPr>
        <w:rPr>
          <w:lang w:val="es-EC"/>
        </w:rPr>
      </w:pPr>
    </w:p>
    <w:p w14:paraId="2411D562" w14:textId="77777777" w:rsidR="00741200" w:rsidRDefault="00741200" w:rsidP="00741200">
      <w:pPr>
        <w:rPr>
          <w:lang w:val="es-EC"/>
        </w:rPr>
      </w:pPr>
    </w:p>
    <w:p w14:paraId="5B33C520" w14:textId="77777777" w:rsidR="00741200" w:rsidRDefault="00741200" w:rsidP="00741200">
      <w:pPr>
        <w:rPr>
          <w:lang w:val="es-EC"/>
        </w:rPr>
      </w:pPr>
    </w:p>
    <w:p w14:paraId="6C1E4320" w14:textId="77777777" w:rsidR="00741200" w:rsidRDefault="00741200" w:rsidP="00741200">
      <w:pPr>
        <w:rPr>
          <w:lang w:val="es-EC"/>
        </w:rPr>
      </w:pPr>
    </w:p>
    <w:p w14:paraId="60020F0B" w14:textId="77777777" w:rsidR="00741200" w:rsidRDefault="00741200" w:rsidP="00741200">
      <w:pPr>
        <w:rPr>
          <w:lang w:val="es-EC"/>
        </w:rPr>
      </w:pPr>
    </w:p>
    <w:p w14:paraId="4A0812E7" w14:textId="77777777" w:rsidR="00741200" w:rsidRDefault="00741200" w:rsidP="00741200">
      <w:pPr>
        <w:rPr>
          <w:lang w:val="es-EC"/>
        </w:rPr>
      </w:pPr>
    </w:p>
    <w:p w14:paraId="32CA1610" w14:textId="77777777" w:rsidR="00741200" w:rsidRDefault="00741200" w:rsidP="00741200">
      <w:pPr>
        <w:rPr>
          <w:lang w:val="es-EC"/>
        </w:rPr>
      </w:pPr>
    </w:p>
    <w:p w14:paraId="0DBD3E1B" w14:textId="77777777" w:rsidR="00741200" w:rsidRDefault="00741200" w:rsidP="00741200">
      <w:pPr>
        <w:rPr>
          <w:lang w:val="es-EC"/>
        </w:rPr>
      </w:pPr>
    </w:p>
    <w:p w14:paraId="30044091" w14:textId="77777777" w:rsidR="00741200" w:rsidRDefault="00741200" w:rsidP="00741200">
      <w:pPr>
        <w:rPr>
          <w:lang w:val="es-EC"/>
        </w:rPr>
      </w:pPr>
    </w:p>
    <w:p w14:paraId="2E2DBB57" w14:textId="77777777" w:rsidR="006101CC" w:rsidRDefault="006101CC" w:rsidP="006101CC"/>
    <w:p w14:paraId="2B78C914" w14:textId="77777777" w:rsidR="00AC3B9A" w:rsidRDefault="00AC3B9A" w:rsidP="006101CC"/>
    <w:p w14:paraId="53C6E140" w14:textId="77777777" w:rsidR="00AC3B9A" w:rsidRDefault="00AC3B9A" w:rsidP="006101CC">
      <w:pPr>
        <w:sectPr w:rsidR="00AC3B9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FBC3E0D" w14:textId="77777777" w:rsidR="006101CC" w:rsidRDefault="006101CC" w:rsidP="006101CC"/>
    <w:p w14:paraId="43A53E7B" w14:textId="77777777" w:rsidR="002E6474" w:rsidRPr="00A03FD9" w:rsidRDefault="002E6474" w:rsidP="002E6474">
      <w:pPr>
        <w:pStyle w:val="Ttulo"/>
        <w:rPr>
          <w:rFonts w:ascii="Times New Roman" w:hAnsi="Times New Roman"/>
          <w:sz w:val="28"/>
          <w:szCs w:val="28"/>
          <w:lang w:val="es-EC"/>
        </w:rPr>
      </w:pPr>
      <w:r w:rsidRPr="00A03FD9">
        <w:rPr>
          <w:rFonts w:ascii="Times New Roman" w:hAnsi="Times New Roman"/>
          <w:sz w:val="28"/>
          <w:szCs w:val="28"/>
          <w:lang w:val="es-EC"/>
        </w:rPr>
        <w:t>HISTORIAL DE REVISIONES</w:t>
      </w:r>
    </w:p>
    <w:p w14:paraId="355AD2A5" w14:textId="77777777" w:rsidR="002E6474" w:rsidRPr="00A03FD9" w:rsidRDefault="002E6474" w:rsidP="002E6474">
      <w:pPr>
        <w:rPr>
          <w:lang w:val="es-EC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E6474" w:rsidRPr="00B63804" w14:paraId="6523EEE9" w14:textId="77777777" w:rsidTr="00CB4AD9">
        <w:trPr>
          <w:trHeight w:val="308"/>
          <w:jc w:val="center"/>
        </w:trPr>
        <w:tc>
          <w:tcPr>
            <w:tcW w:w="2304" w:type="dxa"/>
            <w:vAlign w:val="center"/>
          </w:tcPr>
          <w:p w14:paraId="784FD53C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  <w:vAlign w:val="center"/>
          </w:tcPr>
          <w:p w14:paraId="29B46213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  <w:vAlign w:val="center"/>
          </w:tcPr>
          <w:p w14:paraId="08232F60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  <w:vAlign w:val="center"/>
          </w:tcPr>
          <w:p w14:paraId="48DD1964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b/>
                <w:sz w:val="24"/>
                <w:szCs w:val="24"/>
                <w:lang w:val="es-ES"/>
              </w:rPr>
            </w:pPr>
            <w:r w:rsidRPr="00B63804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2E6474" w:rsidRPr="00B63804" w14:paraId="46835123" w14:textId="77777777">
        <w:trPr>
          <w:jc w:val="center"/>
        </w:trPr>
        <w:tc>
          <w:tcPr>
            <w:tcW w:w="2304" w:type="dxa"/>
            <w:vAlign w:val="center"/>
          </w:tcPr>
          <w:p w14:paraId="2E915BD4" w14:textId="36E5B6D4" w:rsidR="002E6474" w:rsidRPr="00B63804" w:rsidRDefault="008E3AB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09</w:t>
            </w:r>
            <w:r w:rsidR="005C2F0E">
              <w:rPr>
                <w:sz w:val="24"/>
                <w:szCs w:val="24"/>
                <w:lang w:val="es-ES"/>
              </w:rPr>
              <w:t>/</w:t>
            </w:r>
            <w:r>
              <w:rPr>
                <w:sz w:val="24"/>
                <w:szCs w:val="24"/>
                <w:lang w:val="es-ES"/>
              </w:rPr>
              <w:t>0</w:t>
            </w:r>
            <w:r w:rsidR="00CB4AD9">
              <w:rPr>
                <w:sz w:val="24"/>
                <w:szCs w:val="24"/>
                <w:lang w:val="es-ES"/>
              </w:rPr>
              <w:t>2</w:t>
            </w:r>
            <w:r w:rsidR="005C2F0E">
              <w:rPr>
                <w:sz w:val="24"/>
                <w:szCs w:val="24"/>
                <w:lang w:val="es-ES"/>
              </w:rPr>
              <w:t>/</w:t>
            </w:r>
            <w:r w:rsidR="00CB4AD9">
              <w:rPr>
                <w:sz w:val="24"/>
                <w:szCs w:val="24"/>
                <w:lang w:val="es-ES"/>
              </w:rPr>
              <w:t>202</w:t>
            </w:r>
            <w:r>
              <w:rPr>
                <w:sz w:val="24"/>
                <w:szCs w:val="24"/>
                <w:lang w:val="es-ES"/>
              </w:rPr>
              <w:t>1</w:t>
            </w:r>
          </w:p>
        </w:tc>
        <w:tc>
          <w:tcPr>
            <w:tcW w:w="1152" w:type="dxa"/>
            <w:vAlign w:val="center"/>
          </w:tcPr>
          <w:p w14:paraId="197C9F2C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  <w:vAlign w:val="center"/>
          </w:tcPr>
          <w:p w14:paraId="5CF31594" w14:textId="77777777" w:rsidR="002E6474" w:rsidRPr="00B63804" w:rsidRDefault="00771D2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 documento</w:t>
            </w:r>
          </w:p>
        </w:tc>
        <w:tc>
          <w:tcPr>
            <w:tcW w:w="2304" w:type="dxa"/>
            <w:vAlign w:val="center"/>
          </w:tcPr>
          <w:p w14:paraId="748FAA40" w14:textId="189866B8" w:rsidR="002E6474" w:rsidRPr="00B63804" w:rsidRDefault="00CB4AD9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AAGD</w:t>
            </w:r>
          </w:p>
        </w:tc>
      </w:tr>
      <w:tr w:rsidR="002E6474" w:rsidRPr="00B63804" w14:paraId="7727F2C7" w14:textId="77777777">
        <w:trPr>
          <w:jc w:val="center"/>
        </w:trPr>
        <w:tc>
          <w:tcPr>
            <w:tcW w:w="2304" w:type="dxa"/>
            <w:vAlign w:val="center"/>
          </w:tcPr>
          <w:p w14:paraId="36CC772B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1152" w:type="dxa"/>
            <w:vAlign w:val="center"/>
          </w:tcPr>
          <w:p w14:paraId="5D048316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3744" w:type="dxa"/>
            <w:vAlign w:val="center"/>
          </w:tcPr>
          <w:p w14:paraId="1125D45D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2304" w:type="dxa"/>
            <w:vAlign w:val="center"/>
          </w:tcPr>
          <w:p w14:paraId="7350A071" w14:textId="77777777" w:rsidR="002E6474" w:rsidRPr="00B63804" w:rsidRDefault="002E6474" w:rsidP="00771D24">
            <w:pPr>
              <w:pStyle w:val="Tabletext"/>
              <w:spacing w:after="0" w:line="240" w:lineRule="auto"/>
              <w:jc w:val="center"/>
              <w:rPr>
                <w:sz w:val="24"/>
                <w:szCs w:val="24"/>
                <w:lang w:val="it-IT"/>
              </w:rPr>
            </w:pPr>
          </w:p>
        </w:tc>
      </w:tr>
    </w:tbl>
    <w:p w14:paraId="5299B381" w14:textId="77777777" w:rsidR="002E6474" w:rsidRDefault="002E6474" w:rsidP="002E6474"/>
    <w:p w14:paraId="6D883566" w14:textId="77777777" w:rsidR="002E6474" w:rsidRDefault="002E6474" w:rsidP="002E6474"/>
    <w:p w14:paraId="1D758C95" w14:textId="77777777" w:rsidR="002E6474" w:rsidRDefault="002E6474" w:rsidP="002E6474"/>
    <w:p w14:paraId="419EF3CA" w14:textId="77777777" w:rsidR="006101CC" w:rsidRDefault="006101CC" w:rsidP="006101CC">
      <w:pPr>
        <w:rPr>
          <w:b/>
        </w:rPr>
      </w:pPr>
    </w:p>
    <w:p w14:paraId="09FB670D" w14:textId="77777777" w:rsidR="006101CC" w:rsidRDefault="006101CC" w:rsidP="006101CC">
      <w:pPr>
        <w:rPr>
          <w:b/>
        </w:rPr>
      </w:pPr>
    </w:p>
    <w:p w14:paraId="0CAD08F6" w14:textId="77777777" w:rsidR="00AC3B9A" w:rsidRDefault="00AC3B9A" w:rsidP="006101CC">
      <w:pPr>
        <w:rPr>
          <w:b/>
        </w:rPr>
      </w:pPr>
    </w:p>
    <w:p w14:paraId="653D716C" w14:textId="77777777" w:rsidR="00AC3B9A" w:rsidRDefault="00AC3B9A" w:rsidP="006101CC">
      <w:pPr>
        <w:rPr>
          <w:b/>
        </w:rPr>
      </w:pPr>
    </w:p>
    <w:p w14:paraId="013534F3" w14:textId="77777777" w:rsidR="00AC3B9A" w:rsidRPr="00AC3B9A" w:rsidRDefault="00AC3B9A" w:rsidP="00AC3B9A"/>
    <w:p w14:paraId="713CF34A" w14:textId="77777777" w:rsidR="00AC3B9A" w:rsidRPr="00AC3B9A" w:rsidRDefault="00AC3B9A" w:rsidP="00AC3B9A"/>
    <w:p w14:paraId="4A4E53BF" w14:textId="77777777" w:rsidR="00AC3B9A" w:rsidRPr="00AC3B9A" w:rsidRDefault="00AC3B9A" w:rsidP="00AC3B9A"/>
    <w:p w14:paraId="39EFA120" w14:textId="77777777" w:rsidR="00AC3B9A" w:rsidRPr="00AC3B9A" w:rsidRDefault="00AC3B9A" w:rsidP="00AC3B9A"/>
    <w:p w14:paraId="39052131" w14:textId="77777777" w:rsidR="00AC3B9A" w:rsidRPr="00AC3B9A" w:rsidRDefault="00AC3B9A" w:rsidP="00AC3B9A"/>
    <w:p w14:paraId="14D7231B" w14:textId="77777777" w:rsidR="00AC3B9A" w:rsidRPr="00AC3B9A" w:rsidRDefault="00AC3B9A" w:rsidP="00AC3B9A"/>
    <w:p w14:paraId="1C6A6F2B" w14:textId="77777777" w:rsidR="00AC3B9A" w:rsidRPr="00AC3B9A" w:rsidRDefault="00AC3B9A" w:rsidP="00AC3B9A"/>
    <w:p w14:paraId="3A378C7A" w14:textId="77777777" w:rsidR="00AC3B9A" w:rsidRPr="00AC3B9A" w:rsidRDefault="00AC3B9A" w:rsidP="00AC3B9A"/>
    <w:p w14:paraId="00150595" w14:textId="77777777" w:rsidR="00AC3B9A" w:rsidRPr="00AC3B9A" w:rsidRDefault="00AC3B9A" w:rsidP="00AC3B9A"/>
    <w:p w14:paraId="4183CFC3" w14:textId="77777777" w:rsidR="00AC3B9A" w:rsidRPr="00AC3B9A" w:rsidRDefault="00AC3B9A" w:rsidP="00AC3B9A"/>
    <w:p w14:paraId="78C6533D" w14:textId="77777777" w:rsidR="00AC3B9A" w:rsidRPr="00AC3B9A" w:rsidRDefault="00AC3B9A" w:rsidP="00AC3B9A"/>
    <w:p w14:paraId="6B744C1C" w14:textId="77777777" w:rsidR="00AC3B9A" w:rsidRPr="00AC3B9A" w:rsidRDefault="00AC3B9A" w:rsidP="00AC3B9A"/>
    <w:p w14:paraId="6798BF3D" w14:textId="77777777" w:rsidR="00AC3B9A" w:rsidRPr="00AC3B9A" w:rsidRDefault="00AC3B9A" w:rsidP="00AC3B9A"/>
    <w:p w14:paraId="69ED64BE" w14:textId="77777777" w:rsidR="00AC3B9A" w:rsidRPr="00AC3B9A" w:rsidRDefault="00AC3B9A" w:rsidP="00AC3B9A"/>
    <w:p w14:paraId="533EC834" w14:textId="77777777" w:rsidR="00AC3B9A" w:rsidRPr="00AC3B9A" w:rsidRDefault="00AC3B9A" w:rsidP="00AC3B9A"/>
    <w:p w14:paraId="2A936469" w14:textId="77777777" w:rsidR="00AC3B9A" w:rsidRPr="00AC3B9A" w:rsidRDefault="00AC3B9A" w:rsidP="00AC3B9A"/>
    <w:p w14:paraId="737FCABC" w14:textId="77777777" w:rsidR="00AC3B9A" w:rsidRPr="00AC3B9A" w:rsidRDefault="00AC3B9A" w:rsidP="00AC3B9A"/>
    <w:p w14:paraId="08919027" w14:textId="77777777" w:rsidR="00AC3B9A" w:rsidRPr="00AC3B9A" w:rsidRDefault="00AC3B9A" w:rsidP="00AC3B9A"/>
    <w:p w14:paraId="5353D367" w14:textId="77777777" w:rsidR="00AC3B9A" w:rsidRPr="00AC3B9A" w:rsidRDefault="00AC3B9A" w:rsidP="00AC3B9A"/>
    <w:p w14:paraId="51E1E8D7" w14:textId="77777777" w:rsidR="00AC3B9A" w:rsidRPr="00AC3B9A" w:rsidRDefault="00AC3B9A" w:rsidP="00AC3B9A"/>
    <w:p w14:paraId="62AE5273" w14:textId="77777777" w:rsidR="00AC3B9A" w:rsidRPr="00AC3B9A" w:rsidRDefault="00AC3B9A" w:rsidP="00AC3B9A"/>
    <w:p w14:paraId="549DF784" w14:textId="77777777" w:rsidR="00AC3B9A" w:rsidRPr="00AC3B9A" w:rsidRDefault="00AC3B9A" w:rsidP="00AC3B9A"/>
    <w:p w14:paraId="4B2D78D1" w14:textId="77777777" w:rsidR="00AC3B9A" w:rsidRPr="00AC3B9A" w:rsidRDefault="00AC3B9A" w:rsidP="00AC3B9A"/>
    <w:p w14:paraId="2A80B90D" w14:textId="77777777" w:rsidR="00AC3B9A" w:rsidRPr="00AC3B9A" w:rsidRDefault="00AC3B9A" w:rsidP="00AC3B9A"/>
    <w:p w14:paraId="2747FA5F" w14:textId="77777777" w:rsidR="00AC3B9A" w:rsidRPr="00AC3B9A" w:rsidRDefault="00AC3B9A" w:rsidP="00AC3B9A"/>
    <w:p w14:paraId="0F5CCF67" w14:textId="77777777" w:rsidR="00AC3B9A" w:rsidRPr="00AC3B9A" w:rsidRDefault="00AC3B9A" w:rsidP="00AC3B9A"/>
    <w:p w14:paraId="768D616E" w14:textId="77777777" w:rsidR="00AC3B9A" w:rsidRPr="00AC3B9A" w:rsidRDefault="00AC3B9A" w:rsidP="00AC3B9A"/>
    <w:p w14:paraId="28DFAFF3" w14:textId="77777777" w:rsidR="00AC3B9A" w:rsidRPr="00AC3B9A" w:rsidRDefault="00AC3B9A" w:rsidP="00AC3B9A"/>
    <w:p w14:paraId="286DC1D7" w14:textId="77777777" w:rsidR="00AC3B9A" w:rsidRPr="00AC3B9A" w:rsidRDefault="00AC3B9A" w:rsidP="00AC3B9A"/>
    <w:p w14:paraId="15B2104D" w14:textId="77777777" w:rsidR="00AC3B9A" w:rsidRPr="00AC3B9A" w:rsidRDefault="00AC3B9A" w:rsidP="00AC3B9A"/>
    <w:p w14:paraId="6B28207A" w14:textId="77777777" w:rsidR="00AC3B9A" w:rsidRPr="00AC3B9A" w:rsidRDefault="00AC3B9A" w:rsidP="00AC3B9A"/>
    <w:p w14:paraId="7D72E599" w14:textId="77777777" w:rsidR="00AC3B9A" w:rsidRPr="00AC3B9A" w:rsidRDefault="00AC3B9A" w:rsidP="00AC3B9A"/>
    <w:p w14:paraId="3BDF1365" w14:textId="77777777" w:rsidR="00AC3B9A" w:rsidRPr="00AC3B9A" w:rsidRDefault="00AC3B9A" w:rsidP="00AC3B9A"/>
    <w:p w14:paraId="77F7EA6C" w14:textId="77777777" w:rsidR="00AC3B9A" w:rsidRPr="00AC3B9A" w:rsidRDefault="00AC3B9A" w:rsidP="00AC3B9A"/>
    <w:p w14:paraId="7CE91E2D" w14:textId="77777777" w:rsidR="00AC3B9A" w:rsidRPr="00AC3B9A" w:rsidRDefault="00AC3B9A" w:rsidP="00AC3B9A"/>
    <w:p w14:paraId="1637A8C0" w14:textId="77777777" w:rsidR="005C2F0E" w:rsidRDefault="005C2F0E" w:rsidP="00AC3B9A">
      <w:pPr>
        <w:sectPr w:rsidR="005C2F0E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517FB9" w14:textId="2B11AFDC" w:rsidR="005C2F0E" w:rsidRDefault="003F42BD" w:rsidP="005C2F0E">
      <w:pPr>
        <w:jc w:val="center"/>
        <w:outlineLvl w:val="0"/>
        <w:rPr>
          <w:b/>
          <w:caps/>
          <w:noProof/>
          <w:sz w:val="28"/>
        </w:rPr>
      </w:pPr>
      <w:r>
        <w:rPr>
          <w:b/>
          <w:caps/>
          <w:noProof/>
          <w:sz w:val="28"/>
        </w:rPr>
        <w:lastRenderedPageBreak/>
        <w:t>Versionamiento</w:t>
      </w:r>
      <w:r w:rsidR="00B05E37">
        <w:rPr>
          <w:b/>
          <w:caps/>
          <w:noProof/>
          <w:sz w:val="28"/>
        </w:rPr>
        <w:t xml:space="preserve"> </w:t>
      </w:r>
      <w:r>
        <w:rPr>
          <w:b/>
          <w:caps/>
          <w:noProof/>
          <w:sz w:val="28"/>
        </w:rPr>
        <w:t>en git</w:t>
      </w:r>
    </w:p>
    <w:p w14:paraId="019DE255" w14:textId="77777777" w:rsidR="005C2F0E" w:rsidRDefault="005C2F0E" w:rsidP="005C2F0E">
      <w:pPr>
        <w:jc w:val="center"/>
        <w:rPr>
          <w:b/>
          <w:caps/>
          <w:noProof/>
        </w:rPr>
      </w:pPr>
    </w:p>
    <w:p w14:paraId="21008FC0" w14:textId="77777777" w:rsidR="005C2F0E" w:rsidRDefault="005C2F0E" w:rsidP="005C2F0E">
      <w:pPr>
        <w:jc w:val="center"/>
        <w:rPr>
          <w:b/>
          <w:caps/>
          <w:noProof/>
        </w:rPr>
      </w:pPr>
    </w:p>
    <w:p w14:paraId="2CC274EF" w14:textId="466B0512" w:rsidR="005C2F0E" w:rsidRDefault="003F42BD" w:rsidP="003F42BD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El sistema de versionamiento.</w:t>
      </w:r>
    </w:p>
    <w:p w14:paraId="458EEBEE" w14:textId="77777777" w:rsidR="003F42BD" w:rsidRPr="003F42BD" w:rsidRDefault="003F42BD" w:rsidP="003F42BD">
      <w:pPr>
        <w:pStyle w:val="Prrafodelista"/>
        <w:tabs>
          <w:tab w:val="left" w:pos="360"/>
        </w:tabs>
        <w:ind w:left="360"/>
        <w:jc w:val="both"/>
        <w:rPr>
          <w:i/>
        </w:rPr>
      </w:pPr>
      <w:r w:rsidRPr="003F42BD">
        <w:rPr>
          <w:i/>
        </w:rPr>
        <w:t>Ejemplo:</w:t>
      </w:r>
    </w:p>
    <w:p w14:paraId="230069ED" w14:textId="78BE6E52" w:rsidR="003F42BD" w:rsidRDefault="003F42BD" w:rsidP="003F42BD">
      <w:pPr>
        <w:tabs>
          <w:tab w:val="left" w:pos="1440"/>
        </w:tabs>
        <w:jc w:val="both"/>
      </w:pPr>
      <w:r>
        <w:t xml:space="preserve">       </w:t>
      </w:r>
      <w:r>
        <w:t>Web_venta</w:t>
      </w:r>
      <w:r w:rsidRPr="00DA47C5">
        <w:t>.InterfacesUsuario</w:t>
      </w:r>
      <w:r>
        <w:t>.version.1.0.0</w:t>
      </w:r>
    </w:p>
    <w:p w14:paraId="3C9B34D4" w14:textId="217BF185" w:rsidR="003F42BD" w:rsidRDefault="003F42BD" w:rsidP="003F42BD">
      <w:pPr>
        <w:tabs>
          <w:tab w:val="left" w:pos="1440"/>
        </w:tabs>
        <w:jc w:val="both"/>
      </w:pPr>
      <w:r>
        <w:t xml:space="preserve">        </w:t>
      </w:r>
      <w:r>
        <w:t>Web_venta</w:t>
      </w:r>
      <w:r w:rsidRPr="00DA47C5">
        <w:t>.InterfacesUsuario</w:t>
      </w:r>
      <w:r>
        <w:t>.version.1.0.</w:t>
      </w:r>
      <w:r>
        <w:t>1</w:t>
      </w:r>
    </w:p>
    <w:p w14:paraId="66B01121" w14:textId="3BC39E63" w:rsidR="003F42BD" w:rsidRDefault="003F42BD" w:rsidP="003F42BD">
      <w:pPr>
        <w:tabs>
          <w:tab w:val="left" w:pos="1440"/>
        </w:tabs>
        <w:jc w:val="both"/>
      </w:pPr>
      <w:r>
        <w:t xml:space="preserve">        </w:t>
      </w:r>
      <w:r>
        <w:t>Web_venta</w:t>
      </w:r>
      <w:r w:rsidRPr="00DA47C5">
        <w:t>.InterfacesUsuario</w:t>
      </w:r>
      <w:r>
        <w:t>.version.1.</w:t>
      </w:r>
      <w:r>
        <w:t>1.1</w:t>
      </w:r>
    </w:p>
    <w:p w14:paraId="5AA002B2" w14:textId="77777777" w:rsidR="008E2BB7" w:rsidRDefault="008E2BB7" w:rsidP="003F42BD">
      <w:pPr>
        <w:tabs>
          <w:tab w:val="left" w:pos="1440"/>
        </w:tabs>
        <w:jc w:val="both"/>
      </w:pPr>
    </w:p>
    <w:p w14:paraId="12AE58BC" w14:textId="77777777" w:rsidR="003F42BD" w:rsidRPr="003F42BD" w:rsidRDefault="003F42BD" w:rsidP="003F42BD">
      <w:pPr>
        <w:ind w:left="360"/>
        <w:jc w:val="both"/>
        <w:outlineLvl w:val="1"/>
        <w:rPr>
          <w:b/>
          <w:noProof/>
        </w:rPr>
      </w:pPr>
    </w:p>
    <w:p w14:paraId="3B0CD1E3" w14:textId="2C64A824" w:rsidR="005C2F0E" w:rsidRPr="00200427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Politica para manejar las versiones con sus responsables.</w:t>
      </w:r>
    </w:p>
    <w:p w14:paraId="75DCBBDE" w14:textId="77777777" w:rsidR="005C2F0E" w:rsidRPr="00200427" w:rsidRDefault="005C2F0E" w:rsidP="005C2F0E">
      <w:pPr>
        <w:jc w:val="both"/>
        <w:outlineLvl w:val="1"/>
        <w:rPr>
          <w:b/>
          <w:noProof/>
        </w:rPr>
      </w:pPr>
    </w:p>
    <w:p w14:paraId="5ECD8620" w14:textId="1B8CA17C" w:rsidR="005C2F0E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la rama master ante de hacer cambio o subir nuevas versiones tendrá que hacer pull origin master.</w:t>
      </w:r>
    </w:p>
    <w:p w14:paraId="7D1BCBAA" w14:textId="4FAFD7F2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Para subir la versión tiene que avisar a todos los miembros del grupo.</w:t>
      </w:r>
    </w:p>
    <w:p w14:paraId="6CEF55F8" w14:textId="2927BAB4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nombre deberá tener el formato adecuado como “V1.0.0”</w:t>
      </w:r>
    </w:p>
    <w:p w14:paraId="38FF6A1E" w14:textId="4794527C" w:rsidR="008E3AB4" w:rsidRDefault="008E3AB4" w:rsidP="008E3AB4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Deberá tener una secuencia de número.</w:t>
      </w:r>
    </w:p>
    <w:p w14:paraId="70C8A1F6" w14:textId="3F5148ED" w:rsidR="000350C1" w:rsidRPr="000350C1" w:rsidRDefault="008E2BB7" w:rsidP="000350C1">
      <w:pPr>
        <w:pStyle w:val="Prrafodelista"/>
        <w:numPr>
          <w:ilvl w:val="0"/>
          <w:numId w:val="9"/>
        </w:numPr>
        <w:tabs>
          <w:tab w:val="left" w:pos="360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cada Rama(X) tendrá las versiones anteriores</w:t>
      </w:r>
      <w:r w:rsidR="000350C1">
        <w:rPr>
          <w:rFonts w:ascii="Arial" w:hAnsi="Arial" w:cs="Arial"/>
          <w:sz w:val="22"/>
        </w:rPr>
        <w:t>.</w:t>
      </w:r>
    </w:p>
    <w:p w14:paraId="0D9F5FD5" w14:textId="77777777" w:rsidR="005C2F0E" w:rsidRPr="005F602E" w:rsidRDefault="005C2F0E" w:rsidP="005C2F0E">
      <w:pPr>
        <w:tabs>
          <w:tab w:val="left" w:pos="360"/>
        </w:tabs>
        <w:ind w:left="360"/>
        <w:jc w:val="both"/>
        <w:rPr>
          <w:rFonts w:ascii="Arial" w:hAnsi="Arial" w:cs="Arial"/>
          <w:sz w:val="22"/>
        </w:rPr>
      </w:pPr>
    </w:p>
    <w:p w14:paraId="362C1891" w14:textId="4B445DCA" w:rsidR="005C2F0E" w:rsidRPr="005F602E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Como se va a llevar el versionamiento con respecto a las ramas que está utilizando en GIT.</w:t>
      </w:r>
    </w:p>
    <w:p w14:paraId="54B73044" w14:textId="77777777" w:rsidR="005C2F0E" w:rsidRPr="005F602E" w:rsidRDefault="005C2F0E" w:rsidP="005C2F0E">
      <w:pPr>
        <w:jc w:val="both"/>
        <w:outlineLvl w:val="1"/>
        <w:rPr>
          <w:b/>
          <w:noProof/>
        </w:rPr>
      </w:pPr>
    </w:p>
    <w:p w14:paraId="1FB366FA" w14:textId="705EDDA3" w:rsidR="002D23BC" w:rsidRPr="002D23BC" w:rsidRDefault="00BA4BE2" w:rsidP="003F42BD">
      <w:pPr>
        <w:ind w:left="360"/>
        <w:jc w:val="both"/>
        <w:rPr>
          <w:bCs/>
        </w:rPr>
      </w:pPr>
      <w:r w:rsidRPr="002D23BC">
        <w:rPr>
          <w:bCs/>
          <w:i/>
          <w:iCs/>
        </w:rPr>
        <w:t xml:space="preserve">        </w:t>
      </w:r>
      <w:r w:rsidR="003F42BD" w:rsidRPr="002D23BC">
        <w:rPr>
          <w:bCs/>
        </w:rPr>
        <w:t>La rama Master/</w:t>
      </w:r>
      <w:r w:rsidR="002D23BC" w:rsidRPr="002D23BC">
        <w:rPr>
          <w:bCs/>
        </w:rPr>
        <w:t xml:space="preserve">main estará todas las versiones con documento separados </w:t>
      </w:r>
    </w:p>
    <w:p w14:paraId="559A944E" w14:textId="26384FAD" w:rsidR="002D23BC" w:rsidRPr="002D23BC" w:rsidRDefault="002D23BC" w:rsidP="003F42BD">
      <w:pPr>
        <w:ind w:left="360"/>
        <w:jc w:val="both"/>
        <w:rPr>
          <w:bCs/>
          <w:i/>
          <w:iCs/>
        </w:rPr>
      </w:pPr>
    </w:p>
    <w:p w14:paraId="5955636F" w14:textId="6C7700FA" w:rsidR="002D23BC" w:rsidRPr="002D23BC" w:rsidRDefault="002D23BC" w:rsidP="003F42BD">
      <w:pPr>
        <w:ind w:left="360"/>
        <w:jc w:val="both"/>
        <w:rPr>
          <w:bCs/>
          <w:i/>
          <w:iCs/>
          <w:lang w:val="en-US"/>
        </w:rPr>
      </w:pPr>
      <w:r w:rsidRPr="002D23BC">
        <w:rPr>
          <w:bCs/>
          <w:i/>
          <w:iCs/>
          <w:lang w:val="en-US"/>
        </w:rPr>
        <w:t xml:space="preserve">Master (Local).   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 xml:space="preserve">  V1.0.0 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 xml:space="preserve"> V1.0.1-</w:t>
      </w:r>
      <w:r w:rsidRPr="002D23BC">
        <w:rPr>
          <w:bCs/>
          <w:i/>
          <w:iCs/>
        </w:rPr>
        <w:sym w:font="Wingdings" w:char="F0E0"/>
      </w:r>
      <w:r w:rsidRPr="002D23BC">
        <w:rPr>
          <w:bCs/>
          <w:i/>
          <w:iCs/>
          <w:lang w:val="en-US"/>
        </w:rPr>
        <w:t>…</w:t>
      </w:r>
      <w:r w:rsidR="009C7FFD" w:rsidRPr="002D23BC">
        <w:rPr>
          <w:bCs/>
          <w:i/>
          <w:iCs/>
          <w:lang w:val="en-US"/>
        </w:rPr>
        <w:t>….</w:t>
      </w:r>
      <w:r w:rsidRPr="002D23BC">
        <w:rPr>
          <w:bCs/>
          <w:i/>
          <w:iCs/>
          <w:lang w:val="en-US"/>
        </w:rPr>
        <w:t>V2.0.0</w:t>
      </w:r>
    </w:p>
    <w:p w14:paraId="72026694" w14:textId="102B736B" w:rsidR="00BA4BE2" w:rsidRPr="002D23BC" w:rsidRDefault="002D23BC" w:rsidP="003F42BD">
      <w:pPr>
        <w:ind w:left="360"/>
        <w:jc w:val="both"/>
        <w:rPr>
          <w:bCs/>
          <w:i/>
          <w:iCs/>
          <w:lang w:val="en-US"/>
        </w:rPr>
      </w:pPr>
      <w:r w:rsidRPr="002D23BC">
        <w:rPr>
          <w:bCs/>
          <w:i/>
          <w:iCs/>
          <w:lang w:val="en-US"/>
        </w:rPr>
        <w:t>Rama(</w:t>
      </w:r>
      <w:r w:rsidR="009C7FFD">
        <w:rPr>
          <w:bCs/>
          <w:i/>
          <w:iCs/>
          <w:lang w:val="en-US"/>
        </w:rPr>
        <w:t>X</w:t>
      </w:r>
      <w:r w:rsidRPr="002D23BC">
        <w:rPr>
          <w:bCs/>
          <w:i/>
          <w:iCs/>
          <w:lang w:val="en-US"/>
        </w:rPr>
        <w:t xml:space="preserve">).    </w:t>
      </w:r>
      <w:r w:rsidR="009C7FFD">
        <w:rPr>
          <w:bCs/>
          <w:i/>
          <w:iCs/>
          <w:lang w:val="en-US"/>
        </w:rPr>
        <w:t xml:space="preserve">        </w:t>
      </w:r>
      <w:r w:rsidRPr="002D23BC">
        <w:rPr>
          <w:bCs/>
          <w:i/>
          <w:iCs/>
          <w:lang w:val="en-US"/>
        </w:rPr>
        <w:sym w:font="Wingdings" w:char="F0E0"/>
      </w:r>
      <w:r w:rsidR="008E2BB7">
        <w:rPr>
          <w:bCs/>
          <w:i/>
          <w:iCs/>
          <w:lang w:val="en-US"/>
        </w:rPr>
        <w:t>…………..</w:t>
      </w:r>
      <w:r w:rsidRPr="002D23BC">
        <w:rPr>
          <w:bCs/>
          <w:i/>
          <w:iCs/>
          <w:lang w:val="en-US"/>
        </w:rPr>
        <w:t xml:space="preserve"> V1.0.</w:t>
      </w:r>
      <w:r w:rsidR="008E2BB7">
        <w:rPr>
          <w:bCs/>
          <w:i/>
          <w:iCs/>
          <w:lang w:val="en-US"/>
        </w:rPr>
        <w:t>1</w:t>
      </w:r>
      <w:r w:rsidRPr="002D23BC">
        <w:rPr>
          <w:bCs/>
          <w:i/>
          <w:iCs/>
          <w:lang w:val="en-US"/>
        </w:rPr>
        <w:t>………………</w:t>
      </w:r>
      <w:r w:rsidR="008E2BB7">
        <w:rPr>
          <w:bCs/>
          <w:i/>
          <w:iCs/>
          <w:lang w:val="en-US"/>
        </w:rPr>
        <w:t>…</w:t>
      </w:r>
    </w:p>
    <w:p w14:paraId="33EEF86E" w14:textId="34BB2DB8" w:rsidR="002D23BC" w:rsidRPr="002D23BC" w:rsidRDefault="002D23BC" w:rsidP="003F42BD">
      <w:pPr>
        <w:ind w:left="360"/>
        <w:jc w:val="both"/>
        <w:rPr>
          <w:b/>
          <w:lang w:val="en-US"/>
        </w:rPr>
      </w:pPr>
      <w:r>
        <w:rPr>
          <w:noProof/>
        </w:rPr>
        <w:drawing>
          <wp:inline distT="0" distB="0" distL="0" distR="0" wp14:anchorId="19393495" wp14:editId="335A2CDB">
            <wp:extent cx="5400040" cy="1228725"/>
            <wp:effectExtent l="0" t="0" r="0" b="9525"/>
            <wp:docPr id="1" name="Imagen 1" descr="Resultado de imagen para versionamiento con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versionamiento con 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492"/>
                    <a:stretch/>
                  </pic:blipFill>
                  <pic:spPr bwMode="auto"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B07F9" w14:textId="77777777" w:rsidR="005C2F0E" w:rsidRPr="002D23BC" w:rsidRDefault="005C2F0E" w:rsidP="005C2F0E">
      <w:pPr>
        <w:jc w:val="both"/>
        <w:rPr>
          <w:b/>
          <w:i/>
          <w:lang w:val="en-US"/>
        </w:rPr>
      </w:pPr>
    </w:p>
    <w:p w14:paraId="594DC8A0" w14:textId="77777777" w:rsidR="005C2F0E" w:rsidRPr="002D23BC" w:rsidRDefault="005C2F0E" w:rsidP="005C2F0E">
      <w:pPr>
        <w:tabs>
          <w:tab w:val="left" w:pos="900"/>
        </w:tabs>
        <w:jc w:val="both"/>
        <w:outlineLvl w:val="1"/>
        <w:rPr>
          <w:sz w:val="22"/>
          <w:lang w:val="en-US"/>
        </w:rPr>
      </w:pPr>
    </w:p>
    <w:p w14:paraId="181694EB" w14:textId="465BAF0A" w:rsidR="005C2F0E" w:rsidRPr="009A2E5B" w:rsidRDefault="003F42BD" w:rsidP="005C2F0E">
      <w:pPr>
        <w:numPr>
          <w:ilvl w:val="0"/>
          <w:numId w:val="6"/>
        </w:numPr>
        <w:jc w:val="both"/>
        <w:outlineLvl w:val="1"/>
        <w:rPr>
          <w:b/>
          <w:noProof/>
        </w:rPr>
      </w:pPr>
      <w:r>
        <w:rPr>
          <w:b/>
          <w:noProof/>
        </w:rPr>
        <w:t>Herramientas a utilizar en el desarrollo de software</w:t>
      </w:r>
    </w:p>
    <w:p w14:paraId="355BB956" w14:textId="77777777" w:rsidR="005C2F0E" w:rsidRPr="009A2E5B" w:rsidRDefault="005C2F0E" w:rsidP="005C2F0E">
      <w:pPr>
        <w:jc w:val="both"/>
        <w:outlineLvl w:val="1"/>
        <w:rPr>
          <w:b/>
          <w:noProof/>
        </w:rPr>
      </w:pPr>
    </w:p>
    <w:p w14:paraId="6E55BF19" w14:textId="43C1C077" w:rsidR="00AC3B9A" w:rsidRDefault="003F42BD" w:rsidP="003F42BD">
      <w:pPr>
        <w:pStyle w:val="Prrafodelista"/>
        <w:numPr>
          <w:ilvl w:val="0"/>
          <w:numId w:val="8"/>
        </w:numPr>
      </w:pPr>
      <w:r>
        <w:t>Visual estudio code</w:t>
      </w:r>
    </w:p>
    <w:p w14:paraId="7B0168D9" w14:textId="202BC548" w:rsidR="003F42BD" w:rsidRDefault="003F42BD" w:rsidP="003F42BD">
      <w:pPr>
        <w:pStyle w:val="Prrafodelista"/>
        <w:numPr>
          <w:ilvl w:val="0"/>
          <w:numId w:val="8"/>
        </w:numPr>
      </w:pPr>
      <w:r>
        <w:t>Wampserver</w:t>
      </w:r>
    </w:p>
    <w:p w14:paraId="4A3C1D8B" w14:textId="41BE7379" w:rsidR="002D23BC" w:rsidRDefault="002D23BC" w:rsidP="003F42BD">
      <w:pPr>
        <w:pStyle w:val="Prrafodelista"/>
        <w:numPr>
          <w:ilvl w:val="0"/>
          <w:numId w:val="8"/>
        </w:numPr>
      </w:pPr>
      <w:r>
        <w:t>MariaDB</w:t>
      </w:r>
    </w:p>
    <w:p w14:paraId="5BFD354F" w14:textId="04F2E65E" w:rsidR="003F42BD" w:rsidRDefault="003F42BD" w:rsidP="003F42BD">
      <w:pPr>
        <w:pStyle w:val="Prrafodelista"/>
        <w:numPr>
          <w:ilvl w:val="0"/>
          <w:numId w:val="8"/>
        </w:numPr>
      </w:pPr>
      <w:r>
        <w:t>Navegador web ()</w:t>
      </w:r>
    </w:p>
    <w:p w14:paraId="4816BFE3" w14:textId="7AFA7ABF" w:rsidR="003F42BD" w:rsidRPr="00AC3B9A" w:rsidRDefault="003F42BD" w:rsidP="003F42BD">
      <w:pPr>
        <w:pStyle w:val="Prrafodelista"/>
        <w:ind w:left="1020"/>
      </w:pPr>
    </w:p>
    <w:sectPr w:rsidR="003F42BD" w:rsidRPr="00AC3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7761A" w14:textId="77777777" w:rsidR="008A1328" w:rsidRDefault="008A1328" w:rsidP="00483224">
      <w:r>
        <w:separator/>
      </w:r>
    </w:p>
  </w:endnote>
  <w:endnote w:type="continuationSeparator" w:id="0">
    <w:p w14:paraId="65BBB97D" w14:textId="77777777" w:rsidR="008A1328" w:rsidRDefault="008A1328" w:rsidP="0048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7F4C8" w14:textId="77777777" w:rsidR="007C2D98" w:rsidRDefault="007C2D98" w:rsidP="006F53F1">
    <w:pPr>
      <w:pStyle w:val="Piedepgina"/>
      <w:jc w:val="center"/>
    </w:pPr>
    <w:r w:rsidRPr="00FF2C1C">
      <w:t xml:space="preserve">- </w:t>
    </w:r>
    <w:r w:rsidRPr="00FF2C1C">
      <w:fldChar w:fldCharType="begin"/>
    </w:r>
    <w:r w:rsidRPr="00FF2C1C">
      <w:instrText xml:space="preserve"> PAGE </w:instrText>
    </w:r>
    <w:r w:rsidRPr="00FF2C1C">
      <w:fldChar w:fldCharType="separate"/>
    </w:r>
    <w:r w:rsidR="00922A37">
      <w:rPr>
        <w:noProof/>
      </w:rPr>
      <w:t>2</w:t>
    </w:r>
    <w:r w:rsidRPr="00FF2C1C">
      <w:fldChar w:fldCharType="end"/>
    </w:r>
    <w:r w:rsidRPr="00FF2C1C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67DC" w14:textId="77777777" w:rsidR="008A1328" w:rsidRDefault="008A1328" w:rsidP="00483224">
      <w:r>
        <w:separator/>
      </w:r>
    </w:p>
  </w:footnote>
  <w:footnote w:type="continuationSeparator" w:id="0">
    <w:p w14:paraId="174487A9" w14:textId="77777777" w:rsidR="008A1328" w:rsidRDefault="008A1328" w:rsidP="0048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205"/>
      <w:gridCol w:w="2289"/>
    </w:tblGrid>
    <w:tr w:rsidR="007C2D98" w14:paraId="3CD4230A" w14:textId="77777777">
      <w:trPr>
        <w:trHeight w:val="355"/>
        <w:jc w:val="center"/>
      </w:trPr>
      <w:tc>
        <w:tcPr>
          <w:tcW w:w="6421" w:type="dxa"/>
        </w:tcPr>
        <w:p w14:paraId="2C1D9F92" w14:textId="5CE921B4" w:rsidR="007C2D98" w:rsidRPr="0028310C" w:rsidRDefault="008E3AB4" w:rsidP="00483224">
          <w:pPr>
            <w:pStyle w:val="Encabezado"/>
          </w:pPr>
          <w:r>
            <w:t>LOS RAYOS</w:t>
          </w:r>
        </w:p>
      </w:tc>
      <w:tc>
        <w:tcPr>
          <w:tcW w:w="2348" w:type="dxa"/>
        </w:tcPr>
        <w:p w14:paraId="077F61B5" w14:textId="69D10646" w:rsidR="007C2D98" w:rsidRDefault="007C2D98" w:rsidP="00483224">
          <w:pPr>
            <w:pStyle w:val="Encabezado"/>
          </w:pPr>
          <w:r>
            <w:t>0</w:t>
          </w:r>
          <w:r w:rsidR="008E3AB4">
            <w:t>9</w:t>
          </w:r>
          <w:r>
            <w:t>/0</w:t>
          </w:r>
          <w:r w:rsidR="008E3AB4">
            <w:t>2</w:t>
          </w:r>
          <w:r>
            <w:t>/</w:t>
          </w:r>
          <w:r w:rsidR="008E3AB4">
            <w:t>21</w:t>
          </w:r>
        </w:p>
      </w:tc>
    </w:tr>
    <w:tr w:rsidR="007C2D98" w14:paraId="137347A6" w14:textId="77777777">
      <w:trPr>
        <w:trHeight w:val="112"/>
        <w:jc w:val="center"/>
      </w:trPr>
      <w:tc>
        <w:tcPr>
          <w:tcW w:w="6421" w:type="dxa"/>
        </w:tcPr>
        <w:p w14:paraId="3150F8A5" w14:textId="76744CE8" w:rsidR="007C2D98" w:rsidRPr="0028310C" w:rsidRDefault="007C2D98" w:rsidP="00483224">
          <w:pPr>
            <w:pStyle w:val="Encabezado"/>
          </w:pPr>
          <w:r>
            <w:t>Documento de</w:t>
          </w:r>
          <w:r w:rsidR="008E3AB4">
            <w:t xml:space="preserve"> </w:t>
          </w:r>
          <w:r w:rsidR="008E3AB4" w:rsidRPr="008E3AB4">
            <w:t>versionamiento</w:t>
          </w:r>
          <w:r w:rsidR="008E3AB4">
            <w:t xml:space="preserve"> </w:t>
          </w:r>
          <w:r w:rsidR="008E3AB4" w:rsidRPr="008E3AB4">
            <w:t>en git</w:t>
          </w:r>
        </w:p>
      </w:tc>
      <w:tc>
        <w:tcPr>
          <w:tcW w:w="2348" w:type="dxa"/>
        </w:tcPr>
        <w:p w14:paraId="0A5FACC2" w14:textId="77777777" w:rsidR="007C2D98" w:rsidRDefault="007C2D98" w:rsidP="00483224">
          <w:pPr>
            <w:pStyle w:val="Encabezado"/>
          </w:pPr>
          <w:r>
            <w:t>Versión 1.0</w:t>
          </w:r>
        </w:p>
      </w:tc>
    </w:tr>
  </w:tbl>
  <w:p w14:paraId="4890757C" w14:textId="77777777" w:rsidR="007C2D98" w:rsidRPr="00AC3B9A" w:rsidRDefault="007C2D98" w:rsidP="00AC3B9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E"/>
    <w:multiLevelType w:val="hybridMultilevel"/>
    <w:tmpl w:val="28E41476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" w15:restartNumberingAfterBreak="0">
    <w:nsid w:val="2379213D"/>
    <w:multiLevelType w:val="hybridMultilevel"/>
    <w:tmpl w:val="D3C6E6D8"/>
    <w:lvl w:ilvl="0" w:tplc="0C0A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 w15:restartNumberingAfterBreak="0">
    <w:nsid w:val="29A96219"/>
    <w:multiLevelType w:val="hybridMultilevel"/>
    <w:tmpl w:val="377033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9026C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A1B5691"/>
    <w:multiLevelType w:val="hybridMultilevel"/>
    <w:tmpl w:val="742E9A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557E0"/>
    <w:multiLevelType w:val="hybridMultilevel"/>
    <w:tmpl w:val="EEDE6DB8"/>
    <w:lvl w:ilvl="0" w:tplc="81AC23EC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81AC23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72472"/>
    <w:multiLevelType w:val="hybridMultilevel"/>
    <w:tmpl w:val="D9CCF81E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79E402AF"/>
    <w:multiLevelType w:val="multilevel"/>
    <w:tmpl w:val="F2C06F50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7CDB3B35"/>
    <w:multiLevelType w:val="hybridMultilevel"/>
    <w:tmpl w:val="F2C06F50"/>
    <w:lvl w:ilvl="0" w:tplc="B0CAD642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24"/>
    <w:rsid w:val="00025BC3"/>
    <w:rsid w:val="00033CA0"/>
    <w:rsid w:val="000350C1"/>
    <w:rsid w:val="00056A30"/>
    <w:rsid w:val="000644B2"/>
    <w:rsid w:val="00076C4F"/>
    <w:rsid w:val="00087E38"/>
    <w:rsid w:val="0009343E"/>
    <w:rsid w:val="000A1896"/>
    <w:rsid w:val="000B3649"/>
    <w:rsid w:val="000C659D"/>
    <w:rsid w:val="000C7876"/>
    <w:rsid w:val="000D153C"/>
    <w:rsid w:val="000E7285"/>
    <w:rsid w:val="001023CA"/>
    <w:rsid w:val="00125638"/>
    <w:rsid w:val="00125B04"/>
    <w:rsid w:val="0012755F"/>
    <w:rsid w:val="001275E6"/>
    <w:rsid w:val="001638BB"/>
    <w:rsid w:val="001767F1"/>
    <w:rsid w:val="00190636"/>
    <w:rsid w:val="0019744A"/>
    <w:rsid w:val="001A5639"/>
    <w:rsid w:val="001A7F4E"/>
    <w:rsid w:val="001C038A"/>
    <w:rsid w:val="001C359C"/>
    <w:rsid w:val="001C704A"/>
    <w:rsid w:val="001D3C2E"/>
    <w:rsid w:val="001D64EE"/>
    <w:rsid w:val="001F0992"/>
    <w:rsid w:val="001F652F"/>
    <w:rsid w:val="00200427"/>
    <w:rsid w:val="002034DD"/>
    <w:rsid w:val="00203BE8"/>
    <w:rsid w:val="00203E46"/>
    <w:rsid w:val="00251934"/>
    <w:rsid w:val="0026753F"/>
    <w:rsid w:val="0027799F"/>
    <w:rsid w:val="00287167"/>
    <w:rsid w:val="00292610"/>
    <w:rsid w:val="00293945"/>
    <w:rsid w:val="002B6340"/>
    <w:rsid w:val="002D0D36"/>
    <w:rsid w:val="002D23BC"/>
    <w:rsid w:val="002E6474"/>
    <w:rsid w:val="003006D7"/>
    <w:rsid w:val="003227D9"/>
    <w:rsid w:val="00323362"/>
    <w:rsid w:val="00351779"/>
    <w:rsid w:val="003615AE"/>
    <w:rsid w:val="00372228"/>
    <w:rsid w:val="00372D95"/>
    <w:rsid w:val="00377B78"/>
    <w:rsid w:val="003920A8"/>
    <w:rsid w:val="003A29CA"/>
    <w:rsid w:val="003B76C2"/>
    <w:rsid w:val="003D72E2"/>
    <w:rsid w:val="003E36CD"/>
    <w:rsid w:val="003E562E"/>
    <w:rsid w:val="003F42BD"/>
    <w:rsid w:val="0040212E"/>
    <w:rsid w:val="00404B13"/>
    <w:rsid w:val="004127B6"/>
    <w:rsid w:val="00426714"/>
    <w:rsid w:val="00433CC5"/>
    <w:rsid w:val="00444743"/>
    <w:rsid w:val="004468E5"/>
    <w:rsid w:val="00481191"/>
    <w:rsid w:val="00483224"/>
    <w:rsid w:val="00486A4C"/>
    <w:rsid w:val="004978AD"/>
    <w:rsid w:val="004A4F6F"/>
    <w:rsid w:val="004E6670"/>
    <w:rsid w:val="004F180C"/>
    <w:rsid w:val="00503C13"/>
    <w:rsid w:val="00541912"/>
    <w:rsid w:val="005660F8"/>
    <w:rsid w:val="00570054"/>
    <w:rsid w:val="00571D78"/>
    <w:rsid w:val="00581410"/>
    <w:rsid w:val="00586019"/>
    <w:rsid w:val="0058775C"/>
    <w:rsid w:val="005969C3"/>
    <w:rsid w:val="005A3377"/>
    <w:rsid w:val="005B27CC"/>
    <w:rsid w:val="005B6D00"/>
    <w:rsid w:val="005C2F0E"/>
    <w:rsid w:val="005D2AC7"/>
    <w:rsid w:val="005F602E"/>
    <w:rsid w:val="00605CB7"/>
    <w:rsid w:val="006101CC"/>
    <w:rsid w:val="00610479"/>
    <w:rsid w:val="0063686E"/>
    <w:rsid w:val="00637EEC"/>
    <w:rsid w:val="006461B7"/>
    <w:rsid w:val="006544E2"/>
    <w:rsid w:val="006A0AC0"/>
    <w:rsid w:val="006A6526"/>
    <w:rsid w:val="006B366B"/>
    <w:rsid w:val="006C6319"/>
    <w:rsid w:val="006D260C"/>
    <w:rsid w:val="006D2A90"/>
    <w:rsid w:val="006E034E"/>
    <w:rsid w:val="006F53F1"/>
    <w:rsid w:val="00703256"/>
    <w:rsid w:val="0071525E"/>
    <w:rsid w:val="00717D71"/>
    <w:rsid w:val="007204E9"/>
    <w:rsid w:val="00723042"/>
    <w:rsid w:val="00741200"/>
    <w:rsid w:val="00752872"/>
    <w:rsid w:val="00754628"/>
    <w:rsid w:val="00771D24"/>
    <w:rsid w:val="00782151"/>
    <w:rsid w:val="0078773B"/>
    <w:rsid w:val="00790DAD"/>
    <w:rsid w:val="0079685A"/>
    <w:rsid w:val="007A0670"/>
    <w:rsid w:val="007A5024"/>
    <w:rsid w:val="007A7D1D"/>
    <w:rsid w:val="007B1365"/>
    <w:rsid w:val="007C2D98"/>
    <w:rsid w:val="007D262A"/>
    <w:rsid w:val="007D59EE"/>
    <w:rsid w:val="007D75F2"/>
    <w:rsid w:val="007E4561"/>
    <w:rsid w:val="007F57A9"/>
    <w:rsid w:val="008140E3"/>
    <w:rsid w:val="00816617"/>
    <w:rsid w:val="00823228"/>
    <w:rsid w:val="00835C29"/>
    <w:rsid w:val="008417E8"/>
    <w:rsid w:val="0084285D"/>
    <w:rsid w:val="00845CD4"/>
    <w:rsid w:val="00853DA5"/>
    <w:rsid w:val="00880BA3"/>
    <w:rsid w:val="00886C76"/>
    <w:rsid w:val="008924A0"/>
    <w:rsid w:val="0089585B"/>
    <w:rsid w:val="008A1328"/>
    <w:rsid w:val="008A66F0"/>
    <w:rsid w:val="008B1708"/>
    <w:rsid w:val="008B7C18"/>
    <w:rsid w:val="008C7ED7"/>
    <w:rsid w:val="008D0109"/>
    <w:rsid w:val="008D7866"/>
    <w:rsid w:val="008E102B"/>
    <w:rsid w:val="008E2BB7"/>
    <w:rsid w:val="008E3AB4"/>
    <w:rsid w:val="008E77C9"/>
    <w:rsid w:val="008E7B2A"/>
    <w:rsid w:val="00900034"/>
    <w:rsid w:val="00917BD1"/>
    <w:rsid w:val="00922A37"/>
    <w:rsid w:val="00925701"/>
    <w:rsid w:val="00946CE2"/>
    <w:rsid w:val="00956A92"/>
    <w:rsid w:val="009825C2"/>
    <w:rsid w:val="009A2373"/>
    <w:rsid w:val="009A2E5B"/>
    <w:rsid w:val="009A356B"/>
    <w:rsid w:val="009C1DCD"/>
    <w:rsid w:val="009C7FFD"/>
    <w:rsid w:val="00A13342"/>
    <w:rsid w:val="00A156B7"/>
    <w:rsid w:val="00A24C58"/>
    <w:rsid w:val="00A43A46"/>
    <w:rsid w:val="00A4588F"/>
    <w:rsid w:val="00A538EB"/>
    <w:rsid w:val="00A779F5"/>
    <w:rsid w:val="00A8074D"/>
    <w:rsid w:val="00A818EE"/>
    <w:rsid w:val="00A82CC4"/>
    <w:rsid w:val="00A91C46"/>
    <w:rsid w:val="00AB3D0E"/>
    <w:rsid w:val="00AC3B9A"/>
    <w:rsid w:val="00AD327E"/>
    <w:rsid w:val="00AE3A39"/>
    <w:rsid w:val="00AE74C8"/>
    <w:rsid w:val="00B05E37"/>
    <w:rsid w:val="00B27C55"/>
    <w:rsid w:val="00B405D3"/>
    <w:rsid w:val="00B5060A"/>
    <w:rsid w:val="00B712D3"/>
    <w:rsid w:val="00B73008"/>
    <w:rsid w:val="00B9193F"/>
    <w:rsid w:val="00B94DD4"/>
    <w:rsid w:val="00BA4BE2"/>
    <w:rsid w:val="00BA75F6"/>
    <w:rsid w:val="00BC2A09"/>
    <w:rsid w:val="00BD33BD"/>
    <w:rsid w:val="00BE14ED"/>
    <w:rsid w:val="00BE6BD6"/>
    <w:rsid w:val="00BF1F43"/>
    <w:rsid w:val="00BF7FE8"/>
    <w:rsid w:val="00C13866"/>
    <w:rsid w:val="00C24AAF"/>
    <w:rsid w:val="00C47A82"/>
    <w:rsid w:val="00C55304"/>
    <w:rsid w:val="00C61998"/>
    <w:rsid w:val="00C66F5A"/>
    <w:rsid w:val="00C807FF"/>
    <w:rsid w:val="00CB4AD9"/>
    <w:rsid w:val="00CB61E5"/>
    <w:rsid w:val="00CC29AF"/>
    <w:rsid w:val="00CD4ABF"/>
    <w:rsid w:val="00CE402E"/>
    <w:rsid w:val="00CF5B36"/>
    <w:rsid w:val="00D0231D"/>
    <w:rsid w:val="00D11F54"/>
    <w:rsid w:val="00D15F13"/>
    <w:rsid w:val="00D21D12"/>
    <w:rsid w:val="00D25C2D"/>
    <w:rsid w:val="00D2689E"/>
    <w:rsid w:val="00D354DC"/>
    <w:rsid w:val="00D72CE4"/>
    <w:rsid w:val="00D837E6"/>
    <w:rsid w:val="00D937DA"/>
    <w:rsid w:val="00DA47C5"/>
    <w:rsid w:val="00DB0A01"/>
    <w:rsid w:val="00DB4F49"/>
    <w:rsid w:val="00DC33D0"/>
    <w:rsid w:val="00DD0958"/>
    <w:rsid w:val="00DE1CAB"/>
    <w:rsid w:val="00DF12E8"/>
    <w:rsid w:val="00DF170D"/>
    <w:rsid w:val="00E21897"/>
    <w:rsid w:val="00E24B9B"/>
    <w:rsid w:val="00E26C4A"/>
    <w:rsid w:val="00E70CA9"/>
    <w:rsid w:val="00E81D40"/>
    <w:rsid w:val="00E831B4"/>
    <w:rsid w:val="00E97352"/>
    <w:rsid w:val="00EB7820"/>
    <w:rsid w:val="00EC1794"/>
    <w:rsid w:val="00ED327C"/>
    <w:rsid w:val="00F20E90"/>
    <w:rsid w:val="00F33099"/>
    <w:rsid w:val="00F600B7"/>
    <w:rsid w:val="00F72F51"/>
    <w:rsid w:val="00F84C30"/>
    <w:rsid w:val="00F907AD"/>
    <w:rsid w:val="00FA3AF6"/>
    <w:rsid w:val="00FB3832"/>
    <w:rsid w:val="00FE2B63"/>
    <w:rsid w:val="00FE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22B71"/>
  <w15:chartTrackingRefBased/>
  <w15:docId w15:val="{99DA7B3E-CA6A-4B16-A416-6DD61DEE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C17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4120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1200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3E562E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customStyle="1" w:styleId="Tabletext">
    <w:name w:val="Tabletext"/>
    <w:basedOn w:val="Normal"/>
    <w:rsid w:val="003E562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NormalC">
    <w:name w:val="NormalC"/>
    <w:basedOn w:val="Normal"/>
    <w:rsid w:val="00DF170D"/>
    <w:pPr>
      <w:spacing w:line="312" w:lineRule="auto"/>
      <w:ind w:left="1985"/>
      <w:jc w:val="both"/>
    </w:pPr>
    <w:rPr>
      <w:rFonts w:ascii="Arial" w:eastAsia="MS Mincho" w:hAnsi="Arial" w:cs="Arial"/>
      <w:sz w:val="20"/>
      <w:szCs w:val="20"/>
      <w:lang w:val="es-PE"/>
    </w:rPr>
  </w:style>
  <w:style w:type="paragraph" w:styleId="Prrafodelista">
    <w:name w:val="List Paragraph"/>
    <w:basedOn w:val="Normal"/>
    <w:uiPriority w:val="34"/>
    <w:qFormat/>
    <w:rsid w:val="003F4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kronquillo\Desktop\Tesis\Plantillas%20Tesis\Plantilla%20de%20Plan%20de%20Calida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Plan de Calidad</Template>
  <TotalTime>16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Proyecto:</vt:lpstr>
    </vt:vector>
  </TitlesOfParts>
  <Company>Proyecto VLIR - Componente 8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Proyecto:</dc:title>
  <dc:subject/>
  <dc:creator>kronquillo</dc:creator>
  <cp:keywords/>
  <dc:description/>
  <cp:lastModifiedBy>Angel Anderson Gonzalez Delgado</cp:lastModifiedBy>
  <cp:revision>6</cp:revision>
  <cp:lastPrinted>1900-01-01T05:00:00Z</cp:lastPrinted>
  <dcterms:created xsi:type="dcterms:W3CDTF">2021-02-10T02:38:00Z</dcterms:created>
  <dcterms:modified xsi:type="dcterms:W3CDTF">2021-02-10T02:55:00Z</dcterms:modified>
</cp:coreProperties>
</file>