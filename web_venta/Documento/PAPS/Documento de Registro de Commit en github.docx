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8D83B" w14:textId="77777777" w:rsidR="00DB0C99" w:rsidRDefault="00DB0C99" w:rsidP="00DB0C99">
      <w:pPr>
        <w:pStyle w:val="Standard"/>
        <w:rPr>
          <w:lang w:val="es-EC"/>
        </w:rPr>
      </w:pPr>
      <w:r w:rsidRPr="002D4DD8">
        <w:rPr>
          <w:noProof/>
        </w:rPr>
        <w:drawing>
          <wp:anchor distT="0" distB="0" distL="114300" distR="114300" simplePos="0" relativeHeight="251659264" behindDoc="1" locked="0" layoutInCell="1" allowOverlap="1" wp14:anchorId="567BBC75" wp14:editId="63F9B29D">
            <wp:simplePos x="0" y="0"/>
            <wp:positionH relativeFrom="column">
              <wp:posOffset>447675</wp:posOffset>
            </wp:positionH>
            <wp:positionV relativeFrom="paragraph">
              <wp:posOffset>-276860</wp:posOffset>
            </wp:positionV>
            <wp:extent cx="3557905" cy="3557905"/>
            <wp:effectExtent l="0" t="0" r="4445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C2B38" w14:textId="77777777" w:rsidR="00DB0C99" w:rsidRDefault="00DB0C99" w:rsidP="00DB0C99">
      <w:pPr>
        <w:pStyle w:val="Standard"/>
        <w:rPr>
          <w:lang w:val="es-EC"/>
        </w:rPr>
      </w:pPr>
    </w:p>
    <w:p w14:paraId="4FD2F0BD" w14:textId="77777777" w:rsidR="00DB0C99" w:rsidRDefault="00DB0C99" w:rsidP="00DB0C99">
      <w:pPr>
        <w:pStyle w:val="Standard"/>
        <w:rPr>
          <w:lang w:val="es-EC"/>
        </w:rPr>
      </w:pPr>
    </w:p>
    <w:p w14:paraId="6A6A63FD" w14:textId="77777777" w:rsidR="00DB0C99" w:rsidRDefault="00DB0C99" w:rsidP="00DB0C99">
      <w:pPr>
        <w:pStyle w:val="Standard"/>
        <w:rPr>
          <w:lang w:val="es-EC"/>
        </w:rPr>
      </w:pPr>
    </w:p>
    <w:p w14:paraId="0E8ADF3E" w14:textId="77777777" w:rsidR="00DB0C99" w:rsidRDefault="00DB0C99" w:rsidP="00DB0C99">
      <w:pPr>
        <w:pStyle w:val="Standard"/>
        <w:rPr>
          <w:lang w:val="es-EC"/>
        </w:rPr>
      </w:pPr>
    </w:p>
    <w:p w14:paraId="00A30A72" w14:textId="77777777" w:rsidR="00DB0C99" w:rsidRDefault="00DB0C99" w:rsidP="00DB0C99">
      <w:pPr>
        <w:pStyle w:val="Standard"/>
        <w:rPr>
          <w:lang w:val="es-EC"/>
        </w:rPr>
      </w:pPr>
    </w:p>
    <w:p w14:paraId="09D45E61" w14:textId="77777777" w:rsidR="00DB0C99" w:rsidRDefault="00DB0C99" w:rsidP="00DB0C99">
      <w:pPr>
        <w:pStyle w:val="Standard"/>
        <w:rPr>
          <w:lang w:val="es-EC"/>
        </w:rPr>
      </w:pPr>
    </w:p>
    <w:p w14:paraId="3335741A" w14:textId="77777777" w:rsidR="00DB0C99" w:rsidRDefault="00DB0C99" w:rsidP="00DB0C99">
      <w:pPr>
        <w:pStyle w:val="Standard"/>
        <w:rPr>
          <w:lang w:val="es-EC"/>
        </w:rPr>
      </w:pPr>
    </w:p>
    <w:p w14:paraId="24B3C5A7" w14:textId="77777777" w:rsidR="00DB0C99" w:rsidRDefault="00DB0C99" w:rsidP="00DB0C99">
      <w:pPr>
        <w:pStyle w:val="Standard"/>
        <w:rPr>
          <w:lang w:val="es-EC"/>
        </w:rPr>
      </w:pPr>
    </w:p>
    <w:p w14:paraId="1FB25C58" w14:textId="77777777" w:rsidR="00DB0C99" w:rsidRDefault="00DB0C99" w:rsidP="00DB0C99">
      <w:pPr>
        <w:pStyle w:val="Standard"/>
        <w:rPr>
          <w:lang w:val="es-EC"/>
        </w:rPr>
      </w:pPr>
    </w:p>
    <w:p w14:paraId="188D4E70" w14:textId="77777777" w:rsidR="00DB0C99" w:rsidRDefault="00DB0C99" w:rsidP="00DB0C99">
      <w:pPr>
        <w:pStyle w:val="Standard"/>
        <w:rPr>
          <w:lang w:val="es-EC"/>
        </w:rPr>
      </w:pPr>
    </w:p>
    <w:p w14:paraId="0006CBD6" w14:textId="77777777" w:rsidR="00DB0C99" w:rsidRDefault="00DB0C99" w:rsidP="00DB0C99">
      <w:pPr>
        <w:pStyle w:val="Standard"/>
        <w:rPr>
          <w:lang w:val="es-EC"/>
        </w:rPr>
      </w:pPr>
    </w:p>
    <w:p w14:paraId="1FC681DC" w14:textId="77777777" w:rsidR="00DB0C99" w:rsidRDefault="00DB0C99" w:rsidP="00DB0C99">
      <w:pPr>
        <w:pStyle w:val="Standard"/>
        <w:rPr>
          <w:lang w:val="es-EC"/>
        </w:rPr>
      </w:pPr>
    </w:p>
    <w:p w14:paraId="1D709E18" w14:textId="77777777" w:rsidR="00DB0C99" w:rsidRDefault="00DB0C99" w:rsidP="00DB0C99">
      <w:pPr>
        <w:pStyle w:val="Standard"/>
        <w:rPr>
          <w:lang w:val="es-EC"/>
        </w:rPr>
      </w:pPr>
    </w:p>
    <w:p w14:paraId="046DBAED" w14:textId="77777777" w:rsidR="00DB0C99" w:rsidRDefault="00DB0C99" w:rsidP="00DB0C99">
      <w:pPr>
        <w:pStyle w:val="Standard"/>
        <w:rPr>
          <w:lang w:val="es-EC"/>
        </w:rPr>
      </w:pPr>
    </w:p>
    <w:p w14:paraId="00A8DAC6" w14:textId="77777777" w:rsidR="00DB0C99" w:rsidRDefault="00DB0C99" w:rsidP="00DB0C99">
      <w:pPr>
        <w:pStyle w:val="Standard"/>
        <w:rPr>
          <w:lang w:val="es-EC"/>
        </w:rPr>
      </w:pPr>
    </w:p>
    <w:p w14:paraId="68DD9064" w14:textId="77777777" w:rsidR="00DB0C99" w:rsidRDefault="00DB0C99" w:rsidP="00DB0C99">
      <w:pPr>
        <w:pStyle w:val="Standard"/>
        <w:rPr>
          <w:lang w:val="es-EC"/>
        </w:rPr>
      </w:pPr>
    </w:p>
    <w:p w14:paraId="16F94634" w14:textId="77777777" w:rsidR="00DB0C99" w:rsidRDefault="00DB0C99" w:rsidP="00DB0C99">
      <w:pPr>
        <w:pStyle w:val="Standard"/>
        <w:rPr>
          <w:lang w:val="es-EC"/>
        </w:rPr>
      </w:pPr>
    </w:p>
    <w:p w14:paraId="7406F581" w14:textId="77777777" w:rsidR="00DB0C99" w:rsidRDefault="00DB0C99" w:rsidP="00DB0C99">
      <w:pPr>
        <w:pStyle w:val="Standard"/>
        <w:rPr>
          <w:sz w:val="32"/>
          <w:szCs w:val="32"/>
          <w:lang w:val="es-EC"/>
        </w:rPr>
      </w:pPr>
    </w:p>
    <w:p w14:paraId="4A05540B" w14:textId="77777777" w:rsidR="00DB0C99" w:rsidRDefault="00DB0C99" w:rsidP="00DB0C99">
      <w:pPr>
        <w:pStyle w:val="Standard"/>
        <w:jc w:val="right"/>
        <w:rPr>
          <w:sz w:val="32"/>
          <w:szCs w:val="32"/>
          <w:lang w:val="es-EC"/>
        </w:rPr>
      </w:pPr>
      <w:proofErr w:type="spellStart"/>
      <w:r>
        <w:rPr>
          <w:sz w:val="32"/>
          <w:szCs w:val="32"/>
          <w:lang w:val="es-EC"/>
        </w:rPr>
        <w:t>Web_Venta</w:t>
      </w:r>
      <w:proofErr w:type="spellEnd"/>
    </w:p>
    <w:p w14:paraId="4975FF57" w14:textId="69BE8C9A" w:rsidR="00DB0C99" w:rsidRDefault="00DB0C99" w:rsidP="00DB0C99">
      <w:pPr>
        <w:pStyle w:val="Standard"/>
        <w:jc w:val="right"/>
      </w:pPr>
      <w:r>
        <w:rPr>
          <w:sz w:val="32"/>
          <w:szCs w:val="32"/>
          <w:lang w:val="es-EC"/>
        </w:rPr>
        <w:t>Documento</w:t>
      </w:r>
      <w:r>
        <w:rPr>
          <w:sz w:val="32"/>
          <w:szCs w:val="32"/>
          <w:lang w:val="es-EC"/>
        </w:rPr>
        <w:t xml:space="preserve"> de Registro de </w:t>
      </w:r>
      <w:proofErr w:type="spellStart"/>
      <w:r>
        <w:rPr>
          <w:sz w:val="32"/>
          <w:szCs w:val="32"/>
          <w:lang w:val="es-EC"/>
        </w:rPr>
        <w:t>Commit</w:t>
      </w:r>
      <w:proofErr w:type="spellEnd"/>
      <w:r>
        <w:rPr>
          <w:sz w:val="32"/>
          <w:szCs w:val="32"/>
          <w:lang w:val="es-EC"/>
        </w:rPr>
        <w:t xml:space="preserve"> en </w:t>
      </w:r>
      <w:proofErr w:type="spellStart"/>
      <w:r>
        <w:rPr>
          <w:sz w:val="32"/>
          <w:szCs w:val="32"/>
          <w:lang w:val="es-EC"/>
        </w:rPr>
        <w:t>github</w:t>
      </w:r>
      <w:proofErr w:type="spellEnd"/>
    </w:p>
    <w:p w14:paraId="4ED1822C" w14:textId="77777777" w:rsidR="00DB0C99" w:rsidRDefault="00DB0C99" w:rsidP="00DB0C99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1.1.1</w:t>
      </w:r>
    </w:p>
    <w:p w14:paraId="645F7328" w14:textId="73CED40A" w:rsidR="007C1F74" w:rsidRDefault="007C1F74" w:rsidP="007C1F74">
      <w:pPr>
        <w:rPr>
          <w:lang w:val="es-EC"/>
        </w:rPr>
      </w:pPr>
    </w:p>
    <w:p w14:paraId="3CD1B480" w14:textId="77777777" w:rsidR="007C1F74" w:rsidRDefault="007C1F74" w:rsidP="007C1F74">
      <w:pPr>
        <w:rPr>
          <w:lang w:val="es-EC"/>
        </w:rPr>
      </w:pPr>
    </w:p>
    <w:p w14:paraId="54066CB6" w14:textId="77777777" w:rsidR="007C1F74" w:rsidRDefault="007C1F74" w:rsidP="007C1F74">
      <w:pPr>
        <w:rPr>
          <w:lang w:val="es-EC"/>
        </w:rPr>
      </w:pPr>
    </w:p>
    <w:p w14:paraId="158576A2" w14:textId="77777777" w:rsidR="007C1F74" w:rsidRDefault="007C1F74" w:rsidP="006649DA">
      <w:pPr>
        <w:ind w:firstLine="720"/>
        <w:rPr>
          <w:lang w:val="es-EC"/>
        </w:rPr>
      </w:pPr>
    </w:p>
    <w:p w14:paraId="3C24E9A3" w14:textId="77777777" w:rsidR="007C1F74" w:rsidRDefault="007C1F74" w:rsidP="007C1F74">
      <w:pPr>
        <w:rPr>
          <w:lang w:val="es-EC"/>
        </w:rPr>
      </w:pPr>
    </w:p>
    <w:p w14:paraId="6F23E250" w14:textId="77777777" w:rsidR="007C1F74" w:rsidRDefault="007C1F74" w:rsidP="007C1F74">
      <w:pPr>
        <w:rPr>
          <w:lang w:val="es-EC"/>
        </w:rPr>
      </w:pPr>
    </w:p>
    <w:p w14:paraId="4EADF792" w14:textId="77777777" w:rsidR="007C1F74" w:rsidRPr="0028310C" w:rsidRDefault="007C1F74" w:rsidP="007C1F74">
      <w:pPr>
        <w:rPr>
          <w:sz w:val="32"/>
          <w:szCs w:val="32"/>
          <w:lang w:val="es-EC"/>
        </w:rPr>
      </w:pPr>
    </w:p>
    <w:p w14:paraId="02FF7415" w14:textId="77777777" w:rsidR="005B21B2" w:rsidRDefault="005B21B2">
      <w:pPr>
        <w:rPr>
          <w:lang w:val="es-EC"/>
        </w:rPr>
      </w:pPr>
    </w:p>
    <w:p w14:paraId="1D150D84" w14:textId="77777777" w:rsidR="005B21B2" w:rsidRDefault="005B21B2">
      <w:pPr>
        <w:rPr>
          <w:lang w:val="es-EC"/>
        </w:rPr>
        <w:sectPr w:rsidR="005B21B2" w:rsidSect="00894685">
          <w:headerReference w:type="default" r:id="rId7"/>
          <w:pgSz w:w="12240" w:h="15840"/>
          <w:pgMar w:top="1440" w:right="1797" w:bottom="1440" w:left="1797" w:header="709" w:footer="709" w:gutter="0"/>
          <w:cols w:space="708"/>
          <w:docGrid w:linePitch="360"/>
        </w:sectPr>
      </w:pPr>
    </w:p>
    <w:p w14:paraId="4BB44A29" w14:textId="77777777" w:rsidR="007265AA" w:rsidRDefault="007265AA">
      <w:pPr>
        <w:rPr>
          <w:lang w:val="es-EC"/>
        </w:rPr>
      </w:pPr>
    </w:p>
    <w:p w14:paraId="5E8DE321" w14:textId="77777777" w:rsidR="000F3942" w:rsidRPr="00A03FD9" w:rsidRDefault="000F3942" w:rsidP="000F3942">
      <w:pPr>
        <w:pStyle w:val="Ttulo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14:paraId="044F59D6" w14:textId="77777777" w:rsidR="000F3942" w:rsidRPr="00A03FD9" w:rsidRDefault="000F3942" w:rsidP="000F3942">
      <w:pPr>
        <w:rPr>
          <w:lang w:val="es-EC"/>
        </w:rPr>
      </w:pP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649DA" w14:paraId="2327E53C" w14:textId="77777777" w:rsidTr="00486B0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978E" w14:textId="77777777" w:rsidR="006649DA" w:rsidRDefault="006649DA" w:rsidP="00486B09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0F75" w14:textId="77777777" w:rsidR="006649DA" w:rsidRDefault="006649DA" w:rsidP="00486B09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D26C" w14:textId="77777777" w:rsidR="006649DA" w:rsidRDefault="006649DA" w:rsidP="00486B09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147AF" w14:textId="77777777" w:rsidR="006649DA" w:rsidRDefault="006649DA" w:rsidP="00486B09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6649DA" w14:paraId="03007DA1" w14:textId="77777777" w:rsidTr="00486B0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1EE69" w14:textId="77777777" w:rsidR="006649DA" w:rsidRDefault="006649DA" w:rsidP="00486B09">
            <w:pPr>
              <w:pStyle w:val="Tabletext"/>
              <w:snapToGrid w:val="0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15/03/2021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1427" w14:textId="77777777" w:rsidR="006649DA" w:rsidRDefault="006649DA" w:rsidP="00486B09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5E620" w14:textId="3706C8A8" w:rsidR="006649DA" w:rsidRDefault="006649DA" w:rsidP="00486B09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Registro de </w:t>
            </w:r>
            <w:proofErr w:type="spellStart"/>
            <w:r>
              <w:rPr>
                <w:sz w:val="24"/>
                <w:szCs w:val="24"/>
                <w:lang w:val="es-ES"/>
              </w:rPr>
              <w:t>commit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A17D1" w14:textId="078093DE" w:rsidR="006649DA" w:rsidRDefault="00F71333" w:rsidP="00486B09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LSGV</w:t>
            </w:r>
          </w:p>
        </w:tc>
      </w:tr>
      <w:tr w:rsidR="006649DA" w14:paraId="22BDC24F" w14:textId="77777777" w:rsidTr="00486B0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02EA7" w14:textId="77777777" w:rsidR="006649DA" w:rsidRDefault="006649DA" w:rsidP="00486B09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A9A1B" w14:textId="77777777" w:rsidR="006649DA" w:rsidRDefault="006649DA" w:rsidP="00486B09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6DBB1" w14:textId="77777777" w:rsidR="006649DA" w:rsidRDefault="006649DA" w:rsidP="00486B09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705FE" w14:textId="77777777" w:rsidR="006649DA" w:rsidRDefault="006649DA" w:rsidP="00486B09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14:paraId="63758A6B" w14:textId="77777777" w:rsidR="000F3942" w:rsidRDefault="000F3942" w:rsidP="000F3942">
      <w:pPr>
        <w:rPr>
          <w:lang w:val="it-IT"/>
        </w:rPr>
      </w:pPr>
    </w:p>
    <w:p w14:paraId="2F4C1F9C" w14:textId="77777777" w:rsidR="000F3942" w:rsidRDefault="000F3942" w:rsidP="000F3942">
      <w:pPr>
        <w:rPr>
          <w:lang w:val="it-IT"/>
        </w:rPr>
      </w:pPr>
    </w:p>
    <w:p w14:paraId="16657D5D" w14:textId="77777777" w:rsidR="001F431E" w:rsidRDefault="001F431E">
      <w:pPr>
        <w:rPr>
          <w:lang w:val="es-EC"/>
        </w:rPr>
        <w:sectPr w:rsidR="001F431E" w:rsidSect="001F431E">
          <w:headerReference w:type="default" r:id="rId8"/>
          <w:footerReference w:type="default" r:id="rId9"/>
          <w:pgSz w:w="12240" w:h="15840"/>
          <w:pgMar w:top="1440" w:right="1797" w:bottom="1440" w:left="1797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2405"/>
        <w:gridCol w:w="3090"/>
        <w:gridCol w:w="2580"/>
        <w:gridCol w:w="4678"/>
      </w:tblGrid>
      <w:tr w:rsidR="00D65F9B" w:rsidRPr="00F24AA2" w14:paraId="7496705D" w14:textId="77777777" w:rsidTr="00EA2EF1">
        <w:trPr>
          <w:trHeight w:val="597"/>
        </w:trPr>
        <w:tc>
          <w:tcPr>
            <w:tcW w:w="2405" w:type="dxa"/>
            <w:shd w:val="clear" w:color="auto" w:fill="CCCCCC"/>
          </w:tcPr>
          <w:p w14:paraId="305DFBF3" w14:textId="36C0D249" w:rsidR="00D65F9B" w:rsidRPr="00CA5A4A" w:rsidRDefault="00D65F9B" w:rsidP="00EA2EF1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 xml:space="preserve">Usuario del </w:t>
            </w:r>
            <w:proofErr w:type="spellStart"/>
            <w:r>
              <w:rPr>
                <w:b/>
                <w:lang w:val="es-EC"/>
              </w:rPr>
              <w:t>Github</w:t>
            </w:r>
            <w:proofErr w:type="spellEnd"/>
          </w:p>
        </w:tc>
        <w:tc>
          <w:tcPr>
            <w:tcW w:w="3090" w:type="dxa"/>
            <w:shd w:val="clear" w:color="auto" w:fill="CCCCCC"/>
          </w:tcPr>
          <w:p w14:paraId="209766C1" w14:textId="45E067D5" w:rsidR="00D65F9B" w:rsidRPr="00CA5A4A" w:rsidRDefault="00D65F9B" w:rsidP="00EA2EF1">
            <w:pPr>
              <w:jc w:val="center"/>
              <w:rPr>
                <w:b/>
                <w:lang w:val="es-EC"/>
              </w:rPr>
            </w:pPr>
            <w:r w:rsidRPr="00CA5A4A">
              <w:rPr>
                <w:b/>
                <w:lang w:val="es-EC"/>
              </w:rPr>
              <w:t>Nombre de</w:t>
            </w:r>
            <w:r>
              <w:rPr>
                <w:b/>
                <w:lang w:val="es-EC"/>
              </w:rPr>
              <w:t xml:space="preserve">l </w:t>
            </w:r>
            <w:r w:rsidR="00EA2EF1">
              <w:rPr>
                <w:b/>
                <w:lang w:val="es-EC"/>
              </w:rPr>
              <w:t>responsable</w:t>
            </w:r>
          </w:p>
        </w:tc>
        <w:tc>
          <w:tcPr>
            <w:tcW w:w="2580" w:type="dxa"/>
            <w:shd w:val="clear" w:color="auto" w:fill="CCCCCC"/>
          </w:tcPr>
          <w:p w14:paraId="749C39BA" w14:textId="03A41BF8" w:rsidR="00D65F9B" w:rsidRPr="00CA5A4A" w:rsidRDefault="00D65F9B" w:rsidP="00EA2EF1">
            <w:pPr>
              <w:jc w:val="center"/>
              <w:rPr>
                <w:b/>
                <w:lang w:val="es-EC"/>
              </w:rPr>
            </w:pPr>
            <w:r w:rsidRPr="00CA5A4A">
              <w:rPr>
                <w:b/>
                <w:lang w:val="es-EC"/>
              </w:rPr>
              <w:t>Fecha de</w:t>
            </w:r>
            <w:r>
              <w:rPr>
                <w:b/>
                <w:lang w:val="es-EC"/>
              </w:rPr>
              <w:t xml:space="preserve"> </w:t>
            </w:r>
            <w:proofErr w:type="spellStart"/>
            <w:r>
              <w:rPr>
                <w:b/>
                <w:lang w:val="es-EC"/>
              </w:rPr>
              <w:t>Commit</w:t>
            </w:r>
            <w:proofErr w:type="spellEnd"/>
          </w:p>
        </w:tc>
        <w:tc>
          <w:tcPr>
            <w:tcW w:w="4678" w:type="dxa"/>
            <w:shd w:val="clear" w:color="auto" w:fill="CCCCCC"/>
          </w:tcPr>
          <w:p w14:paraId="285F8C4F" w14:textId="011AAE4C" w:rsidR="00D65F9B" w:rsidRPr="00CA5A4A" w:rsidRDefault="00D65F9B" w:rsidP="00EA2EF1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 xml:space="preserve">Dato del </w:t>
            </w:r>
            <w:proofErr w:type="spellStart"/>
            <w:r w:rsidR="00EA2EF1">
              <w:rPr>
                <w:b/>
                <w:lang w:val="es-EC"/>
              </w:rPr>
              <w:t>C</w:t>
            </w:r>
            <w:r>
              <w:rPr>
                <w:b/>
                <w:lang w:val="es-EC"/>
              </w:rPr>
              <w:t>ommit</w:t>
            </w:r>
            <w:proofErr w:type="spellEnd"/>
          </w:p>
        </w:tc>
      </w:tr>
      <w:tr w:rsidR="00D65F9B" w:rsidRPr="00F24AA2" w14:paraId="23305663" w14:textId="77777777" w:rsidTr="00EA2EF1">
        <w:trPr>
          <w:trHeight w:val="290"/>
        </w:trPr>
        <w:tc>
          <w:tcPr>
            <w:tcW w:w="2405" w:type="dxa"/>
          </w:tcPr>
          <w:p w14:paraId="4A618C6E" w14:textId="18A055B5" w:rsidR="00D65F9B" w:rsidRPr="00B975B5" w:rsidRDefault="00D65F9B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1B55407D" w14:textId="5CC25EEC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48591267" w14:textId="64DD654F" w:rsidR="00D65F9B" w:rsidRPr="00F24AA2" w:rsidRDefault="00D65F9B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03/02/2021</w:t>
            </w:r>
          </w:p>
        </w:tc>
        <w:tc>
          <w:tcPr>
            <w:tcW w:w="4678" w:type="dxa"/>
          </w:tcPr>
          <w:p w14:paraId="1C23C459" w14:textId="77BF3792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>Actualizar datos</w:t>
            </w:r>
          </w:p>
        </w:tc>
      </w:tr>
      <w:tr w:rsidR="00D65F9B" w:rsidRPr="00F24AA2" w14:paraId="15FD5F56" w14:textId="77777777" w:rsidTr="00EA2EF1">
        <w:trPr>
          <w:trHeight w:val="290"/>
        </w:trPr>
        <w:tc>
          <w:tcPr>
            <w:tcW w:w="2405" w:type="dxa"/>
          </w:tcPr>
          <w:p w14:paraId="106ED575" w14:textId="0B75F0B9" w:rsidR="00D65F9B" w:rsidRPr="00B975B5" w:rsidRDefault="00D65F9B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15CBEB27" w14:textId="18D8EC12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5A8DAF2A" w14:textId="77777777" w:rsidR="00D65F9B" w:rsidRDefault="00D65F9B" w:rsidP="00EA2EF1">
            <w:pPr>
              <w:jc w:val="center"/>
              <w:rPr>
                <w:lang w:val="es-EC"/>
              </w:rPr>
            </w:pPr>
          </w:p>
          <w:p w14:paraId="0885B94D" w14:textId="387D21BE" w:rsidR="00D65F9B" w:rsidRPr="00F24AA2" w:rsidRDefault="00D65F9B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05/02/2021</w:t>
            </w:r>
          </w:p>
        </w:tc>
        <w:tc>
          <w:tcPr>
            <w:tcW w:w="4678" w:type="dxa"/>
          </w:tcPr>
          <w:p w14:paraId="0D2266B0" w14:textId="77777777" w:rsidR="00D65F9B" w:rsidRDefault="00D65F9B" w:rsidP="00EA2EF1">
            <w:pPr>
              <w:rPr>
                <w:lang w:val="es-EC"/>
              </w:rPr>
            </w:pPr>
          </w:p>
          <w:p w14:paraId="7BCA2BC0" w14:textId="7EF067A3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Acta de </w:t>
            </w:r>
            <w:r w:rsidR="006649DA">
              <w:rPr>
                <w:lang w:val="es-EC"/>
              </w:rPr>
              <w:t>reunión</w:t>
            </w:r>
          </w:p>
        </w:tc>
      </w:tr>
      <w:tr w:rsidR="00D65F9B" w:rsidRPr="00EA2EF1" w14:paraId="31B8BEA7" w14:textId="77777777" w:rsidTr="00EA2EF1">
        <w:trPr>
          <w:trHeight w:val="290"/>
        </w:trPr>
        <w:tc>
          <w:tcPr>
            <w:tcW w:w="2405" w:type="dxa"/>
          </w:tcPr>
          <w:p w14:paraId="074C9AE3" w14:textId="09BFCD81" w:rsidR="00D65F9B" w:rsidRPr="00B975B5" w:rsidRDefault="00D65F9B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LolaGuambuguete</w:t>
            </w:r>
            <w:proofErr w:type="spellEnd"/>
          </w:p>
        </w:tc>
        <w:tc>
          <w:tcPr>
            <w:tcW w:w="3090" w:type="dxa"/>
          </w:tcPr>
          <w:p w14:paraId="20DEAF43" w14:textId="5C855D44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Lola Guambuguete </w:t>
            </w:r>
            <w:r w:rsidR="0019344D">
              <w:rPr>
                <w:lang w:val="es-EC"/>
              </w:rPr>
              <w:t>Villacrés</w:t>
            </w:r>
          </w:p>
        </w:tc>
        <w:tc>
          <w:tcPr>
            <w:tcW w:w="2580" w:type="dxa"/>
          </w:tcPr>
          <w:p w14:paraId="1D754656" w14:textId="4558CBE1" w:rsidR="00D65F9B" w:rsidRPr="00F24AA2" w:rsidRDefault="00D65F9B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</w:t>
            </w:r>
            <w:r>
              <w:rPr>
                <w:lang w:val="es-EC"/>
              </w:rPr>
              <w:t>8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371813B4" w14:textId="516412AF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Index.html agregar </w:t>
            </w:r>
            <w:r w:rsidR="00EA2EF1">
              <w:rPr>
                <w:lang w:val="es-EC"/>
              </w:rPr>
              <w:t>código versión 1.0.0</w:t>
            </w:r>
          </w:p>
        </w:tc>
      </w:tr>
      <w:tr w:rsidR="00D65F9B" w:rsidRPr="00F24AA2" w14:paraId="409C7132" w14:textId="77777777" w:rsidTr="00EA2EF1">
        <w:trPr>
          <w:trHeight w:val="290"/>
        </w:trPr>
        <w:tc>
          <w:tcPr>
            <w:tcW w:w="2405" w:type="dxa"/>
          </w:tcPr>
          <w:p w14:paraId="1776D37A" w14:textId="5FAD8E20" w:rsidR="00D65F9B" w:rsidRPr="00B975B5" w:rsidRDefault="00D65F9B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449BBBBF" w14:textId="203249DA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7F03B8A2" w14:textId="6A4542B2" w:rsidR="00D65F9B" w:rsidRPr="00F24AA2" w:rsidRDefault="00D65F9B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</w:t>
            </w:r>
            <w:r>
              <w:rPr>
                <w:lang w:val="es-EC"/>
              </w:rPr>
              <w:t>8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4CCF1D1B" w14:textId="03B28996" w:rsidR="00D65F9B" w:rsidRPr="00F24AA2" w:rsidRDefault="006649DA" w:rsidP="00EA2EF1">
            <w:pPr>
              <w:rPr>
                <w:lang w:val="es-EC"/>
              </w:rPr>
            </w:pPr>
            <w:r>
              <w:rPr>
                <w:lang w:val="es-EC"/>
              </w:rPr>
              <w:t>Actualización</w:t>
            </w:r>
            <w:r w:rsidR="00D65F9B">
              <w:rPr>
                <w:lang w:val="es-EC"/>
              </w:rPr>
              <w:t xml:space="preserve"> de código versión 1.0.1</w:t>
            </w:r>
          </w:p>
        </w:tc>
      </w:tr>
      <w:tr w:rsidR="00D65F9B" w:rsidRPr="00F24AA2" w14:paraId="0E8D0F7E" w14:textId="77777777" w:rsidTr="00EA2EF1">
        <w:trPr>
          <w:trHeight w:val="290"/>
        </w:trPr>
        <w:tc>
          <w:tcPr>
            <w:tcW w:w="2405" w:type="dxa"/>
          </w:tcPr>
          <w:p w14:paraId="4CAF6394" w14:textId="12E57BBC" w:rsidR="00D65F9B" w:rsidRPr="00B975B5" w:rsidRDefault="00D65F9B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7F8C0B7D" w14:textId="08C88BA1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69AC08EA" w14:textId="10A15909" w:rsidR="00D65F9B" w:rsidRPr="00F24AA2" w:rsidRDefault="00D65F9B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08/02/2021</w:t>
            </w:r>
          </w:p>
        </w:tc>
        <w:tc>
          <w:tcPr>
            <w:tcW w:w="4678" w:type="dxa"/>
          </w:tcPr>
          <w:p w14:paraId="07DEEF40" w14:textId="3E0A3BF7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>Base de dato</w:t>
            </w:r>
          </w:p>
        </w:tc>
      </w:tr>
      <w:tr w:rsidR="00D65F9B" w:rsidRPr="00D65F9B" w14:paraId="0FFD7211" w14:textId="77777777" w:rsidTr="00EA2EF1">
        <w:trPr>
          <w:trHeight w:val="290"/>
        </w:trPr>
        <w:tc>
          <w:tcPr>
            <w:tcW w:w="2405" w:type="dxa"/>
          </w:tcPr>
          <w:p w14:paraId="549812D0" w14:textId="7C1DD75F" w:rsidR="00D65F9B" w:rsidRPr="00B975B5" w:rsidRDefault="00D65F9B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LolaGuambuguete</w:t>
            </w:r>
            <w:proofErr w:type="spellEnd"/>
          </w:p>
        </w:tc>
        <w:tc>
          <w:tcPr>
            <w:tcW w:w="3090" w:type="dxa"/>
          </w:tcPr>
          <w:p w14:paraId="69169EAF" w14:textId="2F1D7EEA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Lola Guambuguete </w:t>
            </w:r>
            <w:r w:rsidR="0019344D">
              <w:rPr>
                <w:lang w:val="es-EC"/>
              </w:rPr>
              <w:t>Villacrés</w:t>
            </w:r>
          </w:p>
        </w:tc>
        <w:tc>
          <w:tcPr>
            <w:tcW w:w="2580" w:type="dxa"/>
          </w:tcPr>
          <w:p w14:paraId="615F9170" w14:textId="0FD39A30" w:rsidR="00D65F9B" w:rsidRPr="00F24AA2" w:rsidRDefault="00D65F9B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</w:t>
            </w:r>
            <w:r>
              <w:rPr>
                <w:lang w:val="es-EC"/>
              </w:rPr>
              <w:t>9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2A5B69FA" w14:textId="475FC339" w:rsidR="00D65F9B" w:rsidRPr="00F24AA2" w:rsidRDefault="00D65F9B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Acta de </w:t>
            </w:r>
            <w:r w:rsidR="006649DA">
              <w:rPr>
                <w:lang w:val="es-EC"/>
              </w:rPr>
              <w:t>reunión</w:t>
            </w:r>
            <w:r>
              <w:rPr>
                <w:lang w:val="es-EC"/>
              </w:rPr>
              <w:t xml:space="preserve"> de febrero</w:t>
            </w:r>
          </w:p>
        </w:tc>
      </w:tr>
      <w:tr w:rsidR="00EA2EF1" w:rsidRPr="00D65F9B" w14:paraId="6418AE34" w14:textId="77777777" w:rsidTr="00EA2EF1">
        <w:trPr>
          <w:trHeight w:val="290"/>
        </w:trPr>
        <w:tc>
          <w:tcPr>
            <w:tcW w:w="2405" w:type="dxa"/>
          </w:tcPr>
          <w:p w14:paraId="090DAC47" w14:textId="7FF5A136" w:rsidR="00EA2EF1" w:rsidRPr="00B975B5" w:rsidRDefault="00EA2EF1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6C96D8D0" w14:textId="0D369C77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4C0FFAF5" w14:textId="25ACC7BF" w:rsidR="00EA2EF1" w:rsidRPr="00F24AA2" w:rsidRDefault="00EA2EF1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10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1C1B7308" w14:textId="77057CB3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Creación de la rama </w:t>
            </w:r>
            <w:proofErr w:type="gramStart"/>
            <w:r>
              <w:rPr>
                <w:lang w:val="es-EC"/>
              </w:rPr>
              <w:t>master</w:t>
            </w:r>
            <w:proofErr w:type="gramEnd"/>
            <w:r>
              <w:rPr>
                <w:lang w:val="es-EC"/>
              </w:rPr>
              <w:t xml:space="preserve"> y ordenar documento</w:t>
            </w:r>
          </w:p>
        </w:tc>
      </w:tr>
      <w:tr w:rsidR="00EA2EF1" w:rsidRPr="00D65F9B" w14:paraId="74E9D883" w14:textId="77777777" w:rsidTr="00EA2EF1">
        <w:trPr>
          <w:trHeight w:val="290"/>
        </w:trPr>
        <w:tc>
          <w:tcPr>
            <w:tcW w:w="2405" w:type="dxa"/>
          </w:tcPr>
          <w:p w14:paraId="21DFF8DA" w14:textId="18756F16" w:rsidR="00EA2EF1" w:rsidRPr="00B975B5" w:rsidRDefault="00EA2EF1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285A959E" w14:textId="6C335F47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1C658AC4" w14:textId="7BE43FC5" w:rsidR="00EA2EF1" w:rsidRPr="00F24AA2" w:rsidRDefault="00EA2EF1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10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7E8950B3" w14:textId="7C53E6EB" w:rsidR="00EA2EF1" w:rsidRPr="00F24AA2" w:rsidRDefault="006649DA" w:rsidP="00EA2EF1">
            <w:pPr>
              <w:rPr>
                <w:lang w:val="es-EC"/>
              </w:rPr>
            </w:pPr>
            <w:r>
              <w:rPr>
                <w:lang w:val="es-EC"/>
              </w:rPr>
              <w:t>Documentación</w:t>
            </w:r>
            <w:r w:rsidR="00EA2EF1">
              <w:rPr>
                <w:lang w:val="es-EC"/>
              </w:rPr>
              <w:t xml:space="preserve"> de </w:t>
            </w:r>
            <w:r>
              <w:rPr>
                <w:lang w:val="es-EC"/>
              </w:rPr>
              <w:t>G</w:t>
            </w:r>
            <w:r w:rsidR="00EA2EF1">
              <w:rPr>
                <w:lang w:val="es-EC"/>
              </w:rPr>
              <w:t>it</w:t>
            </w:r>
          </w:p>
        </w:tc>
      </w:tr>
      <w:tr w:rsidR="00EA2EF1" w:rsidRPr="00D65F9B" w14:paraId="76FAAA49" w14:textId="77777777" w:rsidTr="00EA2EF1">
        <w:trPr>
          <w:trHeight w:val="290"/>
        </w:trPr>
        <w:tc>
          <w:tcPr>
            <w:tcW w:w="2405" w:type="dxa"/>
          </w:tcPr>
          <w:p w14:paraId="4A241299" w14:textId="2483A171" w:rsidR="00EA2EF1" w:rsidRPr="00B975B5" w:rsidRDefault="00EA2EF1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64EA5EE8" w14:textId="68D53B66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7501AAFD" w14:textId="57549F9B" w:rsidR="00EA2EF1" w:rsidRPr="00F24AA2" w:rsidRDefault="00EA2EF1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08/02/2021</w:t>
            </w:r>
          </w:p>
        </w:tc>
        <w:tc>
          <w:tcPr>
            <w:tcW w:w="4678" w:type="dxa"/>
          </w:tcPr>
          <w:p w14:paraId="5C099735" w14:textId="6AA16EBD" w:rsidR="00EA2EF1" w:rsidRPr="00F24AA2" w:rsidRDefault="006649DA" w:rsidP="00EA2EF1">
            <w:pPr>
              <w:rPr>
                <w:lang w:val="es-EC"/>
              </w:rPr>
            </w:pPr>
            <w:r>
              <w:rPr>
                <w:lang w:val="es-EC"/>
              </w:rPr>
              <w:t>Actualización</w:t>
            </w:r>
            <w:r w:rsidR="00EA2EF1">
              <w:rPr>
                <w:lang w:val="es-EC"/>
              </w:rPr>
              <w:t xml:space="preserve"> de código versión 1.</w:t>
            </w:r>
            <w:r w:rsidR="00EA2EF1">
              <w:rPr>
                <w:lang w:val="es-EC"/>
              </w:rPr>
              <w:t>1</w:t>
            </w:r>
            <w:r w:rsidR="00EA2EF1">
              <w:rPr>
                <w:lang w:val="es-EC"/>
              </w:rPr>
              <w:t>.1</w:t>
            </w:r>
          </w:p>
        </w:tc>
      </w:tr>
      <w:tr w:rsidR="00EA2EF1" w:rsidRPr="00D65F9B" w14:paraId="558477FA" w14:textId="77777777" w:rsidTr="00EA2EF1">
        <w:trPr>
          <w:trHeight w:val="290"/>
        </w:trPr>
        <w:tc>
          <w:tcPr>
            <w:tcW w:w="2405" w:type="dxa"/>
          </w:tcPr>
          <w:p w14:paraId="0963B127" w14:textId="59BDE80F" w:rsidR="00EA2EF1" w:rsidRPr="00B975B5" w:rsidRDefault="00EA2EF1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cristhianESPINOZA</w:t>
            </w:r>
            <w:proofErr w:type="spellEnd"/>
          </w:p>
        </w:tc>
        <w:tc>
          <w:tcPr>
            <w:tcW w:w="3090" w:type="dxa"/>
          </w:tcPr>
          <w:p w14:paraId="508FD7BE" w14:textId="4B1B2E4F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>Cristhian Espinoza Muñoz</w:t>
            </w:r>
          </w:p>
        </w:tc>
        <w:tc>
          <w:tcPr>
            <w:tcW w:w="2580" w:type="dxa"/>
          </w:tcPr>
          <w:p w14:paraId="7A8580BC" w14:textId="3153367C" w:rsidR="00EA2EF1" w:rsidRPr="00F24AA2" w:rsidRDefault="00EA2EF1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26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6EA89C63" w14:textId="6D62D7D9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Acta de </w:t>
            </w:r>
            <w:r>
              <w:rPr>
                <w:lang w:val="es-EC"/>
              </w:rPr>
              <w:t>reunión</w:t>
            </w:r>
          </w:p>
        </w:tc>
      </w:tr>
      <w:tr w:rsidR="00EA2EF1" w:rsidRPr="00D65F9B" w14:paraId="793DF358" w14:textId="77777777" w:rsidTr="00EA2EF1">
        <w:trPr>
          <w:trHeight w:val="290"/>
        </w:trPr>
        <w:tc>
          <w:tcPr>
            <w:tcW w:w="2405" w:type="dxa"/>
          </w:tcPr>
          <w:p w14:paraId="55FB8EF5" w14:textId="1A525830" w:rsidR="00EA2EF1" w:rsidRPr="00B975B5" w:rsidRDefault="00EA2EF1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LolaGuambuguete</w:t>
            </w:r>
            <w:proofErr w:type="spellEnd"/>
          </w:p>
        </w:tc>
        <w:tc>
          <w:tcPr>
            <w:tcW w:w="3090" w:type="dxa"/>
          </w:tcPr>
          <w:p w14:paraId="2EA81E61" w14:textId="4D750407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Lola Guambuguete </w:t>
            </w:r>
            <w:r w:rsidR="0019344D">
              <w:rPr>
                <w:lang w:val="es-EC"/>
              </w:rPr>
              <w:t>Villacrés</w:t>
            </w:r>
          </w:p>
        </w:tc>
        <w:tc>
          <w:tcPr>
            <w:tcW w:w="2580" w:type="dxa"/>
          </w:tcPr>
          <w:p w14:paraId="229BC6D3" w14:textId="183CCC0E" w:rsidR="00EA2EF1" w:rsidRPr="00F24AA2" w:rsidRDefault="00EA2EF1" w:rsidP="00EA2EF1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26</w:t>
            </w:r>
            <w:r>
              <w:rPr>
                <w:lang w:val="es-EC"/>
              </w:rPr>
              <w:t>/02/2021</w:t>
            </w:r>
          </w:p>
        </w:tc>
        <w:tc>
          <w:tcPr>
            <w:tcW w:w="4678" w:type="dxa"/>
          </w:tcPr>
          <w:p w14:paraId="4D2756E8" w14:textId="74D11B54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 xml:space="preserve">Acta de </w:t>
            </w:r>
            <w:r w:rsidR="006649DA">
              <w:rPr>
                <w:lang w:val="es-EC"/>
              </w:rPr>
              <w:t>reunión</w:t>
            </w:r>
            <w:r>
              <w:rPr>
                <w:lang w:val="es-EC"/>
              </w:rPr>
              <w:t xml:space="preserve"> </w:t>
            </w:r>
          </w:p>
        </w:tc>
      </w:tr>
      <w:tr w:rsidR="00EA2EF1" w:rsidRPr="00D65F9B" w14:paraId="60F26727" w14:textId="77777777" w:rsidTr="00EA2EF1">
        <w:trPr>
          <w:trHeight w:val="290"/>
        </w:trPr>
        <w:tc>
          <w:tcPr>
            <w:tcW w:w="2405" w:type="dxa"/>
          </w:tcPr>
          <w:p w14:paraId="58AD7AD7" w14:textId="2B3BB14C" w:rsidR="00EA2EF1" w:rsidRPr="00B975B5" w:rsidRDefault="00EA2EF1" w:rsidP="00EA2EF1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angelgonzalezd</w:t>
            </w:r>
            <w:proofErr w:type="spellEnd"/>
          </w:p>
        </w:tc>
        <w:tc>
          <w:tcPr>
            <w:tcW w:w="3090" w:type="dxa"/>
          </w:tcPr>
          <w:p w14:paraId="124E7E53" w14:textId="2C0D7E89" w:rsidR="00EA2EF1" w:rsidRPr="00F24AA2" w:rsidRDefault="00EA2EF1" w:rsidP="00EA2EF1">
            <w:pPr>
              <w:rPr>
                <w:lang w:val="es-EC"/>
              </w:rPr>
            </w:pPr>
            <w:r>
              <w:rPr>
                <w:lang w:val="es-EC"/>
              </w:rPr>
              <w:t>Angel Gonzalez Delgado</w:t>
            </w:r>
          </w:p>
        </w:tc>
        <w:tc>
          <w:tcPr>
            <w:tcW w:w="2580" w:type="dxa"/>
          </w:tcPr>
          <w:p w14:paraId="018A4966" w14:textId="51C66602" w:rsidR="00EA2EF1" w:rsidRPr="00F24AA2" w:rsidRDefault="006649DA" w:rsidP="006649D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15</w:t>
            </w:r>
            <w:r w:rsidR="00EA2EF1">
              <w:rPr>
                <w:lang w:val="es-EC"/>
              </w:rPr>
              <w:t>/0</w:t>
            </w:r>
            <w:r>
              <w:rPr>
                <w:lang w:val="es-EC"/>
              </w:rPr>
              <w:t>3</w:t>
            </w:r>
            <w:r w:rsidR="00EA2EF1">
              <w:rPr>
                <w:lang w:val="es-EC"/>
              </w:rPr>
              <w:t>/2021</w:t>
            </w:r>
          </w:p>
        </w:tc>
        <w:tc>
          <w:tcPr>
            <w:tcW w:w="4678" w:type="dxa"/>
          </w:tcPr>
          <w:p w14:paraId="312E86B4" w14:textId="133B4481" w:rsidR="00EA2EF1" w:rsidRPr="00F24AA2" w:rsidRDefault="006649DA" w:rsidP="00EA2EF1">
            <w:pPr>
              <w:rPr>
                <w:lang w:val="es-EC"/>
              </w:rPr>
            </w:pPr>
            <w:r>
              <w:rPr>
                <w:lang w:val="es-EC"/>
              </w:rPr>
              <w:t>Modificación</w:t>
            </w:r>
            <w:r w:rsidR="00EA2EF1">
              <w:rPr>
                <w:lang w:val="es-EC"/>
              </w:rPr>
              <w:t xml:space="preserve"> de código versión 1.1.1</w:t>
            </w:r>
          </w:p>
        </w:tc>
      </w:tr>
      <w:tr w:rsidR="006649DA" w:rsidRPr="00D65F9B" w14:paraId="69F413B5" w14:textId="77777777" w:rsidTr="00EA2EF1">
        <w:trPr>
          <w:trHeight w:val="290"/>
        </w:trPr>
        <w:tc>
          <w:tcPr>
            <w:tcW w:w="2405" w:type="dxa"/>
          </w:tcPr>
          <w:p w14:paraId="4E6C3E9D" w14:textId="24583D19" w:rsidR="006649DA" w:rsidRPr="00B975B5" w:rsidRDefault="006649DA" w:rsidP="006649DA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cristhianESPINOZA</w:t>
            </w:r>
            <w:proofErr w:type="spellEnd"/>
          </w:p>
        </w:tc>
        <w:tc>
          <w:tcPr>
            <w:tcW w:w="3090" w:type="dxa"/>
          </w:tcPr>
          <w:p w14:paraId="29AADD5C" w14:textId="682CAC6A" w:rsidR="006649DA" w:rsidRPr="00F24AA2" w:rsidRDefault="006649DA" w:rsidP="006649DA">
            <w:pPr>
              <w:rPr>
                <w:lang w:val="es-EC"/>
              </w:rPr>
            </w:pPr>
            <w:r>
              <w:rPr>
                <w:lang w:val="es-EC"/>
              </w:rPr>
              <w:t>Cristhian Espinoza Muñoz</w:t>
            </w:r>
          </w:p>
        </w:tc>
        <w:tc>
          <w:tcPr>
            <w:tcW w:w="2580" w:type="dxa"/>
          </w:tcPr>
          <w:p w14:paraId="25A8AAA3" w14:textId="1B1913A6" w:rsidR="006649DA" w:rsidRPr="00F24AA2" w:rsidRDefault="006649DA" w:rsidP="006649D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15</w:t>
            </w:r>
            <w:r>
              <w:rPr>
                <w:lang w:val="es-EC"/>
              </w:rPr>
              <w:t>/0</w:t>
            </w:r>
            <w:r>
              <w:rPr>
                <w:lang w:val="es-EC"/>
              </w:rPr>
              <w:t>3</w:t>
            </w:r>
            <w:r>
              <w:rPr>
                <w:lang w:val="es-EC"/>
              </w:rPr>
              <w:t>/2021</w:t>
            </w:r>
          </w:p>
        </w:tc>
        <w:tc>
          <w:tcPr>
            <w:tcW w:w="4678" w:type="dxa"/>
          </w:tcPr>
          <w:p w14:paraId="52A6F439" w14:textId="62536942" w:rsidR="006649DA" w:rsidRPr="00F24AA2" w:rsidRDefault="006649DA" w:rsidP="006649DA">
            <w:pPr>
              <w:rPr>
                <w:lang w:val="es-EC"/>
              </w:rPr>
            </w:pPr>
            <w:r>
              <w:rPr>
                <w:lang w:val="es-EC"/>
              </w:rPr>
              <w:t>Documento de manual de usuario</w:t>
            </w:r>
          </w:p>
        </w:tc>
      </w:tr>
      <w:tr w:rsidR="006649DA" w:rsidRPr="00D65F9B" w14:paraId="5DAFDED2" w14:textId="77777777" w:rsidTr="00EA2EF1">
        <w:trPr>
          <w:trHeight w:val="290"/>
        </w:trPr>
        <w:tc>
          <w:tcPr>
            <w:tcW w:w="2405" w:type="dxa"/>
          </w:tcPr>
          <w:p w14:paraId="53A50143" w14:textId="09837B05" w:rsidR="006649DA" w:rsidRPr="00B975B5" w:rsidRDefault="006649DA" w:rsidP="006649DA">
            <w:pPr>
              <w:jc w:val="center"/>
              <w:rPr>
                <w:b/>
                <w:lang w:val="es-EC"/>
              </w:rPr>
            </w:pPr>
            <w:proofErr w:type="spellStart"/>
            <w:r>
              <w:rPr>
                <w:b/>
                <w:lang w:val="es-EC"/>
              </w:rPr>
              <w:t>LolaGuambuguete</w:t>
            </w:r>
            <w:proofErr w:type="spellEnd"/>
          </w:p>
        </w:tc>
        <w:tc>
          <w:tcPr>
            <w:tcW w:w="3090" w:type="dxa"/>
          </w:tcPr>
          <w:p w14:paraId="7C2E4080" w14:textId="14ED3075" w:rsidR="006649DA" w:rsidRPr="00F24AA2" w:rsidRDefault="006649DA" w:rsidP="006649DA">
            <w:pPr>
              <w:rPr>
                <w:lang w:val="es-EC"/>
              </w:rPr>
            </w:pPr>
            <w:r>
              <w:rPr>
                <w:lang w:val="es-EC"/>
              </w:rPr>
              <w:t xml:space="preserve">Lola Guambuguete </w:t>
            </w:r>
            <w:r w:rsidR="0019344D">
              <w:rPr>
                <w:lang w:val="es-EC"/>
              </w:rPr>
              <w:t>Villacrés</w:t>
            </w:r>
          </w:p>
        </w:tc>
        <w:tc>
          <w:tcPr>
            <w:tcW w:w="2580" w:type="dxa"/>
          </w:tcPr>
          <w:p w14:paraId="231CF70D" w14:textId="06BE09C4" w:rsidR="006649DA" w:rsidRPr="00F24AA2" w:rsidRDefault="006649DA" w:rsidP="006649D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15</w:t>
            </w:r>
            <w:r>
              <w:rPr>
                <w:lang w:val="es-EC"/>
              </w:rPr>
              <w:t>/0</w:t>
            </w:r>
            <w:r>
              <w:rPr>
                <w:lang w:val="es-EC"/>
              </w:rPr>
              <w:t>3</w:t>
            </w:r>
            <w:r>
              <w:rPr>
                <w:lang w:val="es-EC"/>
              </w:rPr>
              <w:t>/2021</w:t>
            </w:r>
          </w:p>
        </w:tc>
        <w:tc>
          <w:tcPr>
            <w:tcW w:w="4678" w:type="dxa"/>
          </w:tcPr>
          <w:p w14:paraId="293E7F8C" w14:textId="3A79888F" w:rsidR="006649DA" w:rsidRPr="00F24AA2" w:rsidRDefault="006649DA" w:rsidP="006649DA">
            <w:pPr>
              <w:rPr>
                <w:lang w:val="es-EC"/>
              </w:rPr>
            </w:pPr>
            <w:r>
              <w:rPr>
                <w:lang w:val="es-EC"/>
              </w:rPr>
              <w:t xml:space="preserve">Acta de registro de </w:t>
            </w:r>
            <w:proofErr w:type="spellStart"/>
            <w:r>
              <w:rPr>
                <w:lang w:val="es-EC"/>
              </w:rPr>
              <w:t>commit</w:t>
            </w:r>
            <w:proofErr w:type="spellEnd"/>
            <w:r>
              <w:rPr>
                <w:lang w:val="es-EC"/>
              </w:rPr>
              <w:t xml:space="preserve"> </w:t>
            </w:r>
          </w:p>
        </w:tc>
      </w:tr>
      <w:tr w:rsidR="006649DA" w:rsidRPr="00D65F9B" w14:paraId="00597573" w14:textId="77777777" w:rsidTr="00EA2EF1">
        <w:trPr>
          <w:trHeight w:val="307"/>
        </w:trPr>
        <w:tc>
          <w:tcPr>
            <w:tcW w:w="2405" w:type="dxa"/>
          </w:tcPr>
          <w:p w14:paraId="3F040AA3" w14:textId="77777777" w:rsidR="006649DA" w:rsidRPr="00B975B5" w:rsidRDefault="006649DA" w:rsidP="006649DA">
            <w:pPr>
              <w:jc w:val="center"/>
              <w:rPr>
                <w:b/>
                <w:lang w:val="es-EC"/>
              </w:rPr>
            </w:pPr>
          </w:p>
        </w:tc>
        <w:tc>
          <w:tcPr>
            <w:tcW w:w="3090" w:type="dxa"/>
          </w:tcPr>
          <w:p w14:paraId="1918DBB8" w14:textId="77777777" w:rsidR="006649DA" w:rsidRPr="00F24AA2" w:rsidRDefault="006649DA" w:rsidP="006649DA">
            <w:pPr>
              <w:rPr>
                <w:lang w:val="es-EC"/>
              </w:rPr>
            </w:pPr>
          </w:p>
        </w:tc>
        <w:tc>
          <w:tcPr>
            <w:tcW w:w="2580" w:type="dxa"/>
          </w:tcPr>
          <w:p w14:paraId="68EF3E53" w14:textId="77777777" w:rsidR="006649DA" w:rsidRPr="00F24AA2" w:rsidRDefault="006649DA" w:rsidP="006649DA">
            <w:pPr>
              <w:jc w:val="center"/>
              <w:rPr>
                <w:lang w:val="es-EC"/>
              </w:rPr>
            </w:pPr>
          </w:p>
        </w:tc>
        <w:tc>
          <w:tcPr>
            <w:tcW w:w="4678" w:type="dxa"/>
          </w:tcPr>
          <w:p w14:paraId="3D36F4C8" w14:textId="77777777" w:rsidR="006649DA" w:rsidRPr="00F24AA2" w:rsidRDefault="006649DA" w:rsidP="006649DA">
            <w:pPr>
              <w:rPr>
                <w:lang w:val="es-EC"/>
              </w:rPr>
            </w:pPr>
          </w:p>
        </w:tc>
      </w:tr>
      <w:tr w:rsidR="006649DA" w:rsidRPr="00D65F9B" w14:paraId="65D9B631" w14:textId="77777777" w:rsidTr="00EA2EF1">
        <w:trPr>
          <w:trHeight w:val="307"/>
        </w:trPr>
        <w:tc>
          <w:tcPr>
            <w:tcW w:w="2405" w:type="dxa"/>
          </w:tcPr>
          <w:p w14:paraId="02FB79A0" w14:textId="77777777" w:rsidR="006649DA" w:rsidRPr="00B975B5" w:rsidRDefault="006649DA" w:rsidP="006649DA">
            <w:pPr>
              <w:jc w:val="center"/>
              <w:rPr>
                <w:b/>
                <w:lang w:val="es-EC"/>
              </w:rPr>
            </w:pPr>
          </w:p>
        </w:tc>
        <w:tc>
          <w:tcPr>
            <w:tcW w:w="3090" w:type="dxa"/>
          </w:tcPr>
          <w:p w14:paraId="04758F20" w14:textId="77777777" w:rsidR="006649DA" w:rsidRPr="00F24AA2" w:rsidRDefault="006649DA" w:rsidP="006649DA">
            <w:pPr>
              <w:rPr>
                <w:lang w:val="es-EC"/>
              </w:rPr>
            </w:pPr>
          </w:p>
        </w:tc>
        <w:tc>
          <w:tcPr>
            <w:tcW w:w="2580" w:type="dxa"/>
          </w:tcPr>
          <w:p w14:paraId="04C6D269" w14:textId="77777777" w:rsidR="006649DA" w:rsidRPr="00F24AA2" w:rsidRDefault="006649DA" w:rsidP="006649DA">
            <w:pPr>
              <w:jc w:val="center"/>
              <w:rPr>
                <w:lang w:val="es-EC"/>
              </w:rPr>
            </w:pPr>
          </w:p>
        </w:tc>
        <w:tc>
          <w:tcPr>
            <w:tcW w:w="4678" w:type="dxa"/>
          </w:tcPr>
          <w:p w14:paraId="5A82C558" w14:textId="77777777" w:rsidR="006649DA" w:rsidRPr="00F24AA2" w:rsidRDefault="006649DA" w:rsidP="006649DA">
            <w:pPr>
              <w:rPr>
                <w:lang w:val="es-EC"/>
              </w:rPr>
            </w:pPr>
          </w:p>
        </w:tc>
      </w:tr>
      <w:tr w:rsidR="006649DA" w:rsidRPr="00D65F9B" w14:paraId="1D4C8A77" w14:textId="77777777" w:rsidTr="00EA2EF1">
        <w:trPr>
          <w:trHeight w:val="307"/>
        </w:trPr>
        <w:tc>
          <w:tcPr>
            <w:tcW w:w="2405" w:type="dxa"/>
          </w:tcPr>
          <w:p w14:paraId="6C2F69A3" w14:textId="77777777" w:rsidR="006649DA" w:rsidRPr="00B975B5" w:rsidRDefault="006649DA" w:rsidP="006649DA">
            <w:pPr>
              <w:jc w:val="center"/>
              <w:rPr>
                <w:b/>
                <w:lang w:val="es-EC"/>
              </w:rPr>
            </w:pPr>
          </w:p>
        </w:tc>
        <w:tc>
          <w:tcPr>
            <w:tcW w:w="3090" w:type="dxa"/>
          </w:tcPr>
          <w:p w14:paraId="71F48B5F" w14:textId="77777777" w:rsidR="006649DA" w:rsidRPr="00F24AA2" w:rsidRDefault="006649DA" w:rsidP="006649DA">
            <w:pPr>
              <w:rPr>
                <w:lang w:val="es-EC"/>
              </w:rPr>
            </w:pPr>
          </w:p>
        </w:tc>
        <w:tc>
          <w:tcPr>
            <w:tcW w:w="2580" w:type="dxa"/>
          </w:tcPr>
          <w:p w14:paraId="35F1801C" w14:textId="77777777" w:rsidR="006649DA" w:rsidRPr="00F24AA2" w:rsidRDefault="006649DA" w:rsidP="006649DA">
            <w:pPr>
              <w:jc w:val="center"/>
              <w:rPr>
                <w:lang w:val="es-EC"/>
              </w:rPr>
            </w:pPr>
          </w:p>
        </w:tc>
        <w:tc>
          <w:tcPr>
            <w:tcW w:w="4678" w:type="dxa"/>
          </w:tcPr>
          <w:p w14:paraId="0CCC8665" w14:textId="77777777" w:rsidR="006649DA" w:rsidRPr="00F24AA2" w:rsidRDefault="006649DA" w:rsidP="006649DA">
            <w:pPr>
              <w:rPr>
                <w:lang w:val="es-EC"/>
              </w:rPr>
            </w:pPr>
          </w:p>
        </w:tc>
      </w:tr>
    </w:tbl>
    <w:p w14:paraId="1C68AC6F" w14:textId="357E40FB" w:rsidR="00894685" w:rsidRDefault="00EA2EF1" w:rsidP="00400960">
      <w:pPr>
        <w:jc w:val="center"/>
        <w:rPr>
          <w:lang w:val="es-EC"/>
        </w:rPr>
      </w:pPr>
      <w:r>
        <w:rPr>
          <w:lang w:val="es-EC"/>
        </w:rPr>
        <w:br w:type="textWrapping" w:clear="all"/>
      </w:r>
      <w:r w:rsidR="00400960" w:rsidRPr="00400960">
        <w:rPr>
          <w:sz w:val="40"/>
          <w:szCs w:val="40"/>
          <w:lang w:val="es-EC"/>
        </w:rPr>
        <w:t>https://github.com/angelgonzalezd/LOS_RAYOS--</w:t>
      </w:r>
      <w:proofErr w:type="spellStart"/>
      <w:r w:rsidR="00400960" w:rsidRPr="00400960">
        <w:rPr>
          <w:sz w:val="40"/>
          <w:szCs w:val="40"/>
          <w:lang w:val="es-EC"/>
        </w:rPr>
        <w:t>Web_venta</w:t>
      </w:r>
      <w:proofErr w:type="spellEnd"/>
    </w:p>
    <w:p w14:paraId="76ABD073" w14:textId="77777777" w:rsidR="00894685" w:rsidRDefault="00894685">
      <w:pPr>
        <w:rPr>
          <w:lang w:val="es-EC"/>
        </w:rPr>
      </w:pPr>
    </w:p>
    <w:p w14:paraId="3868B979" w14:textId="77777777" w:rsidR="00894685" w:rsidRDefault="00894685">
      <w:pPr>
        <w:rPr>
          <w:lang w:val="es-EC"/>
        </w:rPr>
      </w:pPr>
    </w:p>
    <w:p w14:paraId="24A02DCD" w14:textId="77777777" w:rsidR="00894685" w:rsidRDefault="00894685">
      <w:pPr>
        <w:rPr>
          <w:lang w:val="es-EC"/>
        </w:rPr>
      </w:pPr>
    </w:p>
    <w:p w14:paraId="3009D8F5" w14:textId="77777777" w:rsidR="00894685" w:rsidRPr="00F24AA2" w:rsidRDefault="00894685">
      <w:pPr>
        <w:rPr>
          <w:lang w:val="es-EC"/>
        </w:rPr>
      </w:pPr>
    </w:p>
    <w:sectPr w:rsidR="00894685" w:rsidRPr="00F24AA2" w:rsidSect="00F24AA2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0C6CF" w14:textId="77777777" w:rsidR="007A7671" w:rsidRDefault="007A7671" w:rsidP="00B975B5">
      <w:r>
        <w:separator/>
      </w:r>
    </w:p>
  </w:endnote>
  <w:endnote w:type="continuationSeparator" w:id="0">
    <w:p w14:paraId="22D16F09" w14:textId="77777777" w:rsidR="007A7671" w:rsidRDefault="007A7671" w:rsidP="00B9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7DF0" w14:textId="77777777" w:rsidR="00700A93" w:rsidRDefault="00700A93" w:rsidP="000F3942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016B4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5B529" w14:textId="77777777" w:rsidR="007A7671" w:rsidRDefault="007A7671" w:rsidP="00B975B5">
      <w:r>
        <w:separator/>
      </w:r>
    </w:p>
  </w:footnote>
  <w:footnote w:type="continuationSeparator" w:id="0">
    <w:p w14:paraId="578B6D62" w14:textId="77777777" w:rsidR="007A7671" w:rsidRDefault="007A7671" w:rsidP="00B97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1BD6A" w14:textId="565DC99F" w:rsidR="00700A93" w:rsidRPr="0028310C" w:rsidRDefault="00DB0C99" w:rsidP="001F431E">
    <w:pPr>
      <w:pStyle w:val="Encabezado"/>
      <w:pBdr>
        <w:bottom w:val="threeDEngrave" w:sz="24" w:space="1" w:color="auto"/>
      </w:pBdr>
      <w:jc w:val="right"/>
      <w:rPr>
        <w:sz w:val="52"/>
        <w:szCs w:val="52"/>
      </w:rPr>
    </w:pPr>
    <w:r>
      <w:rPr>
        <w:sz w:val="52"/>
        <w:szCs w:val="52"/>
      </w:rPr>
      <w:t xml:space="preserve">Los </w:t>
    </w:r>
    <w:proofErr w:type="spellStart"/>
    <w:r>
      <w:rPr>
        <w:sz w:val="52"/>
        <w:szCs w:val="52"/>
      </w:rPr>
      <w:t>Rayos</w:t>
    </w:r>
    <w:proofErr w:type="spellEnd"/>
  </w:p>
  <w:p w14:paraId="12EC856B" w14:textId="77777777" w:rsidR="00700A93" w:rsidRDefault="00700A93" w:rsidP="001F431E">
    <w:pPr>
      <w:pStyle w:val="Encabezado"/>
    </w:pPr>
  </w:p>
  <w:p w14:paraId="16C721BB" w14:textId="77777777" w:rsidR="00700A93" w:rsidRDefault="00700A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82"/>
      <w:gridCol w:w="2348"/>
    </w:tblGrid>
    <w:tr w:rsidR="006649DA" w14:paraId="4169A2BC" w14:textId="77777777" w:rsidTr="00486B09">
      <w:tblPrEx>
        <w:tblCellMar>
          <w:top w:w="0" w:type="dxa"/>
          <w:bottom w:w="0" w:type="dxa"/>
        </w:tblCellMar>
      </w:tblPrEx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0A03DA9" w14:textId="77777777" w:rsidR="006649DA" w:rsidRDefault="006649DA" w:rsidP="006649DA">
          <w:pPr>
            <w:pStyle w:val="Encabezado"/>
          </w:pPr>
          <w:proofErr w:type="spellStart"/>
          <w:r>
            <w:t>Web_venta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E6A5C74" w14:textId="77777777" w:rsidR="006649DA" w:rsidRDefault="006649DA" w:rsidP="006649DA">
          <w:pPr>
            <w:pStyle w:val="Encabezado"/>
          </w:pPr>
          <w:r>
            <w:t>15/03/2021</w:t>
          </w:r>
        </w:p>
      </w:tc>
    </w:tr>
    <w:tr w:rsidR="006649DA" w14:paraId="797CAD4E" w14:textId="77777777" w:rsidTr="00486B09">
      <w:tblPrEx>
        <w:tblCellMar>
          <w:top w:w="0" w:type="dxa"/>
          <w:bottom w:w="0" w:type="dxa"/>
        </w:tblCellMar>
      </w:tblPrEx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C94E2E9" w14:textId="4AB0C3C8" w:rsidR="006649DA" w:rsidRDefault="006649DA" w:rsidP="006649DA">
          <w:pPr>
            <w:pStyle w:val="Encabezado"/>
          </w:pPr>
          <w:proofErr w:type="spellStart"/>
          <w:r>
            <w:t>Registro</w:t>
          </w:r>
          <w:proofErr w:type="spellEnd"/>
          <w:r>
            <w:t xml:space="preserve"> de commit </w:t>
          </w:r>
          <w:proofErr w:type="spellStart"/>
          <w:r>
            <w:t>github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6D1CB9A" w14:textId="77777777" w:rsidR="006649DA" w:rsidRDefault="006649DA" w:rsidP="006649DA">
          <w:pPr>
            <w:pStyle w:val="Encabezado"/>
          </w:pPr>
          <w:proofErr w:type="spellStart"/>
          <w:r>
            <w:t>Versión</w:t>
          </w:r>
          <w:proofErr w:type="spellEnd"/>
          <w:r>
            <w:t xml:space="preserve"> 1.1.1</w:t>
          </w:r>
        </w:p>
      </w:tc>
    </w:tr>
  </w:tbl>
  <w:p w14:paraId="4A88AD50" w14:textId="77777777" w:rsidR="00700A93" w:rsidRPr="006649DA" w:rsidRDefault="00700A93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B4"/>
    <w:rsid w:val="000F3942"/>
    <w:rsid w:val="00165895"/>
    <w:rsid w:val="0018664F"/>
    <w:rsid w:val="0019344D"/>
    <w:rsid w:val="001F431E"/>
    <w:rsid w:val="00304D96"/>
    <w:rsid w:val="00400960"/>
    <w:rsid w:val="004472C5"/>
    <w:rsid w:val="005B21B2"/>
    <w:rsid w:val="006649DA"/>
    <w:rsid w:val="00672754"/>
    <w:rsid w:val="00700A93"/>
    <w:rsid w:val="007265AA"/>
    <w:rsid w:val="00733840"/>
    <w:rsid w:val="007A7671"/>
    <w:rsid w:val="007C1F74"/>
    <w:rsid w:val="00802261"/>
    <w:rsid w:val="00885776"/>
    <w:rsid w:val="00894685"/>
    <w:rsid w:val="008D4740"/>
    <w:rsid w:val="00AF6BBF"/>
    <w:rsid w:val="00B975B5"/>
    <w:rsid w:val="00CA5A4A"/>
    <w:rsid w:val="00D016B4"/>
    <w:rsid w:val="00D31CC3"/>
    <w:rsid w:val="00D65F9B"/>
    <w:rsid w:val="00DB0C99"/>
    <w:rsid w:val="00DF0381"/>
    <w:rsid w:val="00EA2EF1"/>
    <w:rsid w:val="00F24AA2"/>
    <w:rsid w:val="00F71333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17AE6"/>
  <w15:chartTrackingRefBased/>
  <w15:docId w15:val="{EAE64981-6281-4759-91C3-A34B1084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6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C1F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C1F7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0F3942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0F3942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Standard">
    <w:name w:val="Standard"/>
    <w:rsid w:val="00DB0C99"/>
    <w:pPr>
      <w:suppressAutoHyphens/>
      <w:autoSpaceDN w:val="0"/>
      <w:textAlignment w:val="baseline"/>
    </w:pPr>
    <w:rPr>
      <w:kern w:val="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n\Desktop\PRUEBAS\PRUEBAS%20UNITARIAS\Plantilla%20de%20Registro%20de%20Pruebas%20Unitari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Registro de Pruebas Unitarias</Template>
  <TotalTime>3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Fase de Pruebas Unitarias</vt:lpstr>
      <vt:lpstr>Fase de Pruebas Unitarias</vt:lpstr>
    </vt:vector>
  </TitlesOfParts>
  <Company>xxxx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de Pruebas Unitarias</dc:title>
  <dc:subject/>
  <dc:creator>crisn</dc:creator>
  <cp:keywords/>
  <dc:description/>
  <cp:lastModifiedBy>Angel Anderson Gonzalez Delgado</cp:lastModifiedBy>
  <cp:revision>16</cp:revision>
  <dcterms:created xsi:type="dcterms:W3CDTF">2021-03-15T23:24:00Z</dcterms:created>
  <dcterms:modified xsi:type="dcterms:W3CDTF">2021-03-15T23:26:00Z</dcterms:modified>
</cp:coreProperties>
</file>